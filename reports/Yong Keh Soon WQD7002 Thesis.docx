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3929" w14:textId="1DE1CF52" w:rsidR="00F826AC" w:rsidRPr="003F5C93" w:rsidRDefault="005F0FB0" w:rsidP="0034361F">
      <w:pPr>
        <w:spacing w:after="240" w:line="240" w:lineRule="auto"/>
        <w:jc w:val="center"/>
        <w:rPr>
          <w:rStyle w:val="BookTitle"/>
          <w:sz w:val="40"/>
        </w:rPr>
      </w:pPr>
      <w:r>
        <w:rPr>
          <w:rStyle w:val="BookTitle"/>
        </w:rPr>
        <w:t xml:space="preserve">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23DEB4C7" w:rsidR="00334329" w:rsidRPr="001E09EF" w:rsidRDefault="0081288C"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sidRPr="0081288C">
        <w:rPr>
          <w:rStyle w:val="PlaceholderText"/>
          <w:rFonts w:ascii="Arial Narrow" w:hAnsi="Arial Narrow"/>
          <w:b/>
          <w:bCs/>
          <w:caps/>
          <w:spacing w:val="5"/>
          <w:sz w:val="32"/>
        </w:rPr>
        <w:lastRenderedPageBreak/>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w:t>
      </w:r>
      <w:proofErr w:type="gramStart"/>
      <w:r w:rsidRPr="00E4538F">
        <w:rPr>
          <w:rFonts w:eastAsiaTheme="minorHAnsi"/>
        </w:rPr>
        <w:t xml:space="preserve">   (</w:t>
      </w:r>
      <w:proofErr w:type="gramEnd"/>
      <w:r w:rsidRPr="00E4538F">
        <w:rPr>
          <w:rFonts w:eastAsiaTheme="minorHAnsi"/>
        </w:rPr>
        <w:t xml:space="preserve">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7D6E876A" w:rsidR="002E0FB0" w:rsidRDefault="00F7103B" w:rsidP="002E0FB0">
      <w:pPr>
        <w:pStyle w:val="Body"/>
        <w:rPr>
          <w:rFonts w:eastAsiaTheme="minorHAnsi"/>
        </w:rPr>
      </w:pPr>
      <w:r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4DF5BB47"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proofErr w:type="gramStart"/>
      <w:r w:rsidRPr="00E4538F">
        <w:rPr>
          <w:rFonts w:eastAsiaTheme="minorHAnsi"/>
        </w:rPr>
        <w:t>original;</w:t>
      </w:r>
      <w:proofErr w:type="gramEnd"/>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do not have any actual knowledge nor do I ought reasonably to know that the making of this work constitutes an infringement of any copyright </w:t>
      </w:r>
      <w:proofErr w:type="gramStart"/>
      <w:r w:rsidRPr="00E4538F">
        <w:rPr>
          <w:rFonts w:eastAsiaTheme="minorHAnsi"/>
        </w:rPr>
        <w:t>work;</w:t>
      </w:r>
      <w:proofErr w:type="gramEnd"/>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4B550341" w:rsidR="00161808" w:rsidRPr="00264168" w:rsidRDefault="00F7103B" w:rsidP="003D22C3">
      <w:pPr>
        <w:pStyle w:val="AbstractTitle"/>
        <w:spacing w:before="240" w:beforeAutospacing="0" w:after="0" w:afterAutospacing="0"/>
      </w:pPr>
      <w:bookmarkStart w:id="0" w:name="_Toc39354280"/>
      <w:r w:rsidRPr="00F7103B">
        <w:rPr>
          <w:rFonts w:eastAsiaTheme="minorHAnsi"/>
        </w:rPr>
        <w:lastRenderedPageBreak/>
        <w:t>BUSINESS NEWS MINING AND IMPACT ON STOCK PRICE</w:t>
      </w:r>
      <w:r w:rsidR="006E1398">
        <w:br/>
      </w:r>
      <w:r w:rsidR="00264168" w:rsidRPr="002117AA">
        <w:t>Abstract</w:t>
      </w:r>
      <w:bookmarkEnd w:id="0"/>
    </w:p>
    <w:p w14:paraId="097738FE" w14:textId="77777777" w:rsidR="002B16B5" w:rsidRDefault="002B16B5" w:rsidP="003D22C3">
      <w:pPr>
        <w:pStyle w:val="AbstractText"/>
        <w:spacing w:after="0" w:afterAutospacing="0"/>
      </w:pPr>
      <w:r w:rsidRPr="002B16B5">
        <w:t xml:space="preserve">A review of financial news analytics and its applications on stock trading, is discussed in this survey paper. It is widely recognized that news does have </w:t>
      </w:r>
      <w:proofErr w:type="spellStart"/>
      <w:proofErr w:type="gramStart"/>
      <w:r w:rsidRPr="002B16B5">
        <w:t>it's</w:t>
      </w:r>
      <w:proofErr w:type="spellEnd"/>
      <w:proofErr w:type="gramEnd"/>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Innovation and research </w:t>
      </w:r>
      <w:proofErr w:type="gramStart"/>
      <w:r w:rsidRPr="002B16B5">
        <w:t>is</w:t>
      </w:r>
      <w:proofErr w:type="gramEnd"/>
      <w:r w:rsidRPr="002B16B5">
        <w:t xml:space="preserve"> growing exponentially in Natural Language Processing (NLP) to develop models that can understand human generated text. In view of </w:t>
      </w:r>
      <w:proofErr w:type="spellStart"/>
      <w:proofErr w:type="gramStart"/>
      <w:r w:rsidRPr="002B16B5">
        <w:t>it's</w:t>
      </w:r>
      <w:proofErr w:type="spellEnd"/>
      <w:proofErr w:type="gramEnd"/>
      <w:r w:rsidRPr="002B16B5">
        <w:t xml:space="preserve"> application in the financial industry, we review various textual preprocessing techniques, including text and semantic extraction, sentiment scoring, machine learning advancement, to determine the quantitative sentiment scores. We consider the various types of news available and how these can be processed to form inputs to financial models. We report on how news analytics are being applied in trading strategies for risk management and to enhance investment return.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699636AF" w:rsidR="00047D12" w:rsidRPr="00264168" w:rsidRDefault="00F7103B" w:rsidP="003D22C3">
      <w:pPr>
        <w:pStyle w:val="AbstractTitle"/>
        <w:spacing w:before="240" w:beforeAutospacing="0" w:after="0" w:afterAutospacing="0"/>
      </w:pPr>
      <w:bookmarkStart w:id="1" w:name="_Toc39354281"/>
      <w:r w:rsidRPr="00F7103B">
        <w:lastRenderedPageBreak/>
        <w:t>BUSINESS NEWS MINING AND IMPACT ON STOCK PRICE</w:t>
      </w:r>
      <w:r w:rsidR="006E1398">
        <w:br/>
      </w:r>
      <w:r w:rsidR="00047D12" w:rsidRPr="00264168">
        <w:t>A</w:t>
      </w:r>
      <w:r w:rsidR="00593CE1">
        <w:t>bstrak</w:t>
      </w:r>
      <w:bookmarkEnd w:id="1"/>
    </w:p>
    <w:p w14:paraId="77DD4DF7" w14:textId="77777777" w:rsidR="00047D12" w:rsidRDefault="00047D12" w:rsidP="003D22C3">
      <w:pPr>
        <w:pStyle w:val="AbstractText"/>
        <w:spacing w:after="0" w:afterAutospacing="0"/>
      </w:pPr>
      <w:r>
        <w:t>(Please delete this part): Abstract should not be more than 500 words in both versio</w:t>
      </w:r>
      <w:r w:rsidR="006E1398">
        <w:t>ns; Bahasa Malaysia and English, typed in single paragraph.</w:t>
      </w:r>
    </w:p>
    <w:p w14:paraId="0004E4F6" w14:textId="77777777" w:rsidR="00047D12" w:rsidRDefault="00047D12" w:rsidP="003D22C3">
      <w:pPr>
        <w:pStyle w:val="AbstractText"/>
        <w:spacing w:after="0" w:afterAutospacing="0"/>
      </w:pPr>
      <w:r>
        <w:t xml:space="preserve">Use </w:t>
      </w:r>
      <w:r w:rsidRPr="00644E86">
        <w:rPr>
          <w:i/>
          <w:iCs/>
        </w:rPr>
        <w:t xml:space="preserve">abstract title </w:t>
      </w:r>
      <w:r>
        <w:t xml:space="preserve">for heading and </w:t>
      </w:r>
      <w:r w:rsidRPr="00644E86">
        <w:rPr>
          <w:i/>
          <w:iCs/>
        </w:rPr>
        <w:t>abstract text</w:t>
      </w:r>
      <w:r>
        <w:t xml:space="preserve"> for body of your abstract.</w:t>
      </w:r>
    </w:p>
    <w:p w14:paraId="56D057F4" w14:textId="77777777" w:rsidR="006E1398" w:rsidRPr="00644E86" w:rsidRDefault="006E1398" w:rsidP="006E1398">
      <w:pPr>
        <w:pStyle w:val="AbstractText"/>
        <w:spacing w:after="0" w:afterAutospacing="0"/>
      </w:pPr>
      <w:r>
        <w:t>Keywords: Maximum of five (5) keywords.</w:t>
      </w:r>
    </w:p>
    <w:p w14:paraId="11CB1A64" w14:textId="77777777" w:rsidR="006E1398" w:rsidRDefault="006E1398" w:rsidP="003D22C3">
      <w:pPr>
        <w:pStyle w:val="AbstractText"/>
        <w:spacing w:after="0" w:afterAutospacing="0"/>
      </w:pPr>
    </w:p>
    <w:p w14:paraId="37C01B23" w14:textId="77777777" w:rsidR="006E1398" w:rsidRDefault="006E1398" w:rsidP="003D22C3">
      <w:pPr>
        <w:pStyle w:val="AbstractText"/>
        <w:spacing w:after="0" w:afterAutospacing="0"/>
      </w:pPr>
    </w:p>
    <w:p w14:paraId="5FDDD904" w14:textId="77777777" w:rsidR="0027106E" w:rsidRDefault="0027106E" w:rsidP="00047D12">
      <w:pPr>
        <w:pStyle w:val="AbstractText"/>
        <w:spacing w:after="240"/>
      </w:pPr>
    </w:p>
    <w:p w14:paraId="5CDB5D58" w14:textId="77777777" w:rsidR="0027106E" w:rsidRPr="00644E86" w:rsidRDefault="0027106E" w:rsidP="00047D12">
      <w:pPr>
        <w:pStyle w:val="AbstractText"/>
        <w:spacing w:after="240"/>
      </w:pP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39354282"/>
      <w:r w:rsidRPr="002E3E70">
        <w:lastRenderedPageBreak/>
        <w:t>Acknowledgements</w:t>
      </w:r>
      <w:bookmarkEnd w:id="2"/>
    </w:p>
    <w:p w14:paraId="46A1D433" w14:textId="77777777" w:rsidR="00DF35C2" w:rsidRDefault="00DF35C2" w:rsidP="003D22C3">
      <w:pPr>
        <w:spacing w:after="0" w:afterAutospacing="0"/>
      </w:pPr>
    </w:p>
    <w:p w14:paraId="67D71A6E" w14:textId="5E85771C" w:rsidR="00DF35C2" w:rsidRDefault="00DF35C2" w:rsidP="003D22C3">
      <w:pPr>
        <w:spacing w:after="0" w:afterAutospacing="0"/>
      </w:pPr>
      <w:r>
        <w:t xml:space="preserve">This work is dedicated to my wife, Sabrina, who had never complained about countless weekends spent on projects and assignments for the past two years. And to my two </w:t>
      </w:r>
      <w:r w:rsidR="008065BC">
        <w:t xml:space="preserve">kids </w:t>
      </w:r>
      <w:proofErr w:type="spellStart"/>
      <w:r>
        <w:t>Jolin</w:t>
      </w:r>
      <w:proofErr w:type="spellEnd"/>
      <w:r>
        <w:t xml:space="preserve"> and Janice, I know at times you wonder why your father invested so much time and effort in my pursue of </w:t>
      </w:r>
      <w:r w:rsidR="00641B76">
        <w:t>this</w:t>
      </w:r>
      <w:r>
        <w:t xml:space="preserve"> </w:t>
      </w:r>
      <w:proofErr w:type="gramStart"/>
      <w:r>
        <w:t>Master Degree</w:t>
      </w:r>
      <w:proofErr w:type="gramEnd"/>
      <w:r>
        <w:t xml:space="preserve">. You gotten my response repeatedly, which is to find your interest, invest to enrich your knowledge and stay curious. I hope you have </w:t>
      </w:r>
      <w:r w:rsidR="00596B53">
        <w:t>a</w:t>
      </w:r>
      <w:r>
        <w:t xml:space="preserve"> similar attitude towards life with me as the </w:t>
      </w:r>
      <w:r w:rsidR="00596B53">
        <w:t>role model</w:t>
      </w:r>
      <w:r w:rsidR="003B7D32">
        <w:t>, and it is not so tough.</w:t>
      </w:r>
    </w:p>
    <w:p w14:paraId="3422A26B" w14:textId="38305A5E" w:rsidR="00DF35C2"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Since </w:t>
      </w:r>
      <w:r w:rsidR="00A56113">
        <w:t xml:space="preserve">young, </w:t>
      </w:r>
      <w:r w:rsidR="00983105">
        <w:t xml:space="preserve">you know </w:t>
      </w:r>
      <w:proofErr w:type="gramStart"/>
      <w:r w:rsidR="00A56113">
        <w:t>I’m</w:t>
      </w:r>
      <w:proofErr w:type="gramEnd"/>
      <w:r w:rsidR="00A56113">
        <w:t xml:space="preserve"> a curios kid </w:t>
      </w:r>
      <w:r w:rsidR="00631E2B">
        <w:t xml:space="preserve">who </w:t>
      </w:r>
      <w:r w:rsidR="00A56113">
        <w:t xml:space="preserve">love </w:t>
      </w:r>
      <w:r w:rsidR="00FE76EF">
        <w:t xml:space="preserve">silly </w:t>
      </w:r>
      <w:r w:rsidR="00A56113">
        <w:t xml:space="preserve">science fiction. </w:t>
      </w:r>
      <w:r w:rsidR="00631E2B">
        <w:t xml:space="preserve">I always had your trust and support throughout my life that </w:t>
      </w:r>
      <w:proofErr w:type="gramStart"/>
      <w:r w:rsidR="00631E2B">
        <w:t>I’m</w:t>
      </w:r>
      <w:proofErr w:type="gramEnd"/>
      <w:r w:rsidR="00631E2B">
        <w:t xml:space="preserve"> deeply grateful for</w:t>
      </w:r>
      <w:r w:rsidR="00FE76EF">
        <w:t>.</w:t>
      </w:r>
      <w:r w:rsidR="00A56113">
        <w:t xml:space="preserve"> </w:t>
      </w:r>
      <w:r w:rsidR="00FE76EF">
        <w:t xml:space="preserve"> Though you </w:t>
      </w:r>
      <w:proofErr w:type="gramStart"/>
      <w:r w:rsidR="00FE76EF">
        <w:t>don’t</w:t>
      </w:r>
      <w:proofErr w:type="gramEnd"/>
      <w:r w:rsidR="00FE76EF">
        <w:t xml:space="preserve"> talk much, t</w:t>
      </w:r>
      <w:r w:rsidR="00983105">
        <w:t xml:space="preserve">his work is only possible because of your blessings. </w:t>
      </w:r>
    </w:p>
    <w:p w14:paraId="26DCE79E" w14:textId="35B2B045" w:rsidR="005B11EB" w:rsidRDefault="005B11EB" w:rsidP="003D22C3">
      <w:pPr>
        <w:spacing w:after="0" w:afterAutospacing="0"/>
      </w:pP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39354283"/>
      <w:r>
        <w:lastRenderedPageBreak/>
        <w:t>Table of Contents</w:t>
      </w:r>
      <w:bookmarkEnd w:id="3"/>
    </w:p>
    <w:p w14:paraId="23B8A410" w14:textId="172FBAB6" w:rsidR="00213D1D"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39354280" w:history="1">
        <w:r w:rsidR="00213D1D" w:rsidRPr="00F6451E">
          <w:rPr>
            <w:rStyle w:val="Hyperlink"/>
            <w:rFonts w:eastAsiaTheme="minorHAnsi"/>
          </w:rPr>
          <w:t>BUSINESS NEWS MINING AND IMPACT ON STOCK PRICE</w:t>
        </w:r>
        <w:r w:rsidR="00213D1D" w:rsidRPr="00F6451E">
          <w:rPr>
            <w:rStyle w:val="Hyperlink"/>
          </w:rPr>
          <w:t xml:space="preserve"> Abstract</w:t>
        </w:r>
        <w:r w:rsidR="00213D1D">
          <w:rPr>
            <w:webHidden/>
          </w:rPr>
          <w:tab/>
        </w:r>
        <w:r w:rsidR="00213D1D">
          <w:rPr>
            <w:webHidden/>
          </w:rPr>
          <w:fldChar w:fldCharType="begin"/>
        </w:r>
        <w:r w:rsidR="00213D1D">
          <w:rPr>
            <w:webHidden/>
          </w:rPr>
          <w:instrText xml:space="preserve"> PAGEREF _Toc39354280 \h </w:instrText>
        </w:r>
        <w:r w:rsidR="00213D1D">
          <w:rPr>
            <w:webHidden/>
          </w:rPr>
        </w:r>
        <w:r w:rsidR="00213D1D">
          <w:rPr>
            <w:webHidden/>
          </w:rPr>
          <w:fldChar w:fldCharType="separate"/>
        </w:r>
        <w:r w:rsidR="00213D1D">
          <w:rPr>
            <w:webHidden/>
          </w:rPr>
          <w:t>iii</w:t>
        </w:r>
        <w:r w:rsidR="00213D1D">
          <w:rPr>
            <w:webHidden/>
          </w:rPr>
          <w:fldChar w:fldCharType="end"/>
        </w:r>
      </w:hyperlink>
    </w:p>
    <w:p w14:paraId="7D7ABB85" w14:textId="5CE6E072" w:rsidR="00213D1D" w:rsidRDefault="00213D1D">
      <w:pPr>
        <w:pStyle w:val="TOC1"/>
        <w:rPr>
          <w:rFonts w:asciiTheme="minorHAnsi" w:hAnsiTheme="minorHAnsi"/>
          <w:sz w:val="22"/>
        </w:rPr>
      </w:pPr>
      <w:hyperlink w:anchor="_Toc39354281" w:history="1">
        <w:r w:rsidRPr="00F6451E">
          <w:rPr>
            <w:rStyle w:val="Hyperlink"/>
          </w:rPr>
          <w:t>BUSINESS NEWS MINING AND IMPACT ON STOCK PRICE Abstrak</w:t>
        </w:r>
        <w:r>
          <w:rPr>
            <w:webHidden/>
          </w:rPr>
          <w:tab/>
        </w:r>
        <w:r>
          <w:rPr>
            <w:webHidden/>
          </w:rPr>
          <w:fldChar w:fldCharType="begin"/>
        </w:r>
        <w:r>
          <w:rPr>
            <w:webHidden/>
          </w:rPr>
          <w:instrText xml:space="preserve"> PAGEREF _Toc39354281 \h </w:instrText>
        </w:r>
        <w:r>
          <w:rPr>
            <w:webHidden/>
          </w:rPr>
        </w:r>
        <w:r>
          <w:rPr>
            <w:webHidden/>
          </w:rPr>
          <w:fldChar w:fldCharType="separate"/>
        </w:r>
        <w:r>
          <w:rPr>
            <w:webHidden/>
          </w:rPr>
          <w:t>iv</w:t>
        </w:r>
        <w:r>
          <w:rPr>
            <w:webHidden/>
          </w:rPr>
          <w:fldChar w:fldCharType="end"/>
        </w:r>
      </w:hyperlink>
    </w:p>
    <w:p w14:paraId="6878E8FB" w14:textId="10D1A864" w:rsidR="00213D1D" w:rsidRDefault="00213D1D">
      <w:pPr>
        <w:pStyle w:val="TOC1"/>
        <w:rPr>
          <w:rFonts w:asciiTheme="minorHAnsi" w:hAnsiTheme="minorHAnsi"/>
          <w:sz w:val="22"/>
        </w:rPr>
      </w:pPr>
      <w:hyperlink w:anchor="_Toc39354282" w:history="1">
        <w:r w:rsidRPr="00F6451E">
          <w:rPr>
            <w:rStyle w:val="Hyperlink"/>
          </w:rPr>
          <w:t>Acknowledgements</w:t>
        </w:r>
        <w:r>
          <w:rPr>
            <w:webHidden/>
          </w:rPr>
          <w:tab/>
        </w:r>
        <w:r>
          <w:rPr>
            <w:webHidden/>
          </w:rPr>
          <w:fldChar w:fldCharType="begin"/>
        </w:r>
        <w:r>
          <w:rPr>
            <w:webHidden/>
          </w:rPr>
          <w:instrText xml:space="preserve"> PAGEREF _Toc39354282 \h </w:instrText>
        </w:r>
        <w:r>
          <w:rPr>
            <w:webHidden/>
          </w:rPr>
        </w:r>
        <w:r>
          <w:rPr>
            <w:webHidden/>
          </w:rPr>
          <w:fldChar w:fldCharType="separate"/>
        </w:r>
        <w:r>
          <w:rPr>
            <w:webHidden/>
          </w:rPr>
          <w:t>v</w:t>
        </w:r>
        <w:r>
          <w:rPr>
            <w:webHidden/>
          </w:rPr>
          <w:fldChar w:fldCharType="end"/>
        </w:r>
      </w:hyperlink>
    </w:p>
    <w:p w14:paraId="018ED535" w14:textId="090A02F6" w:rsidR="00213D1D" w:rsidRDefault="00213D1D">
      <w:pPr>
        <w:pStyle w:val="TOC1"/>
        <w:rPr>
          <w:rFonts w:asciiTheme="minorHAnsi" w:hAnsiTheme="minorHAnsi"/>
          <w:sz w:val="22"/>
        </w:rPr>
      </w:pPr>
      <w:hyperlink w:anchor="_Toc39354283" w:history="1">
        <w:r w:rsidRPr="00F6451E">
          <w:rPr>
            <w:rStyle w:val="Hyperlink"/>
          </w:rPr>
          <w:t>Table of Contents</w:t>
        </w:r>
        <w:r>
          <w:rPr>
            <w:webHidden/>
          </w:rPr>
          <w:tab/>
        </w:r>
        <w:r>
          <w:rPr>
            <w:webHidden/>
          </w:rPr>
          <w:fldChar w:fldCharType="begin"/>
        </w:r>
        <w:r>
          <w:rPr>
            <w:webHidden/>
          </w:rPr>
          <w:instrText xml:space="preserve"> PAGEREF _Toc39354283 \h </w:instrText>
        </w:r>
        <w:r>
          <w:rPr>
            <w:webHidden/>
          </w:rPr>
        </w:r>
        <w:r>
          <w:rPr>
            <w:webHidden/>
          </w:rPr>
          <w:fldChar w:fldCharType="separate"/>
        </w:r>
        <w:r>
          <w:rPr>
            <w:webHidden/>
          </w:rPr>
          <w:t>vi</w:t>
        </w:r>
        <w:r>
          <w:rPr>
            <w:webHidden/>
          </w:rPr>
          <w:fldChar w:fldCharType="end"/>
        </w:r>
      </w:hyperlink>
    </w:p>
    <w:p w14:paraId="5F95F492" w14:textId="26DFF3D0" w:rsidR="00213D1D" w:rsidRDefault="00213D1D">
      <w:pPr>
        <w:pStyle w:val="TOC1"/>
        <w:rPr>
          <w:rFonts w:asciiTheme="minorHAnsi" w:hAnsiTheme="minorHAnsi"/>
          <w:sz w:val="22"/>
        </w:rPr>
      </w:pPr>
      <w:hyperlink w:anchor="_Toc39354284" w:history="1">
        <w:r w:rsidRPr="00F6451E">
          <w:rPr>
            <w:rStyle w:val="Hyperlink"/>
          </w:rPr>
          <w:t>List of Figures</w:t>
        </w:r>
        <w:r>
          <w:rPr>
            <w:webHidden/>
          </w:rPr>
          <w:tab/>
        </w:r>
        <w:r>
          <w:rPr>
            <w:webHidden/>
          </w:rPr>
          <w:fldChar w:fldCharType="begin"/>
        </w:r>
        <w:r>
          <w:rPr>
            <w:webHidden/>
          </w:rPr>
          <w:instrText xml:space="preserve"> PAGEREF _Toc39354284 \h </w:instrText>
        </w:r>
        <w:r>
          <w:rPr>
            <w:webHidden/>
          </w:rPr>
        </w:r>
        <w:r>
          <w:rPr>
            <w:webHidden/>
          </w:rPr>
          <w:fldChar w:fldCharType="separate"/>
        </w:r>
        <w:r>
          <w:rPr>
            <w:webHidden/>
          </w:rPr>
          <w:t>ix</w:t>
        </w:r>
        <w:r>
          <w:rPr>
            <w:webHidden/>
          </w:rPr>
          <w:fldChar w:fldCharType="end"/>
        </w:r>
      </w:hyperlink>
    </w:p>
    <w:p w14:paraId="16D4663A" w14:textId="7F434031" w:rsidR="00213D1D" w:rsidRDefault="00213D1D">
      <w:pPr>
        <w:pStyle w:val="TOC1"/>
        <w:rPr>
          <w:rFonts w:asciiTheme="minorHAnsi" w:hAnsiTheme="minorHAnsi"/>
          <w:sz w:val="22"/>
        </w:rPr>
      </w:pPr>
      <w:hyperlink w:anchor="_Toc39354285" w:history="1">
        <w:r w:rsidRPr="00F6451E">
          <w:rPr>
            <w:rStyle w:val="Hyperlink"/>
          </w:rPr>
          <w:t>List of Symbols and Abbreviations</w:t>
        </w:r>
        <w:r>
          <w:rPr>
            <w:webHidden/>
          </w:rPr>
          <w:tab/>
        </w:r>
        <w:r>
          <w:rPr>
            <w:webHidden/>
          </w:rPr>
          <w:fldChar w:fldCharType="begin"/>
        </w:r>
        <w:r>
          <w:rPr>
            <w:webHidden/>
          </w:rPr>
          <w:instrText xml:space="preserve"> PAGEREF _Toc39354285 \h </w:instrText>
        </w:r>
        <w:r>
          <w:rPr>
            <w:webHidden/>
          </w:rPr>
        </w:r>
        <w:r>
          <w:rPr>
            <w:webHidden/>
          </w:rPr>
          <w:fldChar w:fldCharType="separate"/>
        </w:r>
        <w:r>
          <w:rPr>
            <w:webHidden/>
          </w:rPr>
          <w:t>xi</w:t>
        </w:r>
        <w:r>
          <w:rPr>
            <w:webHidden/>
          </w:rPr>
          <w:fldChar w:fldCharType="end"/>
        </w:r>
      </w:hyperlink>
    </w:p>
    <w:p w14:paraId="6D626E33" w14:textId="009D2E2F" w:rsidR="00213D1D" w:rsidRDefault="00213D1D">
      <w:pPr>
        <w:pStyle w:val="TOC1"/>
        <w:rPr>
          <w:rFonts w:asciiTheme="minorHAnsi" w:hAnsiTheme="minorHAnsi"/>
          <w:sz w:val="22"/>
        </w:rPr>
      </w:pPr>
      <w:hyperlink w:anchor="_Toc39354286" w:history="1">
        <w:r w:rsidRPr="00F6451E">
          <w:rPr>
            <w:rStyle w:val="Hyperlink"/>
          </w:rPr>
          <w:t>List of Appendices</w:t>
        </w:r>
        <w:r>
          <w:rPr>
            <w:webHidden/>
          </w:rPr>
          <w:tab/>
        </w:r>
        <w:r>
          <w:rPr>
            <w:webHidden/>
          </w:rPr>
          <w:fldChar w:fldCharType="begin"/>
        </w:r>
        <w:r>
          <w:rPr>
            <w:webHidden/>
          </w:rPr>
          <w:instrText xml:space="preserve"> PAGEREF _Toc39354286 \h </w:instrText>
        </w:r>
        <w:r>
          <w:rPr>
            <w:webHidden/>
          </w:rPr>
        </w:r>
        <w:r>
          <w:rPr>
            <w:webHidden/>
          </w:rPr>
          <w:fldChar w:fldCharType="separate"/>
        </w:r>
        <w:r>
          <w:rPr>
            <w:webHidden/>
          </w:rPr>
          <w:t>xii</w:t>
        </w:r>
        <w:r>
          <w:rPr>
            <w:webHidden/>
          </w:rPr>
          <w:fldChar w:fldCharType="end"/>
        </w:r>
      </w:hyperlink>
    </w:p>
    <w:p w14:paraId="742A7E07" w14:textId="7195A114" w:rsidR="00213D1D" w:rsidRDefault="00213D1D">
      <w:pPr>
        <w:pStyle w:val="TOC2"/>
        <w:rPr>
          <w:rFonts w:asciiTheme="minorHAnsi" w:hAnsiTheme="minorHAnsi"/>
          <w:b w:val="0"/>
          <w:caps w:val="0"/>
          <w:noProof/>
          <w:sz w:val="22"/>
        </w:rPr>
      </w:pPr>
      <w:hyperlink w:anchor="_Toc39354287" w:history="1">
        <w:r w:rsidRPr="00F6451E">
          <w:rPr>
            <w:rStyle w:val="Hyperlink"/>
            <w:rFonts w:cs="Times New Roman"/>
            <w:noProof/>
          </w:rPr>
          <w:t>CHAPTER 1:</w:t>
        </w:r>
        <w:r w:rsidRPr="00F6451E">
          <w:rPr>
            <w:rStyle w:val="Hyperlink"/>
            <w:noProof/>
          </w:rPr>
          <w:t xml:space="preserve"> introduction</w:t>
        </w:r>
        <w:r>
          <w:rPr>
            <w:noProof/>
            <w:webHidden/>
          </w:rPr>
          <w:tab/>
        </w:r>
        <w:r>
          <w:rPr>
            <w:noProof/>
            <w:webHidden/>
          </w:rPr>
          <w:fldChar w:fldCharType="begin"/>
        </w:r>
        <w:r>
          <w:rPr>
            <w:noProof/>
            <w:webHidden/>
          </w:rPr>
          <w:instrText xml:space="preserve"> PAGEREF _Toc39354287 \h </w:instrText>
        </w:r>
        <w:r>
          <w:rPr>
            <w:noProof/>
            <w:webHidden/>
          </w:rPr>
        </w:r>
        <w:r>
          <w:rPr>
            <w:noProof/>
            <w:webHidden/>
          </w:rPr>
          <w:fldChar w:fldCharType="separate"/>
        </w:r>
        <w:r>
          <w:rPr>
            <w:noProof/>
            <w:webHidden/>
          </w:rPr>
          <w:t>1</w:t>
        </w:r>
        <w:r>
          <w:rPr>
            <w:noProof/>
            <w:webHidden/>
          </w:rPr>
          <w:fldChar w:fldCharType="end"/>
        </w:r>
      </w:hyperlink>
    </w:p>
    <w:p w14:paraId="1D31DB24" w14:textId="762B17C1" w:rsidR="00213D1D" w:rsidRDefault="00213D1D">
      <w:pPr>
        <w:pStyle w:val="TOC3"/>
        <w:rPr>
          <w:rFonts w:asciiTheme="minorHAnsi" w:hAnsiTheme="minorHAnsi"/>
          <w:sz w:val="22"/>
        </w:rPr>
      </w:pPr>
      <w:hyperlink w:anchor="_Toc39354288" w:history="1">
        <w:r w:rsidRPr="00F6451E">
          <w:rPr>
            <w:rStyle w:val="Hyperlink"/>
          </w:rPr>
          <w:t>1.1</w:t>
        </w:r>
        <w:r>
          <w:rPr>
            <w:rFonts w:asciiTheme="minorHAnsi" w:hAnsiTheme="minorHAnsi"/>
            <w:sz w:val="22"/>
          </w:rPr>
          <w:tab/>
        </w:r>
        <w:r w:rsidRPr="00F6451E">
          <w:rPr>
            <w:rStyle w:val="Hyperlink"/>
          </w:rPr>
          <w:t>Overview</w:t>
        </w:r>
        <w:r>
          <w:rPr>
            <w:webHidden/>
          </w:rPr>
          <w:tab/>
        </w:r>
        <w:r>
          <w:rPr>
            <w:webHidden/>
          </w:rPr>
          <w:fldChar w:fldCharType="begin"/>
        </w:r>
        <w:r>
          <w:rPr>
            <w:webHidden/>
          </w:rPr>
          <w:instrText xml:space="preserve"> PAGEREF _Toc39354288 \h </w:instrText>
        </w:r>
        <w:r>
          <w:rPr>
            <w:webHidden/>
          </w:rPr>
        </w:r>
        <w:r>
          <w:rPr>
            <w:webHidden/>
          </w:rPr>
          <w:fldChar w:fldCharType="separate"/>
        </w:r>
        <w:r>
          <w:rPr>
            <w:webHidden/>
          </w:rPr>
          <w:t>1</w:t>
        </w:r>
        <w:r>
          <w:rPr>
            <w:webHidden/>
          </w:rPr>
          <w:fldChar w:fldCharType="end"/>
        </w:r>
      </w:hyperlink>
    </w:p>
    <w:p w14:paraId="1CB0ACA7" w14:textId="2D60E8A9" w:rsidR="00213D1D" w:rsidRDefault="00213D1D">
      <w:pPr>
        <w:pStyle w:val="TOC3"/>
        <w:rPr>
          <w:rFonts w:asciiTheme="minorHAnsi" w:hAnsiTheme="minorHAnsi"/>
          <w:sz w:val="22"/>
        </w:rPr>
      </w:pPr>
      <w:hyperlink w:anchor="_Toc39354289" w:history="1">
        <w:r w:rsidRPr="00F6451E">
          <w:rPr>
            <w:rStyle w:val="Hyperlink"/>
          </w:rPr>
          <w:t>1.2</w:t>
        </w:r>
        <w:r>
          <w:rPr>
            <w:rFonts w:asciiTheme="minorHAnsi" w:hAnsiTheme="minorHAnsi"/>
            <w:sz w:val="22"/>
          </w:rPr>
          <w:tab/>
        </w:r>
        <w:r w:rsidRPr="00F6451E">
          <w:rPr>
            <w:rStyle w:val="Hyperlink"/>
          </w:rPr>
          <w:t>Background</w:t>
        </w:r>
        <w:r>
          <w:rPr>
            <w:webHidden/>
          </w:rPr>
          <w:tab/>
        </w:r>
        <w:r>
          <w:rPr>
            <w:webHidden/>
          </w:rPr>
          <w:fldChar w:fldCharType="begin"/>
        </w:r>
        <w:r>
          <w:rPr>
            <w:webHidden/>
          </w:rPr>
          <w:instrText xml:space="preserve"> PAGEREF _Toc39354289 \h </w:instrText>
        </w:r>
        <w:r>
          <w:rPr>
            <w:webHidden/>
          </w:rPr>
        </w:r>
        <w:r>
          <w:rPr>
            <w:webHidden/>
          </w:rPr>
          <w:fldChar w:fldCharType="separate"/>
        </w:r>
        <w:r>
          <w:rPr>
            <w:webHidden/>
          </w:rPr>
          <w:t>1</w:t>
        </w:r>
        <w:r>
          <w:rPr>
            <w:webHidden/>
          </w:rPr>
          <w:fldChar w:fldCharType="end"/>
        </w:r>
      </w:hyperlink>
    </w:p>
    <w:p w14:paraId="40DC3B77" w14:textId="386275B6" w:rsidR="00213D1D" w:rsidRDefault="00213D1D">
      <w:pPr>
        <w:pStyle w:val="TOC3"/>
        <w:rPr>
          <w:rFonts w:asciiTheme="minorHAnsi" w:hAnsiTheme="minorHAnsi"/>
          <w:sz w:val="22"/>
        </w:rPr>
      </w:pPr>
      <w:hyperlink w:anchor="_Toc39354290" w:history="1">
        <w:r w:rsidRPr="00F6451E">
          <w:rPr>
            <w:rStyle w:val="Hyperlink"/>
          </w:rPr>
          <w:t>1.3</w:t>
        </w:r>
        <w:r>
          <w:rPr>
            <w:rFonts w:asciiTheme="minorHAnsi" w:hAnsiTheme="minorHAnsi"/>
            <w:sz w:val="22"/>
          </w:rPr>
          <w:tab/>
        </w:r>
        <w:r w:rsidRPr="00F6451E">
          <w:rPr>
            <w:rStyle w:val="Hyperlink"/>
          </w:rPr>
          <w:t>Problem Statement</w:t>
        </w:r>
        <w:r>
          <w:rPr>
            <w:webHidden/>
          </w:rPr>
          <w:tab/>
        </w:r>
        <w:r>
          <w:rPr>
            <w:webHidden/>
          </w:rPr>
          <w:fldChar w:fldCharType="begin"/>
        </w:r>
        <w:r>
          <w:rPr>
            <w:webHidden/>
          </w:rPr>
          <w:instrText xml:space="preserve"> PAGEREF _Toc39354290 \h </w:instrText>
        </w:r>
        <w:r>
          <w:rPr>
            <w:webHidden/>
          </w:rPr>
        </w:r>
        <w:r>
          <w:rPr>
            <w:webHidden/>
          </w:rPr>
          <w:fldChar w:fldCharType="separate"/>
        </w:r>
        <w:r>
          <w:rPr>
            <w:webHidden/>
          </w:rPr>
          <w:t>1</w:t>
        </w:r>
        <w:r>
          <w:rPr>
            <w:webHidden/>
          </w:rPr>
          <w:fldChar w:fldCharType="end"/>
        </w:r>
      </w:hyperlink>
    </w:p>
    <w:p w14:paraId="5BE211EE" w14:textId="3CAA751B" w:rsidR="00213D1D" w:rsidRDefault="00213D1D">
      <w:pPr>
        <w:pStyle w:val="TOC3"/>
        <w:rPr>
          <w:rFonts w:asciiTheme="minorHAnsi" w:hAnsiTheme="minorHAnsi"/>
          <w:sz w:val="22"/>
        </w:rPr>
      </w:pPr>
      <w:hyperlink w:anchor="_Toc39354291" w:history="1">
        <w:r w:rsidRPr="00F6451E">
          <w:rPr>
            <w:rStyle w:val="Hyperlink"/>
          </w:rPr>
          <w:t>1.4</w:t>
        </w:r>
        <w:r>
          <w:rPr>
            <w:rFonts w:asciiTheme="minorHAnsi" w:hAnsiTheme="minorHAnsi"/>
            <w:sz w:val="22"/>
          </w:rPr>
          <w:tab/>
        </w:r>
        <w:r w:rsidRPr="00F6451E">
          <w:rPr>
            <w:rStyle w:val="Hyperlink"/>
          </w:rPr>
          <w:t>Objectives</w:t>
        </w:r>
        <w:r>
          <w:rPr>
            <w:webHidden/>
          </w:rPr>
          <w:tab/>
        </w:r>
        <w:r>
          <w:rPr>
            <w:webHidden/>
          </w:rPr>
          <w:fldChar w:fldCharType="begin"/>
        </w:r>
        <w:r>
          <w:rPr>
            <w:webHidden/>
          </w:rPr>
          <w:instrText xml:space="preserve"> PAGEREF _Toc39354291 \h </w:instrText>
        </w:r>
        <w:r>
          <w:rPr>
            <w:webHidden/>
          </w:rPr>
        </w:r>
        <w:r>
          <w:rPr>
            <w:webHidden/>
          </w:rPr>
          <w:fldChar w:fldCharType="separate"/>
        </w:r>
        <w:r>
          <w:rPr>
            <w:webHidden/>
          </w:rPr>
          <w:t>1</w:t>
        </w:r>
        <w:r>
          <w:rPr>
            <w:webHidden/>
          </w:rPr>
          <w:fldChar w:fldCharType="end"/>
        </w:r>
      </w:hyperlink>
    </w:p>
    <w:p w14:paraId="0AD6BF2A" w14:textId="2553A4D3" w:rsidR="00213D1D" w:rsidRDefault="00213D1D">
      <w:pPr>
        <w:pStyle w:val="TOC3"/>
        <w:rPr>
          <w:rFonts w:asciiTheme="minorHAnsi" w:hAnsiTheme="minorHAnsi"/>
          <w:sz w:val="22"/>
        </w:rPr>
      </w:pPr>
      <w:hyperlink w:anchor="_Toc39354292" w:history="1">
        <w:r w:rsidRPr="00F6451E">
          <w:rPr>
            <w:rStyle w:val="Hyperlink"/>
          </w:rPr>
          <w:t>1.5</w:t>
        </w:r>
        <w:r>
          <w:rPr>
            <w:rFonts w:asciiTheme="minorHAnsi" w:hAnsiTheme="minorHAnsi"/>
            <w:sz w:val="22"/>
          </w:rPr>
          <w:tab/>
        </w:r>
        <w:r w:rsidRPr="00F6451E">
          <w:rPr>
            <w:rStyle w:val="Hyperlink"/>
          </w:rPr>
          <w:t>Research Questions</w:t>
        </w:r>
        <w:r>
          <w:rPr>
            <w:webHidden/>
          </w:rPr>
          <w:tab/>
        </w:r>
        <w:r>
          <w:rPr>
            <w:webHidden/>
          </w:rPr>
          <w:fldChar w:fldCharType="begin"/>
        </w:r>
        <w:r>
          <w:rPr>
            <w:webHidden/>
          </w:rPr>
          <w:instrText xml:space="preserve"> PAGEREF _Toc39354292 \h </w:instrText>
        </w:r>
        <w:r>
          <w:rPr>
            <w:webHidden/>
          </w:rPr>
        </w:r>
        <w:r>
          <w:rPr>
            <w:webHidden/>
          </w:rPr>
          <w:fldChar w:fldCharType="separate"/>
        </w:r>
        <w:r>
          <w:rPr>
            <w:webHidden/>
          </w:rPr>
          <w:t>2</w:t>
        </w:r>
        <w:r>
          <w:rPr>
            <w:webHidden/>
          </w:rPr>
          <w:fldChar w:fldCharType="end"/>
        </w:r>
      </w:hyperlink>
    </w:p>
    <w:p w14:paraId="6B7070B8" w14:textId="6A9564BA" w:rsidR="00213D1D" w:rsidRDefault="00213D1D">
      <w:pPr>
        <w:pStyle w:val="TOC3"/>
        <w:rPr>
          <w:rFonts w:asciiTheme="minorHAnsi" w:hAnsiTheme="minorHAnsi"/>
          <w:sz w:val="22"/>
        </w:rPr>
      </w:pPr>
      <w:hyperlink w:anchor="_Toc39354293" w:history="1">
        <w:r w:rsidRPr="00F6451E">
          <w:rPr>
            <w:rStyle w:val="Hyperlink"/>
          </w:rPr>
          <w:t>1.6</w:t>
        </w:r>
        <w:r>
          <w:rPr>
            <w:rFonts w:asciiTheme="minorHAnsi" w:hAnsiTheme="minorHAnsi"/>
            <w:sz w:val="22"/>
          </w:rPr>
          <w:tab/>
        </w:r>
        <w:r w:rsidRPr="00F6451E">
          <w:rPr>
            <w:rStyle w:val="Hyperlink"/>
          </w:rPr>
          <w:t>Scope of Research</w:t>
        </w:r>
        <w:r>
          <w:rPr>
            <w:webHidden/>
          </w:rPr>
          <w:tab/>
        </w:r>
        <w:r>
          <w:rPr>
            <w:webHidden/>
          </w:rPr>
          <w:fldChar w:fldCharType="begin"/>
        </w:r>
        <w:r>
          <w:rPr>
            <w:webHidden/>
          </w:rPr>
          <w:instrText xml:space="preserve"> PAGEREF _Toc39354293 \h </w:instrText>
        </w:r>
        <w:r>
          <w:rPr>
            <w:webHidden/>
          </w:rPr>
        </w:r>
        <w:r>
          <w:rPr>
            <w:webHidden/>
          </w:rPr>
          <w:fldChar w:fldCharType="separate"/>
        </w:r>
        <w:r>
          <w:rPr>
            <w:webHidden/>
          </w:rPr>
          <w:t>2</w:t>
        </w:r>
        <w:r>
          <w:rPr>
            <w:webHidden/>
          </w:rPr>
          <w:fldChar w:fldCharType="end"/>
        </w:r>
      </w:hyperlink>
    </w:p>
    <w:p w14:paraId="53A1211A" w14:textId="4173F66A" w:rsidR="00213D1D" w:rsidRDefault="00213D1D">
      <w:pPr>
        <w:pStyle w:val="TOC2"/>
        <w:rPr>
          <w:rFonts w:asciiTheme="minorHAnsi" w:hAnsiTheme="minorHAnsi"/>
          <w:b w:val="0"/>
          <w:caps w:val="0"/>
          <w:noProof/>
          <w:sz w:val="22"/>
        </w:rPr>
      </w:pPr>
      <w:hyperlink w:anchor="_Toc39354294" w:history="1">
        <w:r w:rsidRPr="00F6451E">
          <w:rPr>
            <w:rStyle w:val="Hyperlink"/>
            <w:rFonts w:cs="Times New Roman"/>
            <w:noProof/>
          </w:rPr>
          <w:t>CHAPTER 2:</w:t>
        </w:r>
        <w:r w:rsidRPr="00F6451E">
          <w:rPr>
            <w:rStyle w:val="Hyperlink"/>
            <w:noProof/>
          </w:rPr>
          <w:t xml:space="preserve"> literature review</w:t>
        </w:r>
        <w:r>
          <w:rPr>
            <w:noProof/>
            <w:webHidden/>
          </w:rPr>
          <w:tab/>
        </w:r>
        <w:r>
          <w:rPr>
            <w:noProof/>
            <w:webHidden/>
          </w:rPr>
          <w:fldChar w:fldCharType="begin"/>
        </w:r>
        <w:r>
          <w:rPr>
            <w:noProof/>
            <w:webHidden/>
          </w:rPr>
          <w:instrText xml:space="preserve"> PAGEREF _Toc39354294 \h </w:instrText>
        </w:r>
        <w:r>
          <w:rPr>
            <w:noProof/>
            <w:webHidden/>
          </w:rPr>
        </w:r>
        <w:r>
          <w:rPr>
            <w:noProof/>
            <w:webHidden/>
          </w:rPr>
          <w:fldChar w:fldCharType="separate"/>
        </w:r>
        <w:r>
          <w:rPr>
            <w:noProof/>
            <w:webHidden/>
          </w:rPr>
          <w:t>4</w:t>
        </w:r>
        <w:r>
          <w:rPr>
            <w:noProof/>
            <w:webHidden/>
          </w:rPr>
          <w:fldChar w:fldCharType="end"/>
        </w:r>
      </w:hyperlink>
    </w:p>
    <w:p w14:paraId="677FCFC3" w14:textId="4D5557D0" w:rsidR="00213D1D" w:rsidRDefault="00213D1D">
      <w:pPr>
        <w:pStyle w:val="TOC3"/>
        <w:rPr>
          <w:rFonts w:asciiTheme="minorHAnsi" w:hAnsiTheme="minorHAnsi"/>
          <w:sz w:val="22"/>
        </w:rPr>
      </w:pPr>
      <w:hyperlink w:anchor="_Toc39354295" w:history="1">
        <w:r w:rsidRPr="00F6451E">
          <w:rPr>
            <w:rStyle w:val="Hyperlink"/>
          </w:rPr>
          <w:t>2.1</w:t>
        </w:r>
        <w:r>
          <w:rPr>
            <w:rFonts w:asciiTheme="minorHAnsi" w:hAnsiTheme="minorHAnsi"/>
            <w:sz w:val="22"/>
          </w:rPr>
          <w:tab/>
        </w:r>
        <w:r w:rsidRPr="00F6451E">
          <w:rPr>
            <w:rStyle w:val="Hyperlink"/>
          </w:rPr>
          <w:t>Background</w:t>
        </w:r>
        <w:r>
          <w:rPr>
            <w:webHidden/>
          </w:rPr>
          <w:tab/>
        </w:r>
        <w:r>
          <w:rPr>
            <w:webHidden/>
          </w:rPr>
          <w:fldChar w:fldCharType="begin"/>
        </w:r>
        <w:r>
          <w:rPr>
            <w:webHidden/>
          </w:rPr>
          <w:instrText xml:space="preserve"> PAGEREF _Toc39354295 \h </w:instrText>
        </w:r>
        <w:r>
          <w:rPr>
            <w:webHidden/>
          </w:rPr>
        </w:r>
        <w:r>
          <w:rPr>
            <w:webHidden/>
          </w:rPr>
          <w:fldChar w:fldCharType="separate"/>
        </w:r>
        <w:r>
          <w:rPr>
            <w:webHidden/>
          </w:rPr>
          <w:t>4</w:t>
        </w:r>
        <w:r>
          <w:rPr>
            <w:webHidden/>
          </w:rPr>
          <w:fldChar w:fldCharType="end"/>
        </w:r>
      </w:hyperlink>
    </w:p>
    <w:p w14:paraId="2D526C91" w14:textId="0FFD3EE0" w:rsidR="00213D1D" w:rsidRDefault="00213D1D">
      <w:pPr>
        <w:pStyle w:val="TOC3"/>
        <w:rPr>
          <w:rFonts w:asciiTheme="minorHAnsi" w:hAnsiTheme="minorHAnsi"/>
          <w:sz w:val="22"/>
        </w:rPr>
      </w:pPr>
      <w:hyperlink w:anchor="_Toc39354296" w:history="1">
        <w:r w:rsidRPr="00F6451E">
          <w:rPr>
            <w:rStyle w:val="Hyperlink"/>
          </w:rPr>
          <w:t>2.2</w:t>
        </w:r>
        <w:r>
          <w:rPr>
            <w:rFonts w:asciiTheme="minorHAnsi" w:hAnsiTheme="minorHAnsi"/>
            <w:sz w:val="22"/>
          </w:rPr>
          <w:tab/>
        </w:r>
        <w:r w:rsidRPr="00F6451E">
          <w:rPr>
            <w:rStyle w:val="Hyperlink"/>
          </w:rPr>
          <w:t>Introduction</w:t>
        </w:r>
        <w:r>
          <w:rPr>
            <w:webHidden/>
          </w:rPr>
          <w:tab/>
        </w:r>
        <w:r>
          <w:rPr>
            <w:webHidden/>
          </w:rPr>
          <w:fldChar w:fldCharType="begin"/>
        </w:r>
        <w:r>
          <w:rPr>
            <w:webHidden/>
          </w:rPr>
          <w:instrText xml:space="preserve"> PAGEREF _Toc39354296 \h </w:instrText>
        </w:r>
        <w:r>
          <w:rPr>
            <w:webHidden/>
          </w:rPr>
        </w:r>
        <w:r>
          <w:rPr>
            <w:webHidden/>
          </w:rPr>
          <w:fldChar w:fldCharType="separate"/>
        </w:r>
        <w:r>
          <w:rPr>
            <w:webHidden/>
          </w:rPr>
          <w:t>4</w:t>
        </w:r>
        <w:r>
          <w:rPr>
            <w:webHidden/>
          </w:rPr>
          <w:fldChar w:fldCharType="end"/>
        </w:r>
      </w:hyperlink>
    </w:p>
    <w:p w14:paraId="4E1BD2C3" w14:textId="460F62A5" w:rsidR="00213D1D" w:rsidRDefault="00213D1D">
      <w:pPr>
        <w:pStyle w:val="TOC3"/>
        <w:rPr>
          <w:rFonts w:asciiTheme="minorHAnsi" w:hAnsiTheme="minorHAnsi"/>
          <w:sz w:val="22"/>
        </w:rPr>
      </w:pPr>
      <w:hyperlink w:anchor="_Toc39354297" w:history="1">
        <w:r w:rsidRPr="00F6451E">
          <w:rPr>
            <w:rStyle w:val="Hyperlink"/>
          </w:rPr>
          <w:t>2.3</w:t>
        </w:r>
        <w:r>
          <w:rPr>
            <w:rFonts w:asciiTheme="minorHAnsi" w:hAnsiTheme="minorHAnsi"/>
            <w:sz w:val="22"/>
          </w:rPr>
          <w:tab/>
        </w:r>
        <w:r w:rsidRPr="00F6451E">
          <w:rPr>
            <w:rStyle w:val="Hyperlink"/>
          </w:rPr>
          <w:t>Content Analysis</w:t>
        </w:r>
        <w:r>
          <w:rPr>
            <w:webHidden/>
          </w:rPr>
          <w:tab/>
        </w:r>
        <w:r>
          <w:rPr>
            <w:webHidden/>
          </w:rPr>
          <w:fldChar w:fldCharType="begin"/>
        </w:r>
        <w:r>
          <w:rPr>
            <w:webHidden/>
          </w:rPr>
          <w:instrText xml:space="preserve"> PAGEREF _Toc39354297 \h </w:instrText>
        </w:r>
        <w:r>
          <w:rPr>
            <w:webHidden/>
          </w:rPr>
        </w:r>
        <w:r>
          <w:rPr>
            <w:webHidden/>
          </w:rPr>
          <w:fldChar w:fldCharType="separate"/>
        </w:r>
        <w:r>
          <w:rPr>
            <w:webHidden/>
          </w:rPr>
          <w:t>5</w:t>
        </w:r>
        <w:r>
          <w:rPr>
            <w:webHidden/>
          </w:rPr>
          <w:fldChar w:fldCharType="end"/>
        </w:r>
      </w:hyperlink>
    </w:p>
    <w:p w14:paraId="1C7165BF" w14:textId="1167FADB" w:rsidR="00213D1D" w:rsidRDefault="00213D1D">
      <w:pPr>
        <w:pStyle w:val="TOC4"/>
        <w:rPr>
          <w:rFonts w:asciiTheme="minorHAnsi" w:hAnsiTheme="minorHAnsi"/>
          <w:sz w:val="22"/>
        </w:rPr>
      </w:pPr>
      <w:hyperlink w:anchor="_Toc39354298" w:history="1">
        <w:r w:rsidRPr="00F6451E">
          <w:rPr>
            <w:rStyle w:val="Hyperlink"/>
            <w:rFonts w:ascii="Times New Roman" w:hAnsi="Times New Roman"/>
          </w:rPr>
          <w:t>2.3.1</w:t>
        </w:r>
        <w:r>
          <w:rPr>
            <w:rFonts w:asciiTheme="minorHAnsi" w:hAnsiTheme="minorHAnsi"/>
            <w:sz w:val="22"/>
          </w:rPr>
          <w:tab/>
        </w:r>
        <w:r w:rsidRPr="00F6451E">
          <w:rPr>
            <w:rStyle w:val="Hyperlink"/>
          </w:rPr>
          <w:t>News Semantic</w:t>
        </w:r>
        <w:r>
          <w:rPr>
            <w:webHidden/>
          </w:rPr>
          <w:tab/>
        </w:r>
        <w:r>
          <w:rPr>
            <w:webHidden/>
          </w:rPr>
          <w:fldChar w:fldCharType="begin"/>
        </w:r>
        <w:r>
          <w:rPr>
            <w:webHidden/>
          </w:rPr>
          <w:instrText xml:space="preserve"> PAGEREF _Toc39354298 \h </w:instrText>
        </w:r>
        <w:r>
          <w:rPr>
            <w:webHidden/>
          </w:rPr>
        </w:r>
        <w:r>
          <w:rPr>
            <w:webHidden/>
          </w:rPr>
          <w:fldChar w:fldCharType="separate"/>
        </w:r>
        <w:r>
          <w:rPr>
            <w:webHidden/>
          </w:rPr>
          <w:t>6</w:t>
        </w:r>
        <w:r>
          <w:rPr>
            <w:webHidden/>
          </w:rPr>
          <w:fldChar w:fldCharType="end"/>
        </w:r>
      </w:hyperlink>
    </w:p>
    <w:p w14:paraId="4559213C" w14:textId="771EE442" w:rsidR="00213D1D" w:rsidRDefault="00213D1D">
      <w:pPr>
        <w:pStyle w:val="TOC4"/>
        <w:rPr>
          <w:rFonts w:asciiTheme="minorHAnsi" w:hAnsiTheme="minorHAnsi"/>
          <w:sz w:val="22"/>
        </w:rPr>
      </w:pPr>
      <w:hyperlink w:anchor="_Toc39354299" w:history="1">
        <w:r w:rsidRPr="00F6451E">
          <w:rPr>
            <w:rStyle w:val="Hyperlink"/>
            <w:rFonts w:ascii="Times New Roman" w:hAnsi="Times New Roman"/>
          </w:rPr>
          <w:t>2.3.2</w:t>
        </w:r>
        <w:r>
          <w:rPr>
            <w:rFonts w:asciiTheme="minorHAnsi" w:hAnsiTheme="minorHAnsi"/>
            <w:sz w:val="22"/>
          </w:rPr>
          <w:tab/>
        </w:r>
        <w:r w:rsidRPr="00F6451E">
          <w:rPr>
            <w:rStyle w:val="Hyperlink"/>
          </w:rPr>
          <w:t>Feature Processing</w:t>
        </w:r>
        <w:r>
          <w:rPr>
            <w:webHidden/>
          </w:rPr>
          <w:tab/>
        </w:r>
        <w:r>
          <w:rPr>
            <w:webHidden/>
          </w:rPr>
          <w:fldChar w:fldCharType="begin"/>
        </w:r>
        <w:r>
          <w:rPr>
            <w:webHidden/>
          </w:rPr>
          <w:instrText xml:space="preserve"> PAGEREF _Toc39354299 \h </w:instrText>
        </w:r>
        <w:r>
          <w:rPr>
            <w:webHidden/>
          </w:rPr>
        </w:r>
        <w:r>
          <w:rPr>
            <w:webHidden/>
          </w:rPr>
          <w:fldChar w:fldCharType="separate"/>
        </w:r>
        <w:r>
          <w:rPr>
            <w:webHidden/>
          </w:rPr>
          <w:t>9</w:t>
        </w:r>
        <w:r>
          <w:rPr>
            <w:webHidden/>
          </w:rPr>
          <w:fldChar w:fldCharType="end"/>
        </w:r>
      </w:hyperlink>
    </w:p>
    <w:p w14:paraId="075CD444" w14:textId="3CF8CA60" w:rsidR="00213D1D" w:rsidRDefault="00213D1D">
      <w:pPr>
        <w:pStyle w:val="TOC4"/>
        <w:rPr>
          <w:rFonts w:asciiTheme="minorHAnsi" w:hAnsiTheme="minorHAnsi"/>
          <w:sz w:val="22"/>
        </w:rPr>
      </w:pPr>
      <w:hyperlink w:anchor="_Toc39354300" w:history="1">
        <w:r w:rsidRPr="00F6451E">
          <w:rPr>
            <w:rStyle w:val="Hyperlink"/>
            <w:rFonts w:ascii="Times New Roman" w:hAnsi="Times New Roman"/>
          </w:rPr>
          <w:t>2.3.3</w:t>
        </w:r>
        <w:r>
          <w:rPr>
            <w:rFonts w:asciiTheme="minorHAnsi" w:hAnsiTheme="minorHAnsi"/>
            <w:sz w:val="22"/>
          </w:rPr>
          <w:tab/>
        </w:r>
        <w:r w:rsidRPr="00F6451E">
          <w:rPr>
            <w:rStyle w:val="Hyperlink"/>
          </w:rPr>
          <w:t>Dimension Reduction</w:t>
        </w:r>
        <w:r>
          <w:rPr>
            <w:webHidden/>
          </w:rPr>
          <w:tab/>
        </w:r>
        <w:r>
          <w:rPr>
            <w:webHidden/>
          </w:rPr>
          <w:fldChar w:fldCharType="begin"/>
        </w:r>
        <w:r>
          <w:rPr>
            <w:webHidden/>
          </w:rPr>
          <w:instrText xml:space="preserve"> PAGEREF _Toc39354300 \h </w:instrText>
        </w:r>
        <w:r>
          <w:rPr>
            <w:webHidden/>
          </w:rPr>
        </w:r>
        <w:r>
          <w:rPr>
            <w:webHidden/>
          </w:rPr>
          <w:fldChar w:fldCharType="separate"/>
        </w:r>
        <w:r>
          <w:rPr>
            <w:webHidden/>
          </w:rPr>
          <w:t>10</w:t>
        </w:r>
        <w:r>
          <w:rPr>
            <w:webHidden/>
          </w:rPr>
          <w:fldChar w:fldCharType="end"/>
        </w:r>
      </w:hyperlink>
    </w:p>
    <w:p w14:paraId="0F47E389" w14:textId="4931C648" w:rsidR="00213D1D" w:rsidRDefault="00213D1D">
      <w:pPr>
        <w:pStyle w:val="TOC4"/>
        <w:rPr>
          <w:rFonts w:asciiTheme="minorHAnsi" w:hAnsiTheme="minorHAnsi"/>
          <w:sz w:val="22"/>
        </w:rPr>
      </w:pPr>
      <w:hyperlink w:anchor="_Toc39354301" w:history="1">
        <w:r w:rsidRPr="00F6451E">
          <w:rPr>
            <w:rStyle w:val="Hyperlink"/>
            <w:rFonts w:ascii="Times New Roman" w:hAnsi="Times New Roman"/>
          </w:rPr>
          <w:t>2.3.4</w:t>
        </w:r>
        <w:r>
          <w:rPr>
            <w:rFonts w:asciiTheme="minorHAnsi" w:hAnsiTheme="minorHAnsi"/>
            <w:sz w:val="22"/>
          </w:rPr>
          <w:tab/>
        </w:r>
        <w:r w:rsidRPr="00F6451E">
          <w:rPr>
            <w:rStyle w:val="Hyperlink"/>
          </w:rPr>
          <w:t>Feature Representation</w:t>
        </w:r>
        <w:r>
          <w:rPr>
            <w:webHidden/>
          </w:rPr>
          <w:tab/>
        </w:r>
        <w:r>
          <w:rPr>
            <w:webHidden/>
          </w:rPr>
          <w:fldChar w:fldCharType="begin"/>
        </w:r>
        <w:r>
          <w:rPr>
            <w:webHidden/>
          </w:rPr>
          <w:instrText xml:space="preserve"> PAGEREF _Toc39354301 \h </w:instrText>
        </w:r>
        <w:r>
          <w:rPr>
            <w:webHidden/>
          </w:rPr>
        </w:r>
        <w:r>
          <w:rPr>
            <w:webHidden/>
          </w:rPr>
          <w:fldChar w:fldCharType="separate"/>
        </w:r>
        <w:r>
          <w:rPr>
            <w:webHidden/>
          </w:rPr>
          <w:t>11</w:t>
        </w:r>
        <w:r>
          <w:rPr>
            <w:webHidden/>
          </w:rPr>
          <w:fldChar w:fldCharType="end"/>
        </w:r>
      </w:hyperlink>
    </w:p>
    <w:p w14:paraId="53F0C666" w14:textId="4991769B" w:rsidR="00213D1D" w:rsidRDefault="00213D1D">
      <w:pPr>
        <w:pStyle w:val="TOC3"/>
        <w:rPr>
          <w:rFonts w:asciiTheme="minorHAnsi" w:hAnsiTheme="minorHAnsi"/>
          <w:sz w:val="22"/>
        </w:rPr>
      </w:pPr>
      <w:hyperlink w:anchor="_Toc39354302" w:history="1">
        <w:r w:rsidRPr="00F6451E">
          <w:rPr>
            <w:rStyle w:val="Hyperlink"/>
          </w:rPr>
          <w:t>2.4</w:t>
        </w:r>
        <w:r>
          <w:rPr>
            <w:rFonts w:asciiTheme="minorHAnsi" w:hAnsiTheme="minorHAnsi"/>
            <w:sz w:val="22"/>
          </w:rPr>
          <w:tab/>
        </w:r>
        <w:r w:rsidRPr="00F6451E">
          <w:rPr>
            <w:rStyle w:val="Hyperlink"/>
          </w:rPr>
          <w:t>Prediction Model</w:t>
        </w:r>
        <w:r>
          <w:rPr>
            <w:webHidden/>
          </w:rPr>
          <w:tab/>
        </w:r>
        <w:r>
          <w:rPr>
            <w:webHidden/>
          </w:rPr>
          <w:fldChar w:fldCharType="begin"/>
        </w:r>
        <w:r>
          <w:rPr>
            <w:webHidden/>
          </w:rPr>
          <w:instrText xml:space="preserve"> PAGEREF _Toc39354302 \h </w:instrText>
        </w:r>
        <w:r>
          <w:rPr>
            <w:webHidden/>
          </w:rPr>
        </w:r>
        <w:r>
          <w:rPr>
            <w:webHidden/>
          </w:rPr>
          <w:fldChar w:fldCharType="separate"/>
        </w:r>
        <w:r>
          <w:rPr>
            <w:webHidden/>
          </w:rPr>
          <w:t>12</w:t>
        </w:r>
        <w:r>
          <w:rPr>
            <w:webHidden/>
          </w:rPr>
          <w:fldChar w:fldCharType="end"/>
        </w:r>
      </w:hyperlink>
    </w:p>
    <w:p w14:paraId="56F829C5" w14:textId="7B209580" w:rsidR="00213D1D" w:rsidRDefault="00213D1D">
      <w:pPr>
        <w:pStyle w:val="TOC4"/>
        <w:rPr>
          <w:rFonts w:asciiTheme="minorHAnsi" w:hAnsiTheme="minorHAnsi"/>
          <w:sz w:val="22"/>
        </w:rPr>
      </w:pPr>
      <w:hyperlink w:anchor="_Toc39354303" w:history="1">
        <w:r w:rsidRPr="00F6451E">
          <w:rPr>
            <w:rStyle w:val="Hyperlink"/>
            <w:rFonts w:ascii="Times New Roman" w:hAnsi="Times New Roman"/>
          </w:rPr>
          <w:t>2.4.1</w:t>
        </w:r>
        <w:r>
          <w:rPr>
            <w:rFonts w:asciiTheme="minorHAnsi" w:hAnsiTheme="minorHAnsi"/>
            <w:sz w:val="22"/>
          </w:rPr>
          <w:tab/>
        </w:r>
        <w:r w:rsidRPr="00F6451E">
          <w:rPr>
            <w:rStyle w:val="Hyperlink"/>
          </w:rPr>
          <w:t>Dictionary Based Approach</w:t>
        </w:r>
        <w:r>
          <w:rPr>
            <w:webHidden/>
          </w:rPr>
          <w:tab/>
        </w:r>
        <w:r>
          <w:rPr>
            <w:webHidden/>
          </w:rPr>
          <w:fldChar w:fldCharType="begin"/>
        </w:r>
        <w:r>
          <w:rPr>
            <w:webHidden/>
          </w:rPr>
          <w:instrText xml:space="preserve"> PAGEREF _Toc39354303 \h </w:instrText>
        </w:r>
        <w:r>
          <w:rPr>
            <w:webHidden/>
          </w:rPr>
        </w:r>
        <w:r>
          <w:rPr>
            <w:webHidden/>
          </w:rPr>
          <w:fldChar w:fldCharType="separate"/>
        </w:r>
        <w:r>
          <w:rPr>
            <w:webHidden/>
          </w:rPr>
          <w:t>12</w:t>
        </w:r>
        <w:r>
          <w:rPr>
            <w:webHidden/>
          </w:rPr>
          <w:fldChar w:fldCharType="end"/>
        </w:r>
      </w:hyperlink>
    </w:p>
    <w:p w14:paraId="096747EE" w14:textId="0157F03D" w:rsidR="00213D1D" w:rsidRDefault="00213D1D">
      <w:pPr>
        <w:pStyle w:val="TOC4"/>
        <w:rPr>
          <w:rFonts w:asciiTheme="minorHAnsi" w:hAnsiTheme="minorHAnsi"/>
          <w:sz w:val="22"/>
        </w:rPr>
      </w:pPr>
      <w:hyperlink w:anchor="_Toc39354304" w:history="1">
        <w:r w:rsidRPr="00F6451E">
          <w:rPr>
            <w:rStyle w:val="Hyperlink"/>
            <w:rFonts w:ascii="Times New Roman" w:hAnsi="Times New Roman"/>
          </w:rPr>
          <w:t>2.4.2</w:t>
        </w:r>
        <w:r>
          <w:rPr>
            <w:rFonts w:asciiTheme="minorHAnsi" w:hAnsiTheme="minorHAnsi"/>
            <w:sz w:val="22"/>
          </w:rPr>
          <w:tab/>
        </w:r>
        <w:r w:rsidRPr="00F6451E">
          <w:rPr>
            <w:rStyle w:val="Hyperlink"/>
          </w:rPr>
          <w:t>Machine Learning Based Approach</w:t>
        </w:r>
        <w:r>
          <w:rPr>
            <w:webHidden/>
          </w:rPr>
          <w:tab/>
        </w:r>
        <w:r>
          <w:rPr>
            <w:webHidden/>
          </w:rPr>
          <w:fldChar w:fldCharType="begin"/>
        </w:r>
        <w:r>
          <w:rPr>
            <w:webHidden/>
          </w:rPr>
          <w:instrText xml:space="preserve"> PAGEREF _Toc39354304 \h </w:instrText>
        </w:r>
        <w:r>
          <w:rPr>
            <w:webHidden/>
          </w:rPr>
        </w:r>
        <w:r>
          <w:rPr>
            <w:webHidden/>
          </w:rPr>
          <w:fldChar w:fldCharType="separate"/>
        </w:r>
        <w:r>
          <w:rPr>
            <w:webHidden/>
          </w:rPr>
          <w:t>13</w:t>
        </w:r>
        <w:r>
          <w:rPr>
            <w:webHidden/>
          </w:rPr>
          <w:fldChar w:fldCharType="end"/>
        </w:r>
      </w:hyperlink>
    </w:p>
    <w:p w14:paraId="5A3F3560" w14:textId="0FDAED07" w:rsidR="00213D1D" w:rsidRDefault="00213D1D">
      <w:pPr>
        <w:pStyle w:val="TOC3"/>
        <w:rPr>
          <w:rFonts w:asciiTheme="minorHAnsi" w:hAnsiTheme="minorHAnsi"/>
          <w:sz w:val="22"/>
        </w:rPr>
      </w:pPr>
      <w:hyperlink w:anchor="_Toc39354305" w:history="1">
        <w:r w:rsidRPr="00F6451E">
          <w:rPr>
            <w:rStyle w:val="Hyperlink"/>
          </w:rPr>
          <w:t>2.5</w:t>
        </w:r>
        <w:r>
          <w:rPr>
            <w:rFonts w:asciiTheme="minorHAnsi" w:hAnsiTheme="minorHAnsi"/>
            <w:sz w:val="22"/>
          </w:rPr>
          <w:tab/>
        </w:r>
        <w:r w:rsidRPr="00F6451E">
          <w:rPr>
            <w:rStyle w:val="Hyperlink"/>
          </w:rPr>
          <w:t>Integrating News Categorization</w:t>
        </w:r>
        <w:r>
          <w:rPr>
            <w:webHidden/>
          </w:rPr>
          <w:tab/>
        </w:r>
        <w:r>
          <w:rPr>
            <w:webHidden/>
          </w:rPr>
          <w:fldChar w:fldCharType="begin"/>
        </w:r>
        <w:r>
          <w:rPr>
            <w:webHidden/>
          </w:rPr>
          <w:instrText xml:space="preserve"> PAGEREF _Toc39354305 \h </w:instrText>
        </w:r>
        <w:r>
          <w:rPr>
            <w:webHidden/>
          </w:rPr>
        </w:r>
        <w:r>
          <w:rPr>
            <w:webHidden/>
          </w:rPr>
          <w:fldChar w:fldCharType="separate"/>
        </w:r>
        <w:r>
          <w:rPr>
            <w:webHidden/>
          </w:rPr>
          <w:t>14</w:t>
        </w:r>
        <w:r>
          <w:rPr>
            <w:webHidden/>
          </w:rPr>
          <w:fldChar w:fldCharType="end"/>
        </w:r>
      </w:hyperlink>
    </w:p>
    <w:p w14:paraId="45EF7B64" w14:textId="33295EDE" w:rsidR="00213D1D" w:rsidRDefault="00213D1D">
      <w:pPr>
        <w:pStyle w:val="TOC3"/>
        <w:rPr>
          <w:rFonts w:asciiTheme="minorHAnsi" w:hAnsiTheme="minorHAnsi"/>
          <w:sz w:val="22"/>
        </w:rPr>
      </w:pPr>
      <w:hyperlink w:anchor="_Toc39354306" w:history="1">
        <w:r w:rsidRPr="00F6451E">
          <w:rPr>
            <w:rStyle w:val="Hyperlink"/>
          </w:rPr>
          <w:t>2.6</w:t>
        </w:r>
        <w:r>
          <w:rPr>
            <w:rFonts w:asciiTheme="minorHAnsi" w:hAnsiTheme="minorHAnsi"/>
            <w:sz w:val="22"/>
          </w:rPr>
          <w:tab/>
        </w:r>
        <w:r w:rsidRPr="00F6451E">
          <w:rPr>
            <w:rStyle w:val="Hyperlink"/>
          </w:rPr>
          <w:t>News Sources</w:t>
        </w:r>
        <w:r>
          <w:rPr>
            <w:webHidden/>
          </w:rPr>
          <w:tab/>
        </w:r>
        <w:r>
          <w:rPr>
            <w:webHidden/>
          </w:rPr>
          <w:fldChar w:fldCharType="begin"/>
        </w:r>
        <w:r>
          <w:rPr>
            <w:webHidden/>
          </w:rPr>
          <w:instrText xml:space="preserve"> PAGEREF _Toc39354306 \h </w:instrText>
        </w:r>
        <w:r>
          <w:rPr>
            <w:webHidden/>
          </w:rPr>
        </w:r>
        <w:r>
          <w:rPr>
            <w:webHidden/>
          </w:rPr>
          <w:fldChar w:fldCharType="separate"/>
        </w:r>
        <w:r>
          <w:rPr>
            <w:webHidden/>
          </w:rPr>
          <w:t>16</w:t>
        </w:r>
        <w:r>
          <w:rPr>
            <w:webHidden/>
          </w:rPr>
          <w:fldChar w:fldCharType="end"/>
        </w:r>
      </w:hyperlink>
    </w:p>
    <w:p w14:paraId="0F5D8B2A" w14:textId="4112AC61" w:rsidR="00213D1D" w:rsidRDefault="00213D1D">
      <w:pPr>
        <w:pStyle w:val="TOC3"/>
        <w:rPr>
          <w:rFonts w:asciiTheme="minorHAnsi" w:hAnsiTheme="minorHAnsi"/>
          <w:sz w:val="22"/>
        </w:rPr>
      </w:pPr>
      <w:hyperlink w:anchor="_Toc39354307" w:history="1">
        <w:r w:rsidRPr="00F6451E">
          <w:rPr>
            <w:rStyle w:val="Hyperlink"/>
          </w:rPr>
          <w:t>2.7</w:t>
        </w:r>
        <w:r>
          <w:rPr>
            <w:rFonts w:asciiTheme="minorHAnsi" w:hAnsiTheme="minorHAnsi"/>
            <w:sz w:val="22"/>
          </w:rPr>
          <w:tab/>
        </w:r>
        <w:r w:rsidRPr="00F6451E">
          <w:rPr>
            <w:rStyle w:val="Hyperlink"/>
          </w:rPr>
          <w:t>Conclusion</w:t>
        </w:r>
        <w:r>
          <w:rPr>
            <w:webHidden/>
          </w:rPr>
          <w:tab/>
        </w:r>
        <w:r>
          <w:rPr>
            <w:webHidden/>
          </w:rPr>
          <w:fldChar w:fldCharType="begin"/>
        </w:r>
        <w:r>
          <w:rPr>
            <w:webHidden/>
          </w:rPr>
          <w:instrText xml:space="preserve"> PAGEREF _Toc39354307 \h </w:instrText>
        </w:r>
        <w:r>
          <w:rPr>
            <w:webHidden/>
          </w:rPr>
        </w:r>
        <w:r>
          <w:rPr>
            <w:webHidden/>
          </w:rPr>
          <w:fldChar w:fldCharType="separate"/>
        </w:r>
        <w:r>
          <w:rPr>
            <w:webHidden/>
          </w:rPr>
          <w:t>19</w:t>
        </w:r>
        <w:r>
          <w:rPr>
            <w:webHidden/>
          </w:rPr>
          <w:fldChar w:fldCharType="end"/>
        </w:r>
      </w:hyperlink>
    </w:p>
    <w:p w14:paraId="12B089F3" w14:textId="4432313C" w:rsidR="00213D1D" w:rsidRDefault="00213D1D">
      <w:pPr>
        <w:pStyle w:val="TOC2"/>
        <w:rPr>
          <w:rFonts w:asciiTheme="minorHAnsi" w:hAnsiTheme="minorHAnsi"/>
          <w:b w:val="0"/>
          <w:caps w:val="0"/>
          <w:noProof/>
          <w:sz w:val="22"/>
        </w:rPr>
      </w:pPr>
      <w:hyperlink w:anchor="_Toc39354308" w:history="1">
        <w:r w:rsidRPr="00F6451E">
          <w:rPr>
            <w:rStyle w:val="Hyperlink"/>
            <w:rFonts w:cs="Times New Roman"/>
            <w:noProof/>
          </w:rPr>
          <w:t>CHAPTER 3:</w:t>
        </w:r>
        <w:r w:rsidRPr="00F6451E">
          <w:rPr>
            <w:rStyle w:val="Hyperlink"/>
            <w:noProof/>
          </w:rPr>
          <w:t xml:space="preserve"> Research Methodology</w:t>
        </w:r>
        <w:r>
          <w:rPr>
            <w:noProof/>
            <w:webHidden/>
          </w:rPr>
          <w:tab/>
        </w:r>
        <w:r>
          <w:rPr>
            <w:noProof/>
            <w:webHidden/>
          </w:rPr>
          <w:fldChar w:fldCharType="begin"/>
        </w:r>
        <w:r>
          <w:rPr>
            <w:noProof/>
            <w:webHidden/>
          </w:rPr>
          <w:instrText xml:space="preserve"> PAGEREF _Toc39354308 \h </w:instrText>
        </w:r>
        <w:r>
          <w:rPr>
            <w:noProof/>
            <w:webHidden/>
          </w:rPr>
        </w:r>
        <w:r>
          <w:rPr>
            <w:noProof/>
            <w:webHidden/>
          </w:rPr>
          <w:fldChar w:fldCharType="separate"/>
        </w:r>
        <w:r>
          <w:rPr>
            <w:noProof/>
            <w:webHidden/>
          </w:rPr>
          <w:t>20</w:t>
        </w:r>
        <w:r>
          <w:rPr>
            <w:noProof/>
            <w:webHidden/>
          </w:rPr>
          <w:fldChar w:fldCharType="end"/>
        </w:r>
      </w:hyperlink>
    </w:p>
    <w:p w14:paraId="19A8F1E4" w14:textId="5760043A" w:rsidR="00213D1D" w:rsidRDefault="00213D1D">
      <w:pPr>
        <w:pStyle w:val="TOC3"/>
        <w:rPr>
          <w:rFonts w:asciiTheme="minorHAnsi" w:hAnsiTheme="minorHAnsi"/>
          <w:sz w:val="22"/>
        </w:rPr>
      </w:pPr>
      <w:hyperlink w:anchor="_Toc39354309" w:history="1">
        <w:r w:rsidRPr="00F6451E">
          <w:rPr>
            <w:rStyle w:val="Hyperlink"/>
          </w:rPr>
          <w:t>3.1</w:t>
        </w:r>
        <w:r>
          <w:rPr>
            <w:rFonts w:asciiTheme="minorHAnsi" w:hAnsiTheme="minorHAnsi"/>
            <w:sz w:val="22"/>
          </w:rPr>
          <w:tab/>
        </w:r>
        <w:r w:rsidRPr="00F6451E">
          <w:rPr>
            <w:rStyle w:val="Hyperlink"/>
          </w:rPr>
          <w:t>Terminology Used</w:t>
        </w:r>
        <w:r>
          <w:rPr>
            <w:webHidden/>
          </w:rPr>
          <w:tab/>
        </w:r>
        <w:r>
          <w:rPr>
            <w:webHidden/>
          </w:rPr>
          <w:fldChar w:fldCharType="begin"/>
        </w:r>
        <w:r>
          <w:rPr>
            <w:webHidden/>
          </w:rPr>
          <w:instrText xml:space="preserve"> PAGEREF _Toc39354309 \h </w:instrText>
        </w:r>
        <w:r>
          <w:rPr>
            <w:webHidden/>
          </w:rPr>
        </w:r>
        <w:r>
          <w:rPr>
            <w:webHidden/>
          </w:rPr>
          <w:fldChar w:fldCharType="separate"/>
        </w:r>
        <w:r>
          <w:rPr>
            <w:webHidden/>
          </w:rPr>
          <w:t>20</w:t>
        </w:r>
        <w:r>
          <w:rPr>
            <w:webHidden/>
          </w:rPr>
          <w:fldChar w:fldCharType="end"/>
        </w:r>
      </w:hyperlink>
    </w:p>
    <w:p w14:paraId="01547DAA" w14:textId="4C88B501" w:rsidR="00213D1D" w:rsidRDefault="00213D1D">
      <w:pPr>
        <w:pStyle w:val="TOC4"/>
        <w:rPr>
          <w:rFonts w:asciiTheme="minorHAnsi" w:hAnsiTheme="minorHAnsi"/>
          <w:sz w:val="22"/>
        </w:rPr>
      </w:pPr>
      <w:hyperlink w:anchor="_Toc39354310" w:history="1">
        <w:r w:rsidRPr="00F6451E">
          <w:rPr>
            <w:rStyle w:val="Hyperlink"/>
            <w:rFonts w:ascii="Times New Roman" w:hAnsi="Times New Roman"/>
          </w:rPr>
          <w:t>3.1.1</w:t>
        </w:r>
        <w:r>
          <w:rPr>
            <w:rFonts w:asciiTheme="minorHAnsi" w:hAnsiTheme="minorHAnsi"/>
            <w:sz w:val="22"/>
          </w:rPr>
          <w:tab/>
        </w:r>
        <w:r w:rsidRPr="00F6451E">
          <w:rPr>
            <w:rStyle w:val="Hyperlink"/>
          </w:rPr>
          <w:t>Financial Terminology</w:t>
        </w:r>
        <w:r>
          <w:rPr>
            <w:webHidden/>
          </w:rPr>
          <w:tab/>
        </w:r>
        <w:r>
          <w:rPr>
            <w:webHidden/>
          </w:rPr>
          <w:fldChar w:fldCharType="begin"/>
        </w:r>
        <w:r>
          <w:rPr>
            <w:webHidden/>
          </w:rPr>
          <w:instrText xml:space="preserve"> PAGEREF _Toc39354310 \h </w:instrText>
        </w:r>
        <w:r>
          <w:rPr>
            <w:webHidden/>
          </w:rPr>
        </w:r>
        <w:r>
          <w:rPr>
            <w:webHidden/>
          </w:rPr>
          <w:fldChar w:fldCharType="separate"/>
        </w:r>
        <w:r>
          <w:rPr>
            <w:webHidden/>
          </w:rPr>
          <w:t>20</w:t>
        </w:r>
        <w:r>
          <w:rPr>
            <w:webHidden/>
          </w:rPr>
          <w:fldChar w:fldCharType="end"/>
        </w:r>
      </w:hyperlink>
    </w:p>
    <w:p w14:paraId="2165A153" w14:textId="22AEA4A5" w:rsidR="00213D1D" w:rsidRDefault="00213D1D">
      <w:pPr>
        <w:pStyle w:val="TOC4"/>
        <w:rPr>
          <w:rFonts w:asciiTheme="minorHAnsi" w:hAnsiTheme="minorHAnsi"/>
          <w:sz w:val="22"/>
        </w:rPr>
      </w:pPr>
      <w:hyperlink w:anchor="_Toc39354311" w:history="1">
        <w:r w:rsidRPr="00F6451E">
          <w:rPr>
            <w:rStyle w:val="Hyperlink"/>
            <w:rFonts w:ascii="Times New Roman" w:hAnsi="Times New Roman"/>
          </w:rPr>
          <w:t>3.1.2</w:t>
        </w:r>
        <w:r>
          <w:rPr>
            <w:rFonts w:asciiTheme="minorHAnsi" w:hAnsiTheme="minorHAnsi"/>
            <w:sz w:val="22"/>
          </w:rPr>
          <w:tab/>
        </w:r>
        <w:r w:rsidRPr="00F6451E">
          <w:rPr>
            <w:rStyle w:val="Hyperlink"/>
          </w:rPr>
          <w:t>Data Science Terminology</w:t>
        </w:r>
        <w:r>
          <w:rPr>
            <w:webHidden/>
          </w:rPr>
          <w:tab/>
        </w:r>
        <w:r>
          <w:rPr>
            <w:webHidden/>
          </w:rPr>
          <w:fldChar w:fldCharType="begin"/>
        </w:r>
        <w:r>
          <w:rPr>
            <w:webHidden/>
          </w:rPr>
          <w:instrText xml:space="preserve"> PAGEREF _Toc39354311 \h </w:instrText>
        </w:r>
        <w:r>
          <w:rPr>
            <w:webHidden/>
          </w:rPr>
        </w:r>
        <w:r>
          <w:rPr>
            <w:webHidden/>
          </w:rPr>
          <w:fldChar w:fldCharType="separate"/>
        </w:r>
        <w:r>
          <w:rPr>
            <w:webHidden/>
          </w:rPr>
          <w:t>20</w:t>
        </w:r>
        <w:r>
          <w:rPr>
            <w:webHidden/>
          </w:rPr>
          <w:fldChar w:fldCharType="end"/>
        </w:r>
      </w:hyperlink>
    </w:p>
    <w:p w14:paraId="52EABA54" w14:textId="7A9580CD" w:rsidR="00213D1D" w:rsidRDefault="00213D1D">
      <w:pPr>
        <w:pStyle w:val="TOC3"/>
        <w:rPr>
          <w:rFonts w:asciiTheme="minorHAnsi" w:hAnsiTheme="minorHAnsi"/>
          <w:sz w:val="22"/>
        </w:rPr>
      </w:pPr>
      <w:hyperlink w:anchor="_Toc39354312" w:history="1">
        <w:r w:rsidRPr="00F6451E">
          <w:rPr>
            <w:rStyle w:val="Hyperlink"/>
          </w:rPr>
          <w:t>3.2</w:t>
        </w:r>
        <w:r>
          <w:rPr>
            <w:rFonts w:asciiTheme="minorHAnsi" w:hAnsiTheme="minorHAnsi"/>
            <w:sz w:val="22"/>
          </w:rPr>
          <w:tab/>
        </w:r>
        <w:r w:rsidRPr="00F6451E">
          <w:rPr>
            <w:rStyle w:val="Hyperlink"/>
          </w:rPr>
          <w:t>Data Sources and Acquisition</w:t>
        </w:r>
        <w:r>
          <w:rPr>
            <w:webHidden/>
          </w:rPr>
          <w:tab/>
        </w:r>
        <w:r>
          <w:rPr>
            <w:webHidden/>
          </w:rPr>
          <w:fldChar w:fldCharType="begin"/>
        </w:r>
        <w:r>
          <w:rPr>
            <w:webHidden/>
          </w:rPr>
          <w:instrText xml:space="preserve"> PAGEREF _Toc39354312 \h </w:instrText>
        </w:r>
        <w:r>
          <w:rPr>
            <w:webHidden/>
          </w:rPr>
        </w:r>
        <w:r>
          <w:rPr>
            <w:webHidden/>
          </w:rPr>
          <w:fldChar w:fldCharType="separate"/>
        </w:r>
        <w:r>
          <w:rPr>
            <w:webHidden/>
          </w:rPr>
          <w:t>21</w:t>
        </w:r>
        <w:r>
          <w:rPr>
            <w:webHidden/>
          </w:rPr>
          <w:fldChar w:fldCharType="end"/>
        </w:r>
      </w:hyperlink>
    </w:p>
    <w:p w14:paraId="11FB114E" w14:textId="47B15136" w:rsidR="00213D1D" w:rsidRDefault="00213D1D">
      <w:pPr>
        <w:pStyle w:val="TOC4"/>
        <w:rPr>
          <w:rFonts w:asciiTheme="minorHAnsi" w:hAnsiTheme="minorHAnsi"/>
          <w:sz w:val="22"/>
        </w:rPr>
      </w:pPr>
      <w:hyperlink w:anchor="_Toc39354313" w:history="1">
        <w:r w:rsidRPr="00F6451E">
          <w:rPr>
            <w:rStyle w:val="Hyperlink"/>
            <w:rFonts w:ascii="Times New Roman" w:hAnsi="Times New Roman"/>
          </w:rPr>
          <w:t>3.2.1</w:t>
        </w:r>
        <w:r>
          <w:rPr>
            <w:rFonts w:asciiTheme="minorHAnsi" w:hAnsiTheme="minorHAnsi"/>
            <w:sz w:val="22"/>
          </w:rPr>
          <w:tab/>
        </w:r>
        <w:r w:rsidRPr="00F6451E">
          <w:rPr>
            <w:rStyle w:val="Hyperlink"/>
          </w:rPr>
          <w:t>News Acquisition (Text)</w:t>
        </w:r>
        <w:r>
          <w:rPr>
            <w:webHidden/>
          </w:rPr>
          <w:tab/>
        </w:r>
        <w:r>
          <w:rPr>
            <w:webHidden/>
          </w:rPr>
          <w:fldChar w:fldCharType="begin"/>
        </w:r>
        <w:r>
          <w:rPr>
            <w:webHidden/>
          </w:rPr>
          <w:instrText xml:space="preserve"> PAGEREF _Toc39354313 \h </w:instrText>
        </w:r>
        <w:r>
          <w:rPr>
            <w:webHidden/>
          </w:rPr>
        </w:r>
        <w:r>
          <w:rPr>
            <w:webHidden/>
          </w:rPr>
          <w:fldChar w:fldCharType="separate"/>
        </w:r>
        <w:r>
          <w:rPr>
            <w:webHidden/>
          </w:rPr>
          <w:t>21</w:t>
        </w:r>
        <w:r>
          <w:rPr>
            <w:webHidden/>
          </w:rPr>
          <w:fldChar w:fldCharType="end"/>
        </w:r>
      </w:hyperlink>
    </w:p>
    <w:p w14:paraId="67D3A4F7" w14:textId="5D319908" w:rsidR="00213D1D" w:rsidRDefault="00213D1D">
      <w:pPr>
        <w:pStyle w:val="TOC4"/>
        <w:rPr>
          <w:rFonts w:asciiTheme="minorHAnsi" w:hAnsiTheme="minorHAnsi"/>
          <w:sz w:val="22"/>
        </w:rPr>
      </w:pPr>
      <w:hyperlink w:anchor="_Toc39354314" w:history="1">
        <w:r w:rsidRPr="00F6451E">
          <w:rPr>
            <w:rStyle w:val="Hyperlink"/>
            <w:rFonts w:ascii="Times New Roman" w:hAnsi="Times New Roman"/>
          </w:rPr>
          <w:t>3.2.2</w:t>
        </w:r>
        <w:r>
          <w:rPr>
            <w:rFonts w:asciiTheme="minorHAnsi" w:hAnsiTheme="minorHAnsi"/>
            <w:sz w:val="22"/>
          </w:rPr>
          <w:tab/>
        </w:r>
        <w:r w:rsidRPr="00F6451E">
          <w:rPr>
            <w:rStyle w:val="Hyperlink"/>
          </w:rPr>
          <w:t>Stock Price Acquisition (Numerical)</w:t>
        </w:r>
        <w:r>
          <w:rPr>
            <w:webHidden/>
          </w:rPr>
          <w:tab/>
        </w:r>
        <w:r>
          <w:rPr>
            <w:webHidden/>
          </w:rPr>
          <w:fldChar w:fldCharType="begin"/>
        </w:r>
        <w:r>
          <w:rPr>
            <w:webHidden/>
          </w:rPr>
          <w:instrText xml:space="preserve"> PAGEREF _Toc39354314 \h </w:instrText>
        </w:r>
        <w:r>
          <w:rPr>
            <w:webHidden/>
          </w:rPr>
        </w:r>
        <w:r>
          <w:rPr>
            <w:webHidden/>
          </w:rPr>
          <w:fldChar w:fldCharType="separate"/>
        </w:r>
        <w:r>
          <w:rPr>
            <w:webHidden/>
          </w:rPr>
          <w:t>23</w:t>
        </w:r>
        <w:r>
          <w:rPr>
            <w:webHidden/>
          </w:rPr>
          <w:fldChar w:fldCharType="end"/>
        </w:r>
      </w:hyperlink>
    </w:p>
    <w:p w14:paraId="3D6C8A72" w14:textId="6EBDE977" w:rsidR="00213D1D" w:rsidRDefault="00213D1D">
      <w:pPr>
        <w:pStyle w:val="TOC3"/>
        <w:rPr>
          <w:rFonts w:asciiTheme="minorHAnsi" w:hAnsiTheme="minorHAnsi"/>
          <w:sz w:val="22"/>
        </w:rPr>
      </w:pPr>
      <w:hyperlink w:anchor="_Toc39354315" w:history="1">
        <w:r w:rsidRPr="00F6451E">
          <w:rPr>
            <w:rStyle w:val="Hyperlink"/>
          </w:rPr>
          <w:t>3.3</w:t>
        </w:r>
        <w:r>
          <w:rPr>
            <w:rFonts w:asciiTheme="minorHAnsi" w:hAnsiTheme="minorHAnsi"/>
            <w:sz w:val="22"/>
          </w:rPr>
          <w:tab/>
        </w:r>
        <w:r w:rsidRPr="00F6451E">
          <w:rPr>
            <w:rStyle w:val="Hyperlink"/>
          </w:rPr>
          <w:t>System And Data Management Design</w:t>
        </w:r>
        <w:r>
          <w:rPr>
            <w:webHidden/>
          </w:rPr>
          <w:tab/>
        </w:r>
        <w:r>
          <w:rPr>
            <w:webHidden/>
          </w:rPr>
          <w:fldChar w:fldCharType="begin"/>
        </w:r>
        <w:r>
          <w:rPr>
            <w:webHidden/>
          </w:rPr>
          <w:instrText xml:space="preserve"> PAGEREF _Toc39354315 \h </w:instrText>
        </w:r>
        <w:r>
          <w:rPr>
            <w:webHidden/>
          </w:rPr>
        </w:r>
        <w:r>
          <w:rPr>
            <w:webHidden/>
          </w:rPr>
          <w:fldChar w:fldCharType="separate"/>
        </w:r>
        <w:r>
          <w:rPr>
            <w:webHidden/>
          </w:rPr>
          <w:t>25</w:t>
        </w:r>
        <w:r>
          <w:rPr>
            <w:webHidden/>
          </w:rPr>
          <w:fldChar w:fldCharType="end"/>
        </w:r>
      </w:hyperlink>
    </w:p>
    <w:p w14:paraId="080814C7" w14:textId="145E70A1" w:rsidR="00213D1D" w:rsidRDefault="00213D1D">
      <w:pPr>
        <w:pStyle w:val="TOC4"/>
        <w:rPr>
          <w:rFonts w:asciiTheme="minorHAnsi" w:hAnsiTheme="minorHAnsi"/>
          <w:sz w:val="22"/>
        </w:rPr>
      </w:pPr>
      <w:hyperlink w:anchor="_Toc39354316" w:history="1">
        <w:r w:rsidRPr="00F6451E">
          <w:rPr>
            <w:rStyle w:val="Hyperlink"/>
            <w:rFonts w:ascii="Times New Roman" w:hAnsi="Times New Roman"/>
          </w:rPr>
          <w:t>3.3.1</w:t>
        </w:r>
        <w:r>
          <w:rPr>
            <w:rFonts w:asciiTheme="minorHAnsi" w:hAnsiTheme="minorHAnsi"/>
            <w:sz w:val="22"/>
          </w:rPr>
          <w:tab/>
        </w:r>
        <w:r w:rsidRPr="00F6451E">
          <w:rPr>
            <w:rStyle w:val="Hyperlink"/>
          </w:rPr>
          <w:t>Database Schema</w:t>
        </w:r>
        <w:r>
          <w:rPr>
            <w:webHidden/>
          </w:rPr>
          <w:tab/>
        </w:r>
        <w:r>
          <w:rPr>
            <w:webHidden/>
          </w:rPr>
          <w:fldChar w:fldCharType="begin"/>
        </w:r>
        <w:r>
          <w:rPr>
            <w:webHidden/>
          </w:rPr>
          <w:instrText xml:space="preserve"> PAGEREF _Toc39354316 \h </w:instrText>
        </w:r>
        <w:r>
          <w:rPr>
            <w:webHidden/>
          </w:rPr>
        </w:r>
        <w:r>
          <w:rPr>
            <w:webHidden/>
          </w:rPr>
          <w:fldChar w:fldCharType="separate"/>
        </w:r>
        <w:r>
          <w:rPr>
            <w:webHidden/>
          </w:rPr>
          <w:t>26</w:t>
        </w:r>
        <w:r>
          <w:rPr>
            <w:webHidden/>
          </w:rPr>
          <w:fldChar w:fldCharType="end"/>
        </w:r>
      </w:hyperlink>
    </w:p>
    <w:p w14:paraId="3911D635" w14:textId="0B5CF334" w:rsidR="00213D1D" w:rsidRDefault="00213D1D">
      <w:pPr>
        <w:pStyle w:val="TOC3"/>
        <w:rPr>
          <w:rFonts w:asciiTheme="minorHAnsi" w:hAnsiTheme="minorHAnsi"/>
          <w:sz w:val="22"/>
        </w:rPr>
      </w:pPr>
      <w:hyperlink w:anchor="_Toc39354317" w:history="1">
        <w:r w:rsidRPr="00F6451E">
          <w:rPr>
            <w:rStyle w:val="Hyperlink"/>
          </w:rPr>
          <w:t>3.4</w:t>
        </w:r>
        <w:r>
          <w:rPr>
            <w:rFonts w:asciiTheme="minorHAnsi" w:hAnsiTheme="minorHAnsi"/>
            <w:sz w:val="22"/>
          </w:rPr>
          <w:tab/>
        </w:r>
        <w:r w:rsidRPr="00F6451E">
          <w:rPr>
            <w:rStyle w:val="Hyperlink"/>
          </w:rPr>
          <w:t>Data Processing</w:t>
        </w:r>
        <w:r>
          <w:rPr>
            <w:webHidden/>
          </w:rPr>
          <w:tab/>
        </w:r>
        <w:r>
          <w:rPr>
            <w:webHidden/>
          </w:rPr>
          <w:fldChar w:fldCharType="begin"/>
        </w:r>
        <w:r>
          <w:rPr>
            <w:webHidden/>
          </w:rPr>
          <w:instrText xml:space="preserve"> PAGEREF _Toc39354317 \h </w:instrText>
        </w:r>
        <w:r>
          <w:rPr>
            <w:webHidden/>
          </w:rPr>
        </w:r>
        <w:r>
          <w:rPr>
            <w:webHidden/>
          </w:rPr>
          <w:fldChar w:fldCharType="separate"/>
        </w:r>
        <w:r>
          <w:rPr>
            <w:webHidden/>
          </w:rPr>
          <w:t>27</w:t>
        </w:r>
        <w:r>
          <w:rPr>
            <w:webHidden/>
          </w:rPr>
          <w:fldChar w:fldCharType="end"/>
        </w:r>
      </w:hyperlink>
    </w:p>
    <w:p w14:paraId="7C5386C4" w14:textId="75F35A38" w:rsidR="00213D1D" w:rsidRDefault="00213D1D">
      <w:pPr>
        <w:pStyle w:val="TOC4"/>
        <w:rPr>
          <w:rFonts w:asciiTheme="minorHAnsi" w:hAnsiTheme="minorHAnsi"/>
          <w:sz w:val="22"/>
        </w:rPr>
      </w:pPr>
      <w:hyperlink w:anchor="_Toc39354318" w:history="1">
        <w:r w:rsidRPr="00F6451E">
          <w:rPr>
            <w:rStyle w:val="Hyperlink"/>
            <w:rFonts w:ascii="Times New Roman" w:hAnsi="Times New Roman"/>
          </w:rPr>
          <w:t>3.4.1</w:t>
        </w:r>
        <w:r>
          <w:rPr>
            <w:rFonts w:asciiTheme="minorHAnsi" w:hAnsiTheme="minorHAnsi"/>
            <w:sz w:val="22"/>
          </w:rPr>
          <w:tab/>
        </w:r>
        <w:r w:rsidRPr="00F6451E">
          <w:rPr>
            <w:rStyle w:val="Hyperlink"/>
          </w:rPr>
          <w:t>Processing Missing Data and Errors</w:t>
        </w:r>
        <w:r>
          <w:rPr>
            <w:webHidden/>
          </w:rPr>
          <w:tab/>
        </w:r>
        <w:r>
          <w:rPr>
            <w:webHidden/>
          </w:rPr>
          <w:fldChar w:fldCharType="begin"/>
        </w:r>
        <w:r>
          <w:rPr>
            <w:webHidden/>
          </w:rPr>
          <w:instrText xml:space="preserve"> PAGEREF _Toc39354318 \h </w:instrText>
        </w:r>
        <w:r>
          <w:rPr>
            <w:webHidden/>
          </w:rPr>
        </w:r>
        <w:r>
          <w:rPr>
            <w:webHidden/>
          </w:rPr>
          <w:fldChar w:fldCharType="separate"/>
        </w:r>
        <w:r>
          <w:rPr>
            <w:webHidden/>
          </w:rPr>
          <w:t>27</w:t>
        </w:r>
        <w:r>
          <w:rPr>
            <w:webHidden/>
          </w:rPr>
          <w:fldChar w:fldCharType="end"/>
        </w:r>
      </w:hyperlink>
    </w:p>
    <w:p w14:paraId="2B661367" w14:textId="39554DFF" w:rsidR="00213D1D" w:rsidRDefault="00213D1D">
      <w:pPr>
        <w:pStyle w:val="TOC5"/>
        <w:rPr>
          <w:rFonts w:asciiTheme="minorHAnsi" w:hAnsiTheme="minorHAnsi"/>
          <w:sz w:val="22"/>
        </w:rPr>
      </w:pPr>
      <w:hyperlink w:anchor="_Toc39354319" w:history="1">
        <w:r w:rsidRPr="00F6451E">
          <w:rPr>
            <w:rStyle w:val="Hyperlink"/>
            <w:rFonts w:ascii="Times New Roman" w:hAnsi="Times New Roman"/>
          </w:rPr>
          <w:t>3.4.1.1</w:t>
        </w:r>
        <w:r>
          <w:rPr>
            <w:rFonts w:asciiTheme="minorHAnsi" w:hAnsiTheme="minorHAnsi"/>
            <w:sz w:val="22"/>
          </w:rPr>
          <w:tab/>
        </w:r>
        <w:r w:rsidRPr="00F6451E">
          <w:rPr>
            <w:rStyle w:val="Hyperlink"/>
          </w:rPr>
          <w:t>Missing Numerical Data and Errors</w:t>
        </w:r>
        <w:r>
          <w:rPr>
            <w:webHidden/>
          </w:rPr>
          <w:tab/>
        </w:r>
        <w:r>
          <w:rPr>
            <w:webHidden/>
          </w:rPr>
          <w:fldChar w:fldCharType="begin"/>
        </w:r>
        <w:r>
          <w:rPr>
            <w:webHidden/>
          </w:rPr>
          <w:instrText xml:space="preserve"> PAGEREF _Toc39354319 \h </w:instrText>
        </w:r>
        <w:r>
          <w:rPr>
            <w:webHidden/>
          </w:rPr>
        </w:r>
        <w:r>
          <w:rPr>
            <w:webHidden/>
          </w:rPr>
          <w:fldChar w:fldCharType="separate"/>
        </w:r>
        <w:r>
          <w:rPr>
            <w:webHidden/>
          </w:rPr>
          <w:t>27</w:t>
        </w:r>
        <w:r>
          <w:rPr>
            <w:webHidden/>
          </w:rPr>
          <w:fldChar w:fldCharType="end"/>
        </w:r>
      </w:hyperlink>
    </w:p>
    <w:p w14:paraId="06031630" w14:textId="465E6141" w:rsidR="00213D1D" w:rsidRDefault="00213D1D">
      <w:pPr>
        <w:pStyle w:val="TOC5"/>
        <w:rPr>
          <w:rFonts w:asciiTheme="minorHAnsi" w:hAnsiTheme="minorHAnsi"/>
          <w:sz w:val="22"/>
        </w:rPr>
      </w:pPr>
      <w:hyperlink w:anchor="_Toc39354320" w:history="1">
        <w:r w:rsidRPr="00F6451E">
          <w:rPr>
            <w:rStyle w:val="Hyperlink"/>
            <w:rFonts w:ascii="Times New Roman" w:hAnsi="Times New Roman"/>
          </w:rPr>
          <w:t>3.4.1.2</w:t>
        </w:r>
        <w:r>
          <w:rPr>
            <w:rFonts w:asciiTheme="minorHAnsi" w:hAnsiTheme="minorHAnsi"/>
            <w:sz w:val="22"/>
          </w:rPr>
          <w:tab/>
        </w:r>
        <w:r w:rsidRPr="00F6451E">
          <w:rPr>
            <w:rStyle w:val="Hyperlink"/>
          </w:rPr>
          <w:t>Missing News Data and Errors</w:t>
        </w:r>
        <w:r>
          <w:rPr>
            <w:webHidden/>
          </w:rPr>
          <w:tab/>
        </w:r>
        <w:r>
          <w:rPr>
            <w:webHidden/>
          </w:rPr>
          <w:fldChar w:fldCharType="begin"/>
        </w:r>
        <w:r>
          <w:rPr>
            <w:webHidden/>
          </w:rPr>
          <w:instrText xml:space="preserve"> PAGEREF _Toc39354320 \h </w:instrText>
        </w:r>
        <w:r>
          <w:rPr>
            <w:webHidden/>
          </w:rPr>
        </w:r>
        <w:r>
          <w:rPr>
            <w:webHidden/>
          </w:rPr>
          <w:fldChar w:fldCharType="separate"/>
        </w:r>
        <w:r>
          <w:rPr>
            <w:webHidden/>
          </w:rPr>
          <w:t>28</w:t>
        </w:r>
        <w:r>
          <w:rPr>
            <w:webHidden/>
          </w:rPr>
          <w:fldChar w:fldCharType="end"/>
        </w:r>
      </w:hyperlink>
    </w:p>
    <w:p w14:paraId="3F76D2A7" w14:textId="00EB69E9" w:rsidR="00213D1D" w:rsidRDefault="00213D1D">
      <w:pPr>
        <w:pStyle w:val="TOC4"/>
        <w:rPr>
          <w:rFonts w:asciiTheme="minorHAnsi" w:hAnsiTheme="minorHAnsi"/>
          <w:sz w:val="22"/>
        </w:rPr>
      </w:pPr>
      <w:hyperlink w:anchor="_Toc39354321" w:history="1">
        <w:r w:rsidRPr="00F6451E">
          <w:rPr>
            <w:rStyle w:val="Hyperlink"/>
            <w:rFonts w:ascii="Times New Roman" w:hAnsi="Times New Roman"/>
          </w:rPr>
          <w:t>3.4.2</w:t>
        </w:r>
        <w:r>
          <w:rPr>
            <w:rFonts w:asciiTheme="minorHAnsi" w:hAnsiTheme="minorHAnsi"/>
            <w:sz w:val="22"/>
          </w:rPr>
          <w:tab/>
        </w:r>
        <w:r w:rsidRPr="00F6451E">
          <w:rPr>
            <w:rStyle w:val="Hyperlink"/>
          </w:rPr>
          <w:t>Feature Engineering</w:t>
        </w:r>
        <w:r>
          <w:rPr>
            <w:webHidden/>
          </w:rPr>
          <w:tab/>
        </w:r>
        <w:r>
          <w:rPr>
            <w:webHidden/>
          </w:rPr>
          <w:fldChar w:fldCharType="begin"/>
        </w:r>
        <w:r>
          <w:rPr>
            <w:webHidden/>
          </w:rPr>
          <w:instrText xml:space="preserve"> PAGEREF _Toc39354321 \h </w:instrText>
        </w:r>
        <w:r>
          <w:rPr>
            <w:webHidden/>
          </w:rPr>
        </w:r>
        <w:r>
          <w:rPr>
            <w:webHidden/>
          </w:rPr>
          <w:fldChar w:fldCharType="separate"/>
        </w:r>
        <w:r>
          <w:rPr>
            <w:webHidden/>
          </w:rPr>
          <w:t>28</w:t>
        </w:r>
        <w:r>
          <w:rPr>
            <w:webHidden/>
          </w:rPr>
          <w:fldChar w:fldCharType="end"/>
        </w:r>
      </w:hyperlink>
    </w:p>
    <w:p w14:paraId="4C7C38BE" w14:textId="016C0B9A" w:rsidR="00213D1D" w:rsidRDefault="00213D1D">
      <w:pPr>
        <w:pStyle w:val="TOC5"/>
        <w:rPr>
          <w:rFonts w:asciiTheme="minorHAnsi" w:hAnsiTheme="minorHAnsi"/>
          <w:sz w:val="22"/>
        </w:rPr>
      </w:pPr>
      <w:hyperlink w:anchor="_Toc39354322" w:history="1">
        <w:r w:rsidRPr="00F6451E">
          <w:rPr>
            <w:rStyle w:val="Hyperlink"/>
            <w:rFonts w:ascii="Times New Roman" w:hAnsi="Times New Roman"/>
          </w:rPr>
          <w:t>3.4.2.1</w:t>
        </w:r>
        <w:r>
          <w:rPr>
            <w:rFonts w:asciiTheme="minorHAnsi" w:hAnsiTheme="minorHAnsi"/>
            <w:sz w:val="22"/>
          </w:rPr>
          <w:tab/>
        </w:r>
        <w:r w:rsidRPr="00F6451E">
          <w:rPr>
            <w:rStyle w:val="Hyperlink"/>
          </w:rPr>
          <w:t>Stock Price Return</w:t>
        </w:r>
        <w:r>
          <w:rPr>
            <w:webHidden/>
          </w:rPr>
          <w:tab/>
        </w:r>
        <w:r>
          <w:rPr>
            <w:webHidden/>
          </w:rPr>
          <w:fldChar w:fldCharType="begin"/>
        </w:r>
        <w:r>
          <w:rPr>
            <w:webHidden/>
          </w:rPr>
          <w:instrText xml:space="preserve"> PAGEREF _Toc39354322 \h </w:instrText>
        </w:r>
        <w:r>
          <w:rPr>
            <w:webHidden/>
          </w:rPr>
        </w:r>
        <w:r>
          <w:rPr>
            <w:webHidden/>
          </w:rPr>
          <w:fldChar w:fldCharType="separate"/>
        </w:r>
        <w:r>
          <w:rPr>
            <w:webHidden/>
          </w:rPr>
          <w:t>28</w:t>
        </w:r>
        <w:r>
          <w:rPr>
            <w:webHidden/>
          </w:rPr>
          <w:fldChar w:fldCharType="end"/>
        </w:r>
      </w:hyperlink>
    </w:p>
    <w:p w14:paraId="5499B653" w14:textId="1693A24A" w:rsidR="00213D1D" w:rsidRDefault="00213D1D">
      <w:pPr>
        <w:pStyle w:val="TOC5"/>
        <w:rPr>
          <w:rFonts w:asciiTheme="minorHAnsi" w:hAnsiTheme="minorHAnsi"/>
          <w:sz w:val="22"/>
        </w:rPr>
      </w:pPr>
      <w:hyperlink w:anchor="_Toc39354323" w:history="1">
        <w:r w:rsidRPr="00F6451E">
          <w:rPr>
            <w:rStyle w:val="Hyperlink"/>
            <w:rFonts w:ascii="Times New Roman" w:hAnsi="Times New Roman"/>
          </w:rPr>
          <w:t>3.4.2.2</w:t>
        </w:r>
        <w:r>
          <w:rPr>
            <w:rFonts w:asciiTheme="minorHAnsi" w:hAnsiTheme="minorHAnsi"/>
            <w:sz w:val="22"/>
          </w:rPr>
          <w:tab/>
        </w:r>
        <w:r w:rsidRPr="00F6451E">
          <w:rPr>
            <w:rStyle w:val="Hyperlink"/>
          </w:rPr>
          <w:t>Sector Index Price Return</w:t>
        </w:r>
        <w:r>
          <w:rPr>
            <w:webHidden/>
          </w:rPr>
          <w:tab/>
        </w:r>
        <w:r>
          <w:rPr>
            <w:webHidden/>
          </w:rPr>
          <w:fldChar w:fldCharType="begin"/>
        </w:r>
        <w:r>
          <w:rPr>
            <w:webHidden/>
          </w:rPr>
          <w:instrText xml:space="preserve"> PAGEREF _Toc39354323 \h </w:instrText>
        </w:r>
        <w:r>
          <w:rPr>
            <w:webHidden/>
          </w:rPr>
        </w:r>
        <w:r>
          <w:rPr>
            <w:webHidden/>
          </w:rPr>
          <w:fldChar w:fldCharType="separate"/>
        </w:r>
        <w:r>
          <w:rPr>
            <w:webHidden/>
          </w:rPr>
          <w:t>30</w:t>
        </w:r>
        <w:r>
          <w:rPr>
            <w:webHidden/>
          </w:rPr>
          <w:fldChar w:fldCharType="end"/>
        </w:r>
      </w:hyperlink>
    </w:p>
    <w:p w14:paraId="27F47E2C" w14:textId="05D4CE97" w:rsidR="00213D1D" w:rsidRDefault="00213D1D">
      <w:pPr>
        <w:pStyle w:val="TOC5"/>
        <w:rPr>
          <w:rFonts w:asciiTheme="minorHAnsi" w:hAnsiTheme="minorHAnsi"/>
          <w:sz w:val="22"/>
        </w:rPr>
      </w:pPr>
      <w:hyperlink w:anchor="_Toc39354324" w:history="1">
        <w:r w:rsidRPr="00F6451E">
          <w:rPr>
            <w:rStyle w:val="Hyperlink"/>
            <w:rFonts w:ascii="Times New Roman" w:hAnsi="Times New Roman"/>
          </w:rPr>
          <w:t>3.4.2.3</w:t>
        </w:r>
        <w:r>
          <w:rPr>
            <w:rFonts w:asciiTheme="minorHAnsi" w:hAnsiTheme="minorHAnsi"/>
            <w:sz w:val="22"/>
          </w:rPr>
          <w:tab/>
        </w:r>
        <w:r w:rsidRPr="00F6451E">
          <w:rPr>
            <w:rStyle w:val="Hyperlink"/>
          </w:rPr>
          <w:t>News Sentiment</w:t>
        </w:r>
        <w:r>
          <w:rPr>
            <w:webHidden/>
          </w:rPr>
          <w:tab/>
        </w:r>
        <w:r>
          <w:rPr>
            <w:webHidden/>
          </w:rPr>
          <w:fldChar w:fldCharType="begin"/>
        </w:r>
        <w:r>
          <w:rPr>
            <w:webHidden/>
          </w:rPr>
          <w:instrText xml:space="preserve"> PAGEREF _Toc39354324 \h </w:instrText>
        </w:r>
        <w:r>
          <w:rPr>
            <w:webHidden/>
          </w:rPr>
        </w:r>
        <w:r>
          <w:rPr>
            <w:webHidden/>
          </w:rPr>
          <w:fldChar w:fldCharType="separate"/>
        </w:r>
        <w:r>
          <w:rPr>
            <w:webHidden/>
          </w:rPr>
          <w:t>32</w:t>
        </w:r>
        <w:r>
          <w:rPr>
            <w:webHidden/>
          </w:rPr>
          <w:fldChar w:fldCharType="end"/>
        </w:r>
      </w:hyperlink>
    </w:p>
    <w:p w14:paraId="699926AA" w14:textId="4C9425ED" w:rsidR="00213D1D" w:rsidRDefault="00213D1D">
      <w:pPr>
        <w:pStyle w:val="TOC4"/>
        <w:rPr>
          <w:rFonts w:asciiTheme="minorHAnsi" w:hAnsiTheme="minorHAnsi"/>
          <w:sz w:val="22"/>
        </w:rPr>
      </w:pPr>
      <w:hyperlink w:anchor="_Toc39354325" w:history="1">
        <w:r w:rsidRPr="00F6451E">
          <w:rPr>
            <w:rStyle w:val="Hyperlink"/>
            <w:rFonts w:ascii="Times New Roman" w:hAnsi="Times New Roman"/>
          </w:rPr>
          <w:t>3.4.3</w:t>
        </w:r>
        <w:r>
          <w:rPr>
            <w:rFonts w:asciiTheme="minorHAnsi" w:hAnsiTheme="minorHAnsi"/>
            <w:sz w:val="22"/>
          </w:rPr>
          <w:tab/>
        </w:r>
        <w:r w:rsidRPr="00F6451E">
          <w:rPr>
            <w:rStyle w:val="Hyperlink"/>
          </w:rPr>
          <w:t>News To Stock Entity Mapping</w:t>
        </w:r>
        <w:r>
          <w:rPr>
            <w:webHidden/>
          </w:rPr>
          <w:tab/>
        </w:r>
        <w:r>
          <w:rPr>
            <w:webHidden/>
          </w:rPr>
          <w:fldChar w:fldCharType="begin"/>
        </w:r>
        <w:r>
          <w:rPr>
            <w:webHidden/>
          </w:rPr>
          <w:instrText xml:space="preserve"> PAGEREF _Toc39354325 \h </w:instrText>
        </w:r>
        <w:r>
          <w:rPr>
            <w:webHidden/>
          </w:rPr>
        </w:r>
        <w:r>
          <w:rPr>
            <w:webHidden/>
          </w:rPr>
          <w:fldChar w:fldCharType="separate"/>
        </w:r>
        <w:r>
          <w:rPr>
            <w:webHidden/>
          </w:rPr>
          <w:t>41</w:t>
        </w:r>
        <w:r>
          <w:rPr>
            <w:webHidden/>
          </w:rPr>
          <w:fldChar w:fldCharType="end"/>
        </w:r>
      </w:hyperlink>
    </w:p>
    <w:p w14:paraId="336D28F1" w14:textId="242C12AF" w:rsidR="00213D1D" w:rsidRDefault="00213D1D">
      <w:pPr>
        <w:pStyle w:val="TOC4"/>
        <w:rPr>
          <w:rFonts w:asciiTheme="minorHAnsi" w:hAnsiTheme="minorHAnsi"/>
          <w:sz w:val="22"/>
        </w:rPr>
      </w:pPr>
      <w:hyperlink w:anchor="_Toc39354326" w:history="1">
        <w:r w:rsidRPr="00F6451E">
          <w:rPr>
            <w:rStyle w:val="Hyperlink"/>
            <w:rFonts w:ascii="Times New Roman" w:hAnsi="Times New Roman"/>
          </w:rPr>
          <w:t>3.4.4</w:t>
        </w:r>
        <w:r>
          <w:rPr>
            <w:rFonts w:asciiTheme="minorHAnsi" w:hAnsiTheme="minorHAnsi"/>
            <w:sz w:val="22"/>
          </w:rPr>
          <w:tab/>
        </w:r>
        <w:r w:rsidRPr="00F6451E">
          <w:rPr>
            <w:rStyle w:val="Hyperlink"/>
          </w:rPr>
          <w:t>Data Aggregation</w:t>
        </w:r>
        <w:r>
          <w:rPr>
            <w:webHidden/>
          </w:rPr>
          <w:tab/>
        </w:r>
        <w:r>
          <w:rPr>
            <w:webHidden/>
          </w:rPr>
          <w:fldChar w:fldCharType="begin"/>
        </w:r>
        <w:r>
          <w:rPr>
            <w:webHidden/>
          </w:rPr>
          <w:instrText xml:space="preserve"> PAGEREF _Toc39354326 \h </w:instrText>
        </w:r>
        <w:r>
          <w:rPr>
            <w:webHidden/>
          </w:rPr>
        </w:r>
        <w:r>
          <w:rPr>
            <w:webHidden/>
          </w:rPr>
          <w:fldChar w:fldCharType="separate"/>
        </w:r>
        <w:r>
          <w:rPr>
            <w:webHidden/>
          </w:rPr>
          <w:t>42</w:t>
        </w:r>
        <w:r>
          <w:rPr>
            <w:webHidden/>
          </w:rPr>
          <w:fldChar w:fldCharType="end"/>
        </w:r>
      </w:hyperlink>
    </w:p>
    <w:p w14:paraId="7DC86F94" w14:textId="7DC59FA1" w:rsidR="00213D1D" w:rsidRDefault="00213D1D">
      <w:pPr>
        <w:pStyle w:val="TOC4"/>
        <w:rPr>
          <w:rFonts w:asciiTheme="minorHAnsi" w:hAnsiTheme="minorHAnsi"/>
          <w:sz w:val="22"/>
        </w:rPr>
      </w:pPr>
      <w:hyperlink w:anchor="_Toc39354327" w:history="1">
        <w:r w:rsidRPr="00F6451E">
          <w:rPr>
            <w:rStyle w:val="Hyperlink"/>
            <w:rFonts w:ascii="Times New Roman" w:hAnsi="Times New Roman"/>
          </w:rPr>
          <w:t>3.4.5</w:t>
        </w:r>
        <w:r>
          <w:rPr>
            <w:rFonts w:asciiTheme="minorHAnsi" w:hAnsiTheme="minorHAnsi"/>
            <w:sz w:val="22"/>
          </w:rPr>
          <w:tab/>
        </w:r>
        <w:r w:rsidRPr="00F6451E">
          <w:rPr>
            <w:rStyle w:val="Hyperlink"/>
          </w:rPr>
          <w:t>Returns Labelling</w:t>
        </w:r>
        <w:r>
          <w:rPr>
            <w:webHidden/>
          </w:rPr>
          <w:tab/>
        </w:r>
        <w:r>
          <w:rPr>
            <w:webHidden/>
          </w:rPr>
          <w:fldChar w:fldCharType="begin"/>
        </w:r>
        <w:r>
          <w:rPr>
            <w:webHidden/>
          </w:rPr>
          <w:instrText xml:space="preserve"> PAGEREF _Toc39354327 \h </w:instrText>
        </w:r>
        <w:r>
          <w:rPr>
            <w:webHidden/>
          </w:rPr>
        </w:r>
        <w:r>
          <w:rPr>
            <w:webHidden/>
          </w:rPr>
          <w:fldChar w:fldCharType="separate"/>
        </w:r>
        <w:r>
          <w:rPr>
            <w:webHidden/>
          </w:rPr>
          <w:t>43</w:t>
        </w:r>
        <w:r>
          <w:rPr>
            <w:webHidden/>
          </w:rPr>
          <w:fldChar w:fldCharType="end"/>
        </w:r>
      </w:hyperlink>
    </w:p>
    <w:p w14:paraId="0D6D6C4B" w14:textId="41395B9C" w:rsidR="00213D1D" w:rsidRDefault="00213D1D">
      <w:pPr>
        <w:pStyle w:val="TOC2"/>
        <w:rPr>
          <w:rFonts w:asciiTheme="minorHAnsi" w:hAnsiTheme="minorHAnsi"/>
          <w:b w:val="0"/>
          <w:caps w:val="0"/>
          <w:noProof/>
          <w:sz w:val="22"/>
        </w:rPr>
      </w:pPr>
      <w:hyperlink w:anchor="_Toc39354328" w:history="1">
        <w:r w:rsidRPr="00F6451E">
          <w:rPr>
            <w:rStyle w:val="Hyperlink"/>
            <w:rFonts w:cs="Times New Roman"/>
            <w:noProof/>
          </w:rPr>
          <w:t>CHAPTER 4:</w:t>
        </w:r>
        <w:r w:rsidRPr="00F6451E">
          <w:rPr>
            <w:rStyle w:val="Hyperlink"/>
            <w:noProof/>
          </w:rPr>
          <w:t xml:space="preserve"> Data Interpetation</w:t>
        </w:r>
        <w:r>
          <w:rPr>
            <w:noProof/>
            <w:webHidden/>
          </w:rPr>
          <w:tab/>
        </w:r>
        <w:r>
          <w:rPr>
            <w:noProof/>
            <w:webHidden/>
          </w:rPr>
          <w:fldChar w:fldCharType="begin"/>
        </w:r>
        <w:r>
          <w:rPr>
            <w:noProof/>
            <w:webHidden/>
          </w:rPr>
          <w:instrText xml:space="preserve"> PAGEREF _Toc39354328 \h </w:instrText>
        </w:r>
        <w:r>
          <w:rPr>
            <w:noProof/>
            <w:webHidden/>
          </w:rPr>
        </w:r>
        <w:r>
          <w:rPr>
            <w:noProof/>
            <w:webHidden/>
          </w:rPr>
          <w:fldChar w:fldCharType="separate"/>
        </w:r>
        <w:r>
          <w:rPr>
            <w:noProof/>
            <w:webHidden/>
          </w:rPr>
          <w:t>45</w:t>
        </w:r>
        <w:r>
          <w:rPr>
            <w:noProof/>
            <w:webHidden/>
          </w:rPr>
          <w:fldChar w:fldCharType="end"/>
        </w:r>
      </w:hyperlink>
    </w:p>
    <w:p w14:paraId="39E01F89" w14:textId="4646C299" w:rsidR="00213D1D" w:rsidRDefault="00213D1D">
      <w:pPr>
        <w:pStyle w:val="TOC3"/>
        <w:rPr>
          <w:rFonts w:asciiTheme="minorHAnsi" w:hAnsiTheme="minorHAnsi"/>
          <w:sz w:val="22"/>
        </w:rPr>
      </w:pPr>
      <w:hyperlink w:anchor="_Toc39354329" w:history="1">
        <w:r w:rsidRPr="00F6451E">
          <w:rPr>
            <w:rStyle w:val="Hyperlink"/>
          </w:rPr>
          <w:t>4.1</w:t>
        </w:r>
        <w:r>
          <w:rPr>
            <w:rFonts w:asciiTheme="minorHAnsi" w:hAnsiTheme="minorHAnsi"/>
            <w:sz w:val="22"/>
          </w:rPr>
          <w:tab/>
        </w:r>
        <w:r w:rsidRPr="00F6451E">
          <w:rPr>
            <w:rStyle w:val="Hyperlink"/>
          </w:rPr>
          <w:t>News</w:t>
        </w:r>
        <w:r>
          <w:rPr>
            <w:webHidden/>
          </w:rPr>
          <w:tab/>
        </w:r>
        <w:r>
          <w:rPr>
            <w:webHidden/>
          </w:rPr>
          <w:fldChar w:fldCharType="begin"/>
        </w:r>
        <w:r>
          <w:rPr>
            <w:webHidden/>
          </w:rPr>
          <w:instrText xml:space="preserve"> PAGEREF _Toc39354329 \h </w:instrText>
        </w:r>
        <w:r>
          <w:rPr>
            <w:webHidden/>
          </w:rPr>
        </w:r>
        <w:r>
          <w:rPr>
            <w:webHidden/>
          </w:rPr>
          <w:fldChar w:fldCharType="separate"/>
        </w:r>
        <w:r>
          <w:rPr>
            <w:webHidden/>
          </w:rPr>
          <w:t>45</w:t>
        </w:r>
        <w:r>
          <w:rPr>
            <w:webHidden/>
          </w:rPr>
          <w:fldChar w:fldCharType="end"/>
        </w:r>
      </w:hyperlink>
    </w:p>
    <w:p w14:paraId="66269DA3" w14:textId="5B336571" w:rsidR="00213D1D" w:rsidRDefault="00213D1D">
      <w:pPr>
        <w:pStyle w:val="TOC4"/>
        <w:rPr>
          <w:rFonts w:asciiTheme="minorHAnsi" w:hAnsiTheme="minorHAnsi"/>
          <w:sz w:val="22"/>
        </w:rPr>
      </w:pPr>
      <w:hyperlink w:anchor="_Toc39354330" w:history="1">
        <w:r w:rsidRPr="00F6451E">
          <w:rPr>
            <w:rStyle w:val="Hyperlink"/>
            <w:rFonts w:ascii="Times New Roman" w:hAnsi="Times New Roman"/>
          </w:rPr>
          <w:t>4.1.1</w:t>
        </w:r>
        <w:r>
          <w:rPr>
            <w:rFonts w:asciiTheme="minorHAnsi" w:hAnsiTheme="minorHAnsi"/>
            <w:sz w:val="22"/>
          </w:rPr>
          <w:tab/>
        </w:r>
        <w:r w:rsidRPr="00F6451E">
          <w:rPr>
            <w:rStyle w:val="Hyperlink"/>
          </w:rPr>
          <w:t>Overall News</w:t>
        </w:r>
        <w:r>
          <w:rPr>
            <w:webHidden/>
          </w:rPr>
          <w:tab/>
        </w:r>
        <w:r>
          <w:rPr>
            <w:webHidden/>
          </w:rPr>
          <w:fldChar w:fldCharType="begin"/>
        </w:r>
        <w:r>
          <w:rPr>
            <w:webHidden/>
          </w:rPr>
          <w:instrText xml:space="preserve"> PAGEREF _Toc39354330 \h </w:instrText>
        </w:r>
        <w:r>
          <w:rPr>
            <w:webHidden/>
          </w:rPr>
        </w:r>
        <w:r>
          <w:rPr>
            <w:webHidden/>
          </w:rPr>
          <w:fldChar w:fldCharType="separate"/>
        </w:r>
        <w:r>
          <w:rPr>
            <w:webHidden/>
          </w:rPr>
          <w:t>45</w:t>
        </w:r>
        <w:r>
          <w:rPr>
            <w:webHidden/>
          </w:rPr>
          <w:fldChar w:fldCharType="end"/>
        </w:r>
      </w:hyperlink>
    </w:p>
    <w:p w14:paraId="727A725E" w14:textId="0C0F2D9C" w:rsidR="00213D1D" w:rsidRDefault="00213D1D">
      <w:pPr>
        <w:pStyle w:val="TOC4"/>
        <w:rPr>
          <w:rFonts w:asciiTheme="minorHAnsi" w:hAnsiTheme="minorHAnsi"/>
          <w:sz w:val="22"/>
        </w:rPr>
      </w:pPr>
      <w:hyperlink w:anchor="_Toc39354331" w:history="1">
        <w:r w:rsidRPr="00F6451E">
          <w:rPr>
            <w:rStyle w:val="Hyperlink"/>
            <w:rFonts w:ascii="Times New Roman" w:hAnsi="Times New Roman"/>
          </w:rPr>
          <w:t>4.1.2</w:t>
        </w:r>
        <w:r>
          <w:rPr>
            <w:rFonts w:asciiTheme="minorHAnsi" w:hAnsiTheme="minorHAnsi"/>
            <w:sz w:val="22"/>
          </w:rPr>
          <w:tab/>
        </w:r>
        <w:r w:rsidRPr="00F6451E">
          <w:rPr>
            <w:rStyle w:val="Hyperlink"/>
          </w:rPr>
          <w:t>Sector News</w:t>
        </w:r>
        <w:r>
          <w:rPr>
            <w:webHidden/>
          </w:rPr>
          <w:tab/>
        </w:r>
        <w:r>
          <w:rPr>
            <w:webHidden/>
          </w:rPr>
          <w:fldChar w:fldCharType="begin"/>
        </w:r>
        <w:r>
          <w:rPr>
            <w:webHidden/>
          </w:rPr>
          <w:instrText xml:space="preserve"> PAGEREF _Toc39354331 \h </w:instrText>
        </w:r>
        <w:r>
          <w:rPr>
            <w:webHidden/>
          </w:rPr>
        </w:r>
        <w:r>
          <w:rPr>
            <w:webHidden/>
          </w:rPr>
          <w:fldChar w:fldCharType="separate"/>
        </w:r>
        <w:r>
          <w:rPr>
            <w:webHidden/>
          </w:rPr>
          <w:t>46</w:t>
        </w:r>
        <w:r>
          <w:rPr>
            <w:webHidden/>
          </w:rPr>
          <w:fldChar w:fldCharType="end"/>
        </w:r>
      </w:hyperlink>
    </w:p>
    <w:p w14:paraId="5E827F86" w14:textId="0E05CDE5" w:rsidR="00213D1D" w:rsidRDefault="00213D1D">
      <w:pPr>
        <w:pStyle w:val="TOC3"/>
        <w:rPr>
          <w:rFonts w:asciiTheme="minorHAnsi" w:hAnsiTheme="minorHAnsi"/>
          <w:sz w:val="22"/>
        </w:rPr>
      </w:pPr>
      <w:hyperlink w:anchor="_Toc39354332" w:history="1">
        <w:r w:rsidRPr="00F6451E">
          <w:rPr>
            <w:rStyle w:val="Hyperlink"/>
          </w:rPr>
          <w:t>4.2</w:t>
        </w:r>
        <w:r>
          <w:rPr>
            <w:rFonts w:asciiTheme="minorHAnsi" w:hAnsiTheme="minorHAnsi"/>
            <w:sz w:val="22"/>
          </w:rPr>
          <w:tab/>
        </w:r>
        <w:r w:rsidRPr="00F6451E">
          <w:rPr>
            <w:rStyle w:val="Hyperlink"/>
          </w:rPr>
          <w:t>Share Price</w:t>
        </w:r>
        <w:r>
          <w:rPr>
            <w:webHidden/>
          </w:rPr>
          <w:tab/>
        </w:r>
        <w:r>
          <w:rPr>
            <w:webHidden/>
          </w:rPr>
          <w:fldChar w:fldCharType="begin"/>
        </w:r>
        <w:r>
          <w:rPr>
            <w:webHidden/>
          </w:rPr>
          <w:instrText xml:space="preserve"> PAGEREF _Toc39354332 \h </w:instrText>
        </w:r>
        <w:r>
          <w:rPr>
            <w:webHidden/>
          </w:rPr>
        </w:r>
        <w:r>
          <w:rPr>
            <w:webHidden/>
          </w:rPr>
          <w:fldChar w:fldCharType="separate"/>
        </w:r>
        <w:r>
          <w:rPr>
            <w:webHidden/>
          </w:rPr>
          <w:t>46</w:t>
        </w:r>
        <w:r>
          <w:rPr>
            <w:webHidden/>
          </w:rPr>
          <w:fldChar w:fldCharType="end"/>
        </w:r>
      </w:hyperlink>
    </w:p>
    <w:p w14:paraId="4F632FCA" w14:textId="0458BBCB" w:rsidR="00213D1D" w:rsidRDefault="00213D1D">
      <w:pPr>
        <w:pStyle w:val="TOC4"/>
        <w:rPr>
          <w:rFonts w:asciiTheme="minorHAnsi" w:hAnsiTheme="minorHAnsi"/>
          <w:sz w:val="22"/>
        </w:rPr>
      </w:pPr>
      <w:hyperlink w:anchor="_Toc39354333" w:history="1">
        <w:r w:rsidRPr="00F6451E">
          <w:rPr>
            <w:rStyle w:val="Hyperlink"/>
            <w:rFonts w:ascii="Times New Roman" w:hAnsi="Times New Roman"/>
          </w:rPr>
          <w:t>4.2.1</w:t>
        </w:r>
        <w:r>
          <w:rPr>
            <w:rFonts w:asciiTheme="minorHAnsi" w:hAnsiTheme="minorHAnsi"/>
            <w:sz w:val="22"/>
          </w:rPr>
          <w:tab/>
        </w:r>
        <w:r w:rsidRPr="00F6451E">
          <w:rPr>
            <w:rStyle w:val="Hyperlink"/>
          </w:rPr>
          <w:t>Share Price Returns</w:t>
        </w:r>
        <w:r>
          <w:rPr>
            <w:webHidden/>
          </w:rPr>
          <w:tab/>
        </w:r>
        <w:r>
          <w:rPr>
            <w:webHidden/>
          </w:rPr>
          <w:fldChar w:fldCharType="begin"/>
        </w:r>
        <w:r>
          <w:rPr>
            <w:webHidden/>
          </w:rPr>
          <w:instrText xml:space="preserve"> PAGEREF _Toc39354333 \h </w:instrText>
        </w:r>
        <w:r>
          <w:rPr>
            <w:webHidden/>
          </w:rPr>
        </w:r>
        <w:r>
          <w:rPr>
            <w:webHidden/>
          </w:rPr>
          <w:fldChar w:fldCharType="separate"/>
        </w:r>
        <w:r>
          <w:rPr>
            <w:webHidden/>
          </w:rPr>
          <w:t>47</w:t>
        </w:r>
        <w:r>
          <w:rPr>
            <w:webHidden/>
          </w:rPr>
          <w:fldChar w:fldCharType="end"/>
        </w:r>
      </w:hyperlink>
    </w:p>
    <w:p w14:paraId="2B2D38BE" w14:textId="269B3B35" w:rsidR="00213D1D" w:rsidRDefault="00213D1D">
      <w:pPr>
        <w:pStyle w:val="TOC4"/>
        <w:rPr>
          <w:rFonts w:asciiTheme="minorHAnsi" w:hAnsiTheme="minorHAnsi"/>
          <w:sz w:val="22"/>
        </w:rPr>
      </w:pPr>
      <w:hyperlink w:anchor="_Toc39354334" w:history="1">
        <w:r w:rsidRPr="00F6451E">
          <w:rPr>
            <w:rStyle w:val="Hyperlink"/>
            <w:rFonts w:ascii="Times New Roman" w:hAnsi="Times New Roman"/>
          </w:rPr>
          <w:t>4.2.2</w:t>
        </w:r>
        <w:r>
          <w:rPr>
            <w:rFonts w:asciiTheme="minorHAnsi" w:hAnsiTheme="minorHAnsi"/>
            <w:sz w:val="22"/>
          </w:rPr>
          <w:tab/>
        </w:r>
        <w:r w:rsidRPr="00F6451E">
          <w:rPr>
            <w:rStyle w:val="Hyperlink"/>
          </w:rPr>
          <w:t>Returns Label</w:t>
        </w:r>
        <w:r>
          <w:rPr>
            <w:webHidden/>
          </w:rPr>
          <w:tab/>
        </w:r>
        <w:r>
          <w:rPr>
            <w:webHidden/>
          </w:rPr>
          <w:fldChar w:fldCharType="begin"/>
        </w:r>
        <w:r>
          <w:rPr>
            <w:webHidden/>
          </w:rPr>
          <w:instrText xml:space="preserve"> PAGEREF _Toc39354334 \h </w:instrText>
        </w:r>
        <w:r>
          <w:rPr>
            <w:webHidden/>
          </w:rPr>
        </w:r>
        <w:r>
          <w:rPr>
            <w:webHidden/>
          </w:rPr>
          <w:fldChar w:fldCharType="separate"/>
        </w:r>
        <w:r>
          <w:rPr>
            <w:webHidden/>
          </w:rPr>
          <w:t>48</w:t>
        </w:r>
        <w:r>
          <w:rPr>
            <w:webHidden/>
          </w:rPr>
          <w:fldChar w:fldCharType="end"/>
        </w:r>
      </w:hyperlink>
    </w:p>
    <w:p w14:paraId="00E69B22" w14:textId="49C25F58" w:rsidR="00213D1D" w:rsidRDefault="00213D1D">
      <w:pPr>
        <w:pStyle w:val="TOC2"/>
        <w:rPr>
          <w:rFonts w:asciiTheme="minorHAnsi" w:hAnsiTheme="minorHAnsi"/>
          <w:b w:val="0"/>
          <w:caps w:val="0"/>
          <w:noProof/>
          <w:sz w:val="22"/>
        </w:rPr>
      </w:pPr>
      <w:hyperlink w:anchor="_Toc39354335" w:history="1">
        <w:r w:rsidRPr="00F6451E">
          <w:rPr>
            <w:rStyle w:val="Hyperlink"/>
            <w:rFonts w:cs="Times New Roman"/>
            <w:noProof/>
          </w:rPr>
          <w:t>CHAPTER 5:</w:t>
        </w:r>
        <w:r w:rsidRPr="00F6451E">
          <w:rPr>
            <w:rStyle w:val="Hyperlink"/>
            <w:noProof/>
          </w:rPr>
          <w:t xml:space="preserve"> Data Modeling</w:t>
        </w:r>
        <w:r>
          <w:rPr>
            <w:noProof/>
            <w:webHidden/>
          </w:rPr>
          <w:tab/>
        </w:r>
        <w:r>
          <w:rPr>
            <w:noProof/>
            <w:webHidden/>
          </w:rPr>
          <w:fldChar w:fldCharType="begin"/>
        </w:r>
        <w:r>
          <w:rPr>
            <w:noProof/>
            <w:webHidden/>
          </w:rPr>
          <w:instrText xml:space="preserve"> PAGEREF _Toc39354335 \h </w:instrText>
        </w:r>
        <w:r>
          <w:rPr>
            <w:noProof/>
            <w:webHidden/>
          </w:rPr>
        </w:r>
        <w:r>
          <w:rPr>
            <w:noProof/>
            <w:webHidden/>
          </w:rPr>
          <w:fldChar w:fldCharType="separate"/>
        </w:r>
        <w:r>
          <w:rPr>
            <w:noProof/>
            <w:webHidden/>
          </w:rPr>
          <w:t>50</w:t>
        </w:r>
        <w:r>
          <w:rPr>
            <w:noProof/>
            <w:webHidden/>
          </w:rPr>
          <w:fldChar w:fldCharType="end"/>
        </w:r>
      </w:hyperlink>
    </w:p>
    <w:p w14:paraId="29DA0D1E" w14:textId="3B2D8178" w:rsidR="00213D1D" w:rsidRDefault="00213D1D">
      <w:pPr>
        <w:pStyle w:val="TOC4"/>
        <w:rPr>
          <w:rFonts w:asciiTheme="minorHAnsi" w:hAnsiTheme="minorHAnsi"/>
          <w:sz w:val="22"/>
        </w:rPr>
      </w:pPr>
      <w:hyperlink w:anchor="_Toc39354336" w:history="1">
        <w:r w:rsidRPr="00F6451E">
          <w:rPr>
            <w:rStyle w:val="Hyperlink"/>
            <w:rFonts w:ascii="Times New Roman" w:hAnsi="Times New Roman"/>
          </w:rPr>
          <w:t>5.1.1</w:t>
        </w:r>
        <w:r>
          <w:rPr>
            <w:rFonts w:asciiTheme="minorHAnsi" w:hAnsiTheme="minorHAnsi"/>
            <w:sz w:val="22"/>
          </w:rPr>
          <w:tab/>
        </w:r>
        <w:r w:rsidRPr="00F6451E">
          <w:rPr>
            <w:rStyle w:val="Hyperlink"/>
          </w:rPr>
          <w:t>The Model</w:t>
        </w:r>
        <w:r>
          <w:rPr>
            <w:webHidden/>
          </w:rPr>
          <w:tab/>
        </w:r>
        <w:r>
          <w:rPr>
            <w:webHidden/>
          </w:rPr>
          <w:fldChar w:fldCharType="begin"/>
        </w:r>
        <w:r>
          <w:rPr>
            <w:webHidden/>
          </w:rPr>
          <w:instrText xml:space="preserve"> PAGEREF _Toc39354336 \h </w:instrText>
        </w:r>
        <w:r>
          <w:rPr>
            <w:webHidden/>
          </w:rPr>
        </w:r>
        <w:r>
          <w:rPr>
            <w:webHidden/>
          </w:rPr>
          <w:fldChar w:fldCharType="separate"/>
        </w:r>
        <w:r>
          <w:rPr>
            <w:webHidden/>
          </w:rPr>
          <w:t>50</w:t>
        </w:r>
        <w:r>
          <w:rPr>
            <w:webHidden/>
          </w:rPr>
          <w:fldChar w:fldCharType="end"/>
        </w:r>
      </w:hyperlink>
    </w:p>
    <w:p w14:paraId="2D36005B" w14:textId="628A5211" w:rsidR="00213D1D" w:rsidRDefault="00213D1D">
      <w:pPr>
        <w:pStyle w:val="TOC4"/>
        <w:rPr>
          <w:rFonts w:asciiTheme="minorHAnsi" w:hAnsiTheme="minorHAnsi"/>
          <w:sz w:val="22"/>
        </w:rPr>
      </w:pPr>
      <w:hyperlink w:anchor="_Toc39354337" w:history="1">
        <w:r w:rsidRPr="00F6451E">
          <w:rPr>
            <w:rStyle w:val="Hyperlink"/>
            <w:rFonts w:ascii="Times New Roman" w:hAnsi="Times New Roman"/>
          </w:rPr>
          <w:t>5.1.2</w:t>
        </w:r>
        <w:r>
          <w:rPr>
            <w:rFonts w:asciiTheme="minorHAnsi" w:hAnsiTheme="minorHAnsi"/>
            <w:sz w:val="22"/>
          </w:rPr>
          <w:tab/>
        </w:r>
        <w:r w:rsidRPr="00F6451E">
          <w:rPr>
            <w:rStyle w:val="Hyperlink"/>
          </w:rPr>
          <w:t>Performance Metrics</w:t>
        </w:r>
        <w:r>
          <w:rPr>
            <w:webHidden/>
          </w:rPr>
          <w:tab/>
        </w:r>
        <w:r>
          <w:rPr>
            <w:webHidden/>
          </w:rPr>
          <w:fldChar w:fldCharType="begin"/>
        </w:r>
        <w:r>
          <w:rPr>
            <w:webHidden/>
          </w:rPr>
          <w:instrText xml:space="preserve"> PAGEREF _Toc39354337 \h </w:instrText>
        </w:r>
        <w:r>
          <w:rPr>
            <w:webHidden/>
          </w:rPr>
        </w:r>
        <w:r>
          <w:rPr>
            <w:webHidden/>
          </w:rPr>
          <w:fldChar w:fldCharType="separate"/>
        </w:r>
        <w:r>
          <w:rPr>
            <w:webHidden/>
          </w:rPr>
          <w:t>51</w:t>
        </w:r>
        <w:r>
          <w:rPr>
            <w:webHidden/>
          </w:rPr>
          <w:fldChar w:fldCharType="end"/>
        </w:r>
      </w:hyperlink>
    </w:p>
    <w:p w14:paraId="0BB87AD7" w14:textId="29A917EA" w:rsidR="00213D1D" w:rsidRDefault="00213D1D">
      <w:pPr>
        <w:pStyle w:val="TOC4"/>
        <w:rPr>
          <w:rFonts w:asciiTheme="minorHAnsi" w:hAnsiTheme="minorHAnsi"/>
          <w:sz w:val="22"/>
        </w:rPr>
      </w:pPr>
      <w:hyperlink w:anchor="_Toc39354338" w:history="1">
        <w:r w:rsidRPr="00F6451E">
          <w:rPr>
            <w:rStyle w:val="Hyperlink"/>
            <w:rFonts w:ascii="Times New Roman" w:hAnsi="Times New Roman"/>
          </w:rPr>
          <w:t>5.1.3</w:t>
        </w:r>
        <w:r>
          <w:rPr>
            <w:rFonts w:asciiTheme="minorHAnsi" w:hAnsiTheme="minorHAnsi"/>
            <w:sz w:val="22"/>
          </w:rPr>
          <w:tab/>
        </w:r>
        <w:r w:rsidRPr="00F6451E">
          <w:rPr>
            <w:rStyle w:val="Hyperlink"/>
          </w:rPr>
          <w:t>Performance Baseline</w:t>
        </w:r>
        <w:r>
          <w:rPr>
            <w:webHidden/>
          </w:rPr>
          <w:tab/>
        </w:r>
        <w:r>
          <w:rPr>
            <w:webHidden/>
          </w:rPr>
          <w:fldChar w:fldCharType="begin"/>
        </w:r>
        <w:r>
          <w:rPr>
            <w:webHidden/>
          </w:rPr>
          <w:instrText xml:space="preserve"> PAGEREF _Toc39354338 \h </w:instrText>
        </w:r>
        <w:r>
          <w:rPr>
            <w:webHidden/>
          </w:rPr>
        </w:r>
        <w:r>
          <w:rPr>
            <w:webHidden/>
          </w:rPr>
          <w:fldChar w:fldCharType="separate"/>
        </w:r>
        <w:r>
          <w:rPr>
            <w:webHidden/>
          </w:rPr>
          <w:t>52</w:t>
        </w:r>
        <w:r>
          <w:rPr>
            <w:webHidden/>
          </w:rPr>
          <w:fldChar w:fldCharType="end"/>
        </w:r>
      </w:hyperlink>
    </w:p>
    <w:p w14:paraId="3F4D48C9" w14:textId="35B06E98" w:rsidR="00213D1D" w:rsidRDefault="00213D1D">
      <w:pPr>
        <w:pStyle w:val="TOC2"/>
        <w:rPr>
          <w:rFonts w:asciiTheme="minorHAnsi" w:hAnsiTheme="minorHAnsi"/>
          <w:b w:val="0"/>
          <w:caps w:val="0"/>
          <w:noProof/>
          <w:sz w:val="22"/>
        </w:rPr>
      </w:pPr>
      <w:hyperlink w:anchor="_Toc39354339" w:history="1">
        <w:r w:rsidRPr="00F6451E">
          <w:rPr>
            <w:rStyle w:val="Hyperlink"/>
            <w:rFonts w:cs="Times New Roman"/>
            <w:noProof/>
          </w:rPr>
          <w:t>CHAPTER 6:</w:t>
        </w:r>
        <w:r w:rsidRPr="00F6451E">
          <w:rPr>
            <w:rStyle w:val="Hyperlink"/>
            <w:noProof/>
          </w:rPr>
          <w:t xml:space="preserve"> RESULTS</w:t>
        </w:r>
        <w:r>
          <w:rPr>
            <w:noProof/>
            <w:webHidden/>
          </w:rPr>
          <w:tab/>
        </w:r>
        <w:r>
          <w:rPr>
            <w:noProof/>
            <w:webHidden/>
          </w:rPr>
          <w:fldChar w:fldCharType="begin"/>
        </w:r>
        <w:r>
          <w:rPr>
            <w:noProof/>
            <w:webHidden/>
          </w:rPr>
          <w:instrText xml:space="preserve"> PAGEREF _Toc39354339 \h </w:instrText>
        </w:r>
        <w:r>
          <w:rPr>
            <w:noProof/>
            <w:webHidden/>
          </w:rPr>
        </w:r>
        <w:r>
          <w:rPr>
            <w:noProof/>
            <w:webHidden/>
          </w:rPr>
          <w:fldChar w:fldCharType="separate"/>
        </w:r>
        <w:r>
          <w:rPr>
            <w:noProof/>
            <w:webHidden/>
          </w:rPr>
          <w:t>54</w:t>
        </w:r>
        <w:r>
          <w:rPr>
            <w:noProof/>
            <w:webHidden/>
          </w:rPr>
          <w:fldChar w:fldCharType="end"/>
        </w:r>
      </w:hyperlink>
    </w:p>
    <w:p w14:paraId="12EE0B78" w14:textId="2123E843" w:rsidR="00213D1D" w:rsidRDefault="00213D1D">
      <w:pPr>
        <w:pStyle w:val="TOC2"/>
        <w:rPr>
          <w:rFonts w:asciiTheme="minorHAnsi" w:hAnsiTheme="minorHAnsi"/>
          <w:b w:val="0"/>
          <w:caps w:val="0"/>
          <w:noProof/>
          <w:sz w:val="22"/>
        </w:rPr>
      </w:pPr>
      <w:hyperlink w:anchor="_Toc39354340" w:history="1">
        <w:r w:rsidRPr="00F6451E">
          <w:rPr>
            <w:rStyle w:val="Hyperlink"/>
            <w:rFonts w:cs="Times New Roman"/>
            <w:noProof/>
          </w:rPr>
          <w:t>CHAPTER 7:</w:t>
        </w:r>
        <w:r w:rsidRPr="00F6451E">
          <w:rPr>
            <w:rStyle w:val="Hyperlink"/>
            <w:noProof/>
          </w:rPr>
          <w:t xml:space="preserve"> CONCLUSION</w:t>
        </w:r>
        <w:r>
          <w:rPr>
            <w:noProof/>
            <w:webHidden/>
          </w:rPr>
          <w:tab/>
        </w:r>
        <w:r>
          <w:rPr>
            <w:noProof/>
            <w:webHidden/>
          </w:rPr>
          <w:fldChar w:fldCharType="begin"/>
        </w:r>
        <w:r>
          <w:rPr>
            <w:noProof/>
            <w:webHidden/>
          </w:rPr>
          <w:instrText xml:space="preserve"> PAGEREF _Toc39354340 \h </w:instrText>
        </w:r>
        <w:r>
          <w:rPr>
            <w:noProof/>
            <w:webHidden/>
          </w:rPr>
        </w:r>
        <w:r>
          <w:rPr>
            <w:noProof/>
            <w:webHidden/>
          </w:rPr>
          <w:fldChar w:fldCharType="separate"/>
        </w:r>
        <w:r>
          <w:rPr>
            <w:noProof/>
            <w:webHidden/>
          </w:rPr>
          <w:t>56</w:t>
        </w:r>
        <w:r>
          <w:rPr>
            <w:noProof/>
            <w:webHidden/>
          </w:rPr>
          <w:fldChar w:fldCharType="end"/>
        </w:r>
      </w:hyperlink>
    </w:p>
    <w:p w14:paraId="513ABE7A" w14:textId="5539FADD" w:rsidR="00213D1D" w:rsidRDefault="00213D1D">
      <w:pPr>
        <w:pStyle w:val="TOC2"/>
        <w:rPr>
          <w:rFonts w:asciiTheme="minorHAnsi" w:hAnsiTheme="minorHAnsi"/>
          <w:b w:val="0"/>
          <w:caps w:val="0"/>
          <w:noProof/>
          <w:sz w:val="22"/>
        </w:rPr>
      </w:pPr>
      <w:hyperlink w:anchor="_Toc39354341" w:history="1">
        <w:r w:rsidRPr="00F6451E">
          <w:rPr>
            <w:rStyle w:val="Hyperlink"/>
            <w:rFonts w:cs="Times New Roman"/>
            <w:noProof/>
          </w:rPr>
          <w:t>CHAPTER 8:</w:t>
        </w:r>
        <w:r w:rsidRPr="00F6451E">
          <w:rPr>
            <w:rStyle w:val="Hyperlink"/>
            <w:noProof/>
          </w:rPr>
          <w:t xml:space="preserve"> Future Works</w:t>
        </w:r>
        <w:r>
          <w:rPr>
            <w:noProof/>
            <w:webHidden/>
          </w:rPr>
          <w:tab/>
        </w:r>
        <w:r>
          <w:rPr>
            <w:noProof/>
            <w:webHidden/>
          </w:rPr>
          <w:fldChar w:fldCharType="begin"/>
        </w:r>
        <w:r>
          <w:rPr>
            <w:noProof/>
            <w:webHidden/>
          </w:rPr>
          <w:instrText xml:space="preserve"> PAGEREF _Toc39354341 \h </w:instrText>
        </w:r>
        <w:r>
          <w:rPr>
            <w:noProof/>
            <w:webHidden/>
          </w:rPr>
        </w:r>
        <w:r>
          <w:rPr>
            <w:noProof/>
            <w:webHidden/>
          </w:rPr>
          <w:fldChar w:fldCharType="separate"/>
        </w:r>
        <w:r>
          <w:rPr>
            <w:noProof/>
            <w:webHidden/>
          </w:rPr>
          <w:t>57</w:t>
        </w:r>
        <w:r>
          <w:rPr>
            <w:noProof/>
            <w:webHidden/>
          </w:rPr>
          <w:fldChar w:fldCharType="end"/>
        </w:r>
      </w:hyperlink>
    </w:p>
    <w:p w14:paraId="55AA3DE3" w14:textId="504933CF" w:rsidR="00213D1D" w:rsidRDefault="00213D1D">
      <w:pPr>
        <w:pStyle w:val="TOC2"/>
        <w:rPr>
          <w:rFonts w:asciiTheme="minorHAnsi" w:hAnsiTheme="minorHAnsi"/>
          <w:b w:val="0"/>
          <w:caps w:val="0"/>
          <w:noProof/>
          <w:sz w:val="22"/>
        </w:rPr>
      </w:pPr>
      <w:hyperlink w:anchor="_Toc39354342" w:history="1">
        <w:r w:rsidRPr="00F6451E">
          <w:rPr>
            <w:rStyle w:val="Hyperlink"/>
            <w:rFonts w:cs="Times New Roman"/>
            <w:noProof/>
          </w:rPr>
          <w:t>CHAPTER 9:</w:t>
        </w:r>
        <w:r w:rsidRPr="00F6451E">
          <w:rPr>
            <w:rStyle w:val="Hyperlink"/>
            <w:noProof/>
          </w:rPr>
          <w:t xml:space="preserve"> References</w:t>
        </w:r>
        <w:r>
          <w:rPr>
            <w:noProof/>
            <w:webHidden/>
          </w:rPr>
          <w:tab/>
        </w:r>
        <w:r>
          <w:rPr>
            <w:noProof/>
            <w:webHidden/>
          </w:rPr>
          <w:fldChar w:fldCharType="begin"/>
        </w:r>
        <w:r>
          <w:rPr>
            <w:noProof/>
            <w:webHidden/>
          </w:rPr>
          <w:instrText xml:space="preserve"> PAGEREF _Toc39354342 \h </w:instrText>
        </w:r>
        <w:r>
          <w:rPr>
            <w:noProof/>
            <w:webHidden/>
          </w:rPr>
        </w:r>
        <w:r>
          <w:rPr>
            <w:noProof/>
            <w:webHidden/>
          </w:rPr>
          <w:fldChar w:fldCharType="separate"/>
        </w:r>
        <w:r>
          <w:rPr>
            <w:noProof/>
            <w:webHidden/>
          </w:rPr>
          <w:t>58</w:t>
        </w:r>
        <w:r>
          <w:rPr>
            <w:noProof/>
            <w:webHidden/>
          </w:rPr>
          <w:fldChar w:fldCharType="end"/>
        </w:r>
      </w:hyperlink>
    </w:p>
    <w:p w14:paraId="7F15190F" w14:textId="59B64E1A" w:rsidR="00213D1D" w:rsidRDefault="00213D1D">
      <w:pPr>
        <w:pStyle w:val="TOC1"/>
        <w:rPr>
          <w:rFonts w:asciiTheme="minorHAnsi" w:hAnsiTheme="minorHAnsi"/>
          <w:sz w:val="22"/>
        </w:rPr>
      </w:pPr>
      <w:hyperlink w:anchor="_Toc39354343" w:history="1">
        <w:r w:rsidRPr="00F6451E">
          <w:rPr>
            <w:rStyle w:val="Hyperlink"/>
          </w:rPr>
          <w:t>Appendix A: newsd</w:t>
        </w:r>
        <w:r w:rsidRPr="00F6451E">
          <w:rPr>
            <w:rStyle w:val="Hyperlink"/>
          </w:rPr>
          <w:t>a</w:t>
        </w:r>
        <w:r w:rsidRPr="00F6451E">
          <w:rPr>
            <w:rStyle w:val="Hyperlink"/>
          </w:rPr>
          <w:t>tabase code</w:t>
        </w:r>
        <w:r>
          <w:rPr>
            <w:webHidden/>
          </w:rPr>
          <w:tab/>
        </w:r>
        <w:r>
          <w:rPr>
            <w:webHidden/>
          </w:rPr>
          <w:fldChar w:fldCharType="begin"/>
        </w:r>
        <w:r>
          <w:rPr>
            <w:webHidden/>
          </w:rPr>
          <w:instrText xml:space="preserve"> PAGEREF _Toc39354343 \h </w:instrText>
        </w:r>
        <w:r>
          <w:rPr>
            <w:webHidden/>
          </w:rPr>
        </w:r>
        <w:r>
          <w:rPr>
            <w:webHidden/>
          </w:rPr>
          <w:fldChar w:fldCharType="separate"/>
        </w:r>
        <w:r>
          <w:rPr>
            <w:webHidden/>
          </w:rPr>
          <w:t>61</w:t>
        </w:r>
        <w:r>
          <w:rPr>
            <w:webHidden/>
          </w:rPr>
          <w:fldChar w:fldCharType="end"/>
        </w:r>
      </w:hyperlink>
    </w:p>
    <w:p w14:paraId="5C0A9E5F" w14:textId="676F4E5B"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39354284"/>
      <w:r w:rsidR="002E3E70">
        <w:t>List of Figures</w:t>
      </w:r>
      <w:bookmarkEnd w:id="4"/>
    </w:p>
    <w:p w14:paraId="2B14A550" w14:textId="3FE72540" w:rsidR="005F0FB0"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353520" w:history="1">
        <w:r w:rsidR="005F0FB0" w:rsidRPr="001334C0">
          <w:rPr>
            <w:rStyle w:val="Hyperlink"/>
          </w:rPr>
          <w:t>Figure 2.1: Evolution of NLP Research</w:t>
        </w:r>
        <w:r w:rsidR="005F0FB0">
          <w:rPr>
            <w:webHidden/>
          </w:rPr>
          <w:tab/>
        </w:r>
        <w:r w:rsidR="005F0FB0">
          <w:rPr>
            <w:webHidden/>
          </w:rPr>
          <w:fldChar w:fldCharType="begin"/>
        </w:r>
        <w:r w:rsidR="005F0FB0">
          <w:rPr>
            <w:webHidden/>
          </w:rPr>
          <w:instrText xml:space="preserve"> PAGEREF _Toc39353520 \h </w:instrText>
        </w:r>
        <w:r w:rsidR="005F0FB0">
          <w:rPr>
            <w:webHidden/>
          </w:rPr>
        </w:r>
        <w:r w:rsidR="005F0FB0">
          <w:rPr>
            <w:webHidden/>
          </w:rPr>
          <w:fldChar w:fldCharType="separate"/>
        </w:r>
        <w:r w:rsidR="005F0FB0">
          <w:rPr>
            <w:webHidden/>
          </w:rPr>
          <w:t>4</w:t>
        </w:r>
        <w:r w:rsidR="005F0FB0">
          <w:rPr>
            <w:webHidden/>
          </w:rPr>
          <w:fldChar w:fldCharType="end"/>
        </w:r>
      </w:hyperlink>
    </w:p>
    <w:p w14:paraId="5216C414" w14:textId="163E69C6" w:rsidR="005F0FB0" w:rsidRDefault="005F0FB0">
      <w:pPr>
        <w:pStyle w:val="TableofFigures"/>
        <w:rPr>
          <w:rFonts w:asciiTheme="minorHAnsi" w:hAnsiTheme="minorHAnsi"/>
          <w:sz w:val="22"/>
        </w:rPr>
      </w:pPr>
      <w:hyperlink w:anchor="_Toc39353521" w:history="1">
        <w:r w:rsidRPr="001334C0">
          <w:rPr>
            <w:rStyle w:val="Hyperlink"/>
          </w:rPr>
          <w:t>Figure 2.2: Sample Business News, (Ding, Zhang, Liu, &amp; Duan, 2014)</w:t>
        </w:r>
        <w:r>
          <w:rPr>
            <w:webHidden/>
          </w:rPr>
          <w:tab/>
        </w:r>
        <w:r>
          <w:rPr>
            <w:webHidden/>
          </w:rPr>
          <w:fldChar w:fldCharType="begin"/>
        </w:r>
        <w:r>
          <w:rPr>
            <w:webHidden/>
          </w:rPr>
          <w:instrText xml:space="preserve"> PAGEREF _Toc39353521 \h </w:instrText>
        </w:r>
        <w:r>
          <w:rPr>
            <w:webHidden/>
          </w:rPr>
        </w:r>
        <w:r>
          <w:rPr>
            <w:webHidden/>
          </w:rPr>
          <w:fldChar w:fldCharType="separate"/>
        </w:r>
        <w:r>
          <w:rPr>
            <w:webHidden/>
          </w:rPr>
          <w:t>6</w:t>
        </w:r>
        <w:r>
          <w:rPr>
            <w:webHidden/>
          </w:rPr>
          <w:fldChar w:fldCharType="end"/>
        </w:r>
      </w:hyperlink>
    </w:p>
    <w:p w14:paraId="4E6D212F" w14:textId="519C5034" w:rsidR="005F0FB0" w:rsidRDefault="005F0FB0">
      <w:pPr>
        <w:pStyle w:val="TableofFigures"/>
        <w:rPr>
          <w:rFonts w:asciiTheme="minorHAnsi" w:hAnsiTheme="minorHAnsi"/>
          <w:sz w:val="22"/>
        </w:rPr>
      </w:pPr>
      <w:hyperlink w:anchor="_Toc39353522" w:history="1">
        <w:r w:rsidRPr="001334C0">
          <w:rPr>
            <w:rStyle w:val="Hyperlink"/>
          </w:rPr>
          <w:t>Figure 2.3: From News To Decision</w:t>
        </w:r>
        <w:r>
          <w:rPr>
            <w:webHidden/>
          </w:rPr>
          <w:tab/>
        </w:r>
        <w:r>
          <w:rPr>
            <w:webHidden/>
          </w:rPr>
          <w:fldChar w:fldCharType="begin"/>
        </w:r>
        <w:r>
          <w:rPr>
            <w:webHidden/>
          </w:rPr>
          <w:instrText xml:space="preserve"> PAGEREF _Toc39353522 \h </w:instrText>
        </w:r>
        <w:r>
          <w:rPr>
            <w:webHidden/>
          </w:rPr>
        </w:r>
        <w:r>
          <w:rPr>
            <w:webHidden/>
          </w:rPr>
          <w:fldChar w:fldCharType="separate"/>
        </w:r>
        <w:r>
          <w:rPr>
            <w:webHidden/>
          </w:rPr>
          <w:t>7</w:t>
        </w:r>
        <w:r>
          <w:rPr>
            <w:webHidden/>
          </w:rPr>
          <w:fldChar w:fldCharType="end"/>
        </w:r>
      </w:hyperlink>
    </w:p>
    <w:p w14:paraId="4B9EF3D2" w14:textId="1F319AEF" w:rsidR="005F0FB0" w:rsidRDefault="005F0FB0">
      <w:pPr>
        <w:pStyle w:val="TableofFigures"/>
        <w:rPr>
          <w:rFonts w:asciiTheme="minorHAnsi" w:hAnsiTheme="minorHAnsi"/>
          <w:sz w:val="22"/>
        </w:rPr>
      </w:pPr>
      <w:hyperlink w:anchor="_Toc39353523" w:history="1">
        <w:r w:rsidRPr="001334C0">
          <w:rPr>
            <w:rStyle w:val="Hyperlink"/>
          </w:rPr>
          <w:t>Figure 2.4: News Feature Processing</w:t>
        </w:r>
        <w:r>
          <w:rPr>
            <w:webHidden/>
          </w:rPr>
          <w:tab/>
        </w:r>
        <w:r>
          <w:rPr>
            <w:webHidden/>
          </w:rPr>
          <w:fldChar w:fldCharType="begin"/>
        </w:r>
        <w:r>
          <w:rPr>
            <w:webHidden/>
          </w:rPr>
          <w:instrText xml:space="preserve"> PAGEREF _Toc39353523 \h </w:instrText>
        </w:r>
        <w:r>
          <w:rPr>
            <w:webHidden/>
          </w:rPr>
        </w:r>
        <w:r>
          <w:rPr>
            <w:webHidden/>
          </w:rPr>
          <w:fldChar w:fldCharType="separate"/>
        </w:r>
        <w:r>
          <w:rPr>
            <w:webHidden/>
          </w:rPr>
          <w:t>9</w:t>
        </w:r>
        <w:r>
          <w:rPr>
            <w:webHidden/>
          </w:rPr>
          <w:fldChar w:fldCharType="end"/>
        </w:r>
      </w:hyperlink>
    </w:p>
    <w:p w14:paraId="2BFCA0C6" w14:textId="11CC3091" w:rsidR="005F0FB0" w:rsidRDefault="005F0FB0">
      <w:pPr>
        <w:pStyle w:val="TableofFigures"/>
        <w:rPr>
          <w:rFonts w:asciiTheme="minorHAnsi" w:hAnsiTheme="minorHAnsi"/>
          <w:sz w:val="22"/>
        </w:rPr>
      </w:pPr>
      <w:hyperlink w:anchor="_Toc39353524" w:history="1">
        <w:r w:rsidRPr="001334C0">
          <w:rPr>
            <w:rStyle w:val="Hyperlink"/>
          </w:rPr>
          <w:t>Figure 2.5: Dictionary Based Approach</w:t>
        </w:r>
        <w:r>
          <w:rPr>
            <w:webHidden/>
          </w:rPr>
          <w:tab/>
        </w:r>
        <w:r>
          <w:rPr>
            <w:webHidden/>
          </w:rPr>
          <w:fldChar w:fldCharType="begin"/>
        </w:r>
        <w:r>
          <w:rPr>
            <w:webHidden/>
          </w:rPr>
          <w:instrText xml:space="preserve"> PAGEREF _Toc39353524 \h </w:instrText>
        </w:r>
        <w:r>
          <w:rPr>
            <w:webHidden/>
          </w:rPr>
        </w:r>
        <w:r>
          <w:rPr>
            <w:webHidden/>
          </w:rPr>
          <w:fldChar w:fldCharType="separate"/>
        </w:r>
        <w:r>
          <w:rPr>
            <w:webHidden/>
          </w:rPr>
          <w:t>12</w:t>
        </w:r>
        <w:r>
          <w:rPr>
            <w:webHidden/>
          </w:rPr>
          <w:fldChar w:fldCharType="end"/>
        </w:r>
      </w:hyperlink>
    </w:p>
    <w:p w14:paraId="15B08B79" w14:textId="48045B6D" w:rsidR="005F0FB0" w:rsidRDefault="005F0FB0">
      <w:pPr>
        <w:pStyle w:val="TableofFigures"/>
        <w:rPr>
          <w:rFonts w:asciiTheme="minorHAnsi" w:hAnsiTheme="minorHAnsi"/>
          <w:sz w:val="22"/>
        </w:rPr>
      </w:pPr>
      <w:hyperlink w:anchor="_Toc39353525" w:history="1">
        <w:r w:rsidRPr="001334C0">
          <w:rPr>
            <w:rStyle w:val="Hyperlink"/>
          </w:rPr>
          <w:t>Figure 2.6: Machine Learning Based Approach</w:t>
        </w:r>
        <w:r>
          <w:rPr>
            <w:webHidden/>
          </w:rPr>
          <w:tab/>
        </w:r>
        <w:r>
          <w:rPr>
            <w:webHidden/>
          </w:rPr>
          <w:fldChar w:fldCharType="begin"/>
        </w:r>
        <w:r>
          <w:rPr>
            <w:webHidden/>
          </w:rPr>
          <w:instrText xml:space="preserve"> PAGEREF _Toc39353525 \h </w:instrText>
        </w:r>
        <w:r>
          <w:rPr>
            <w:webHidden/>
          </w:rPr>
        </w:r>
        <w:r>
          <w:rPr>
            <w:webHidden/>
          </w:rPr>
          <w:fldChar w:fldCharType="separate"/>
        </w:r>
        <w:r>
          <w:rPr>
            <w:webHidden/>
          </w:rPr>
          <w:t>14</w:t>
        </w:r>
        <w:r>
          <w:rPr>
            <w:webHidden/>
          </w:rPr>
          <w:fldChar w:fldCharType="end"/>
        </w:r>
      </w:hyperlink>
    </w:p>
    <w:p w14:paraId="30E355A2" w14:textId="068FE205" w:rsidR="005F0FB0" w:rsidRDefault="005F0FB0">
      <w:pPr>
        <w:pStyle w:val="TableofFigures"/>
        <w:rPr>
          <w:rFonts w:asciiTheme="minorHAnsi" w:hAnsiTheme="minorHAnsi"/>
          <w:sz w:val="22"/>
        </w:rPr>
      </w:pPr>
      <w:hyperlink w:anchor="_Toc39353526" w:history="1">
        <w:r w:rsidRPr="001334C0">
          <w:rPr>
            <w:rStyle w:val="Hyperlink"/>
          </w:rPr>
          <w:t>Figure 2.7: Proposed Predictive System, adopted from (Shynkevich et al., 2016)</w:t>
        </w:r>
        <w:r>
          <w:rPr>
            <w:webHidden/>
          </w:rPr>
          <w:tab/>
        </w:r>
        <w:r>
          <w:rPr>
            <w:webHidden/>
          </w:rPr>
          <w:fldChar w:fldCharType="begin"/>
        </w:r>
        <w:r>
          <w:rPr>
            <w:webHidden/>
          </w:rPr>
          <w:instrText xml:space="preserve"> PAGEREF _Toc39353526 \h </w:instrText>
        </w:r>
        <w:r>
          <w:rPr>
            <w:webHidden/>
          </w:rPr>
        </w:r>
        <w:r>
          <w:rPr>
            <w:webHidden/>
          </w:rPr>
          <w:fldChar w:fldCharType="separate"/>
        </w:r>
        <w:r>
          <w:rPr>
            <w:webHidden/>
          </w:rPr>
          <w:t>15</w:t>
        </w:r>
        <w:r>
          <w:rPr>
            <w:webHidden/>
          </w:rPr>
          <w:fldChar w:fldCharType="end"/>
        </w:r>
      </w:hyperlink>
    </w:p>
    <w:p w14:paraId="1C58F5EE" w14:textId="745CC184" w:rsidR="005F0FB0" w:rsidRDefault="005F0FB0">
      <w:pPr>
        <w:pStyle w:val="TableofFigures"/>
        <w:rPr>
          <w:rFonts w:asciiTheme="minorHAnsi" w:hAnsiTheme="minorHAnsi"/>
          <w:sz w:val="22"/>
        </w:rPr>
      </w:pPr>
      <w:hyperlink w:anchor="_Toc39353527" w:history="1">
        <w:r w:rsidRPr="001334C0">
          <w:rPr>
            <w:rStyle w:val="Hyperlink"/>
          </w:rPr>
          <w:t>Figure 3.1: Web Page For News Searching</w:t>
        </w:r>
        <w:r>
          <w:rPr>
            <w:webHidden/>
          </w:rPr>
          <w:tab/>
        </w:r>
        <w:r>
          <w:rPr>
            <w:webHidden/>
          </w:rPr>
          <w:fldChar w:fldCharType="begin"/>
        </w:r>
        <w:r>
          <w:rPr>
            <w:webHidden/>
          </w:rPr>
          <w:instrText xml:space="preserve"> PAGEREF _Toc39353527 \h </w:instrText>
        </w:r>
        <w:r>
          <w:rPr>
            <w:webHidden/>
          </w:rPr>
        </w:r>
        <w:r>
          <w:rPr>
            <w:webHidden/>
          </w:rPr>
          <w:fldChar w:fldCharType="separate"/>
        </w:r>
        <w:r>
          <w:rPr>
            <w:webHidden/>
          </w:rPr>
          <w:t>23</w:t>
        </w:r>
        <w:r>
          <w:rPr>
            <w:webHidden/>
          </w:rPr>
          <w:fldChar w:fldCharType="end"/>
        </w:r>
      </w:hyperlink>
    </w:p>
    <w:p w14:paraId="1BDF6948" w14:textId="2380119B" w:rsidR="005F0FB0" w:rsidRDefault="005F0FB0">
      <w:pPr>
        <w:pStyle w:val="TableofFigures"/>
        <w:rPr>
          <w:rFonts w:asciiTheme="minorHAnsi" w:hAnsiTheme="minorHAnsi"/>
          <w:sz w:val="22"/>
        </w:rPr>
      </w:pPr>
      <w:hyperlink w:anchor="_Toc39353528" w:history="1">
        <w:r w:rsidRPr="001334C0">
          <w:rPr>
            <w:rStyle w:val="Hyperlink"/>
          </w:rPr>
          <w:t>Figure 3.2: Web Article Web Page</w:t>
        </w:r>
        <w:r>
          <w:rPr>
            <w:webHidden/>
          </w:rPr>
          <w:tab/>
        </w:r>
        <w:r>
          <w:rPr>
            <w:webHidden/>
          </w:rPr>
          <w:fldChar w:fldCharType="begin"/>
        </w:r>
        <w:r>
          <w:rPr>
            <w:webHidden/>
          </w:rPr>
          <w:instrText xml:space="preserve"> PAGEREF _Toc39353528 \h </w:instrText>
        </w:r>
        <w:r>
          <w:rPr>
            <w:webHidden/>
          </w:rPr>
        </w:r>
        <w:r>
          <w:rPr>
            <w:webHidden/>
          </w:rPr>
          <w:fldChar w:fldCharType="separate"/>
        </w:r>
        <w:r>
          <w:rPr>
            <w:webHidden/>
          </w:rPr>
          <w:t>23</w:t>
        </w:r>
        <w:r>
          <w:rPr>
            <w:webHidden/>
          </w:rPr>
          <w:fldChar w:fldCharType="end"/>
        </w:r>
      </w:hyperlink>
    </w:p>
    <w:p w14:paraId="64D69D03" w14:textId="5DDEF37F" w:rsidR="005F0FB0" w:rsidRDefault="005F0FB0">
      <w:pPr>
        <w:pStyle w:val="TableofFigures"/>
        <w:rPr>
          <w:rFonts w:asciiTheme="minorHAnsi" w:hAnsiTheme="minorHAnsi"/>
          <w:sz w:val="22"/>
        </w:rPr>
      </w:pPr>
      <w:hyperlink w:anchor="_Toc39353529" w:history="1">
        <w:r w:rsidRPr="001334C0">
          <w:rPr>
            <w:rStyle w:val="Hyperlink"/>
          </w:rPr>
          <w:t>Figure 3.3: Eikon API Call For Pricing Data In Python</w:t>
        </w:r>
        <w:r>
          <w:rPr>
            <w:webHidden/>
          </w:rPr>
          <w:tab/>
        </w:r>
        <w:r>
          <w:rPr>
            <w:webHidden/>
          </w:rPr>
          <w:fldChar w:fldCharType="begin"/>
        </w:r>
        <w:r>
          <w:rPr>
            <w:webHidden/>
          </w:rPr>
          <w:instrText xml:space="preserve"> PAGEREF _Toc39353529 \h </w:instrText>
        </w:r>
        <w:r>
          <w:rPr>
            <w:webHidden/>
          </w:rPr>
        </w:r>
        <w:r>
          <w:rPr>
            <w:webHidden/>
          </w:rPr>
          <w:fldChar w:fldCharType="separate"/>
        </w:r>
        <w:r>
          <w:rPr>
            <w:webHidden/>
          </w:rPr>
          <w:t>24</w:t>
        </w:r>
        <w:r>
          <w:rPr>
            <w:webHidden/>
          </w:rPr>
          <w:fldChar w:fldCharType="end"/>
        </w:r>
      </w:hyperlink>
    </w:p>
    <w:p w14:paraId="18525C3A" w14:textId="67B13D9D" w:rsidR="005F0FB0" w:rsidRDefault="005F0FB0">
      <w:pPr>
        <w:pStyle w:val="TableofFigures"/>
        <w:rPr>
          <w:rFonts w:asciiTheme="minorHAnsi" w:hAnsiTheme="minorHAnsi"/>
          <w:sz w:val="22"/>
        </w:rPr>
      </w:pPr>
      <w:hyperlink w:anchor="_Toc39353530" w:history="1">
        <w:r w:rsidRPr="001334C0">
          <w:rPr>
            <w:rStyle w:val="Hyperlink"/>
          </w:rPr>
          <w:t>Figure 3.4: CIMB Price Chart</w:t>
        </w:r>
        <w:r>
          <w:rPr>
            <w:webHidden/>
          </w:rPr>
          <w:tab/>
        </w:r>
        <w:r>
          <w:rPr>
            <w:webHidden/>
          </w:rPr>
          <w:fldChar w:fldCharType="begin"/>
        </w:r>
        <w:r>
          <w:rPr>
            <w:webHidden/>
          </w:rPr>
          <w:instrText xml:space="preserve"> PAGEREF _Toc39353530 \h </w:instrText>
        </w:r>
        <w:r>
          <w:rPr>
            <w:webHidden/>
          </w:rPr>
        </w:r>
        <w:r>
          <w:rPr>
            <w:webHidden/>
          </w:rPr>
          <w:fldChar w:fldCharType="separate"/>
        </w:r>
        <w:r>
          <w:rPr>
            <w:webHidden/>
          </w:rPr>
          <w:t>25</w:t>
        </w:r>
        <w:r>
          <w:rPr>
            <w:webHidden/>
          </w:rPr>
          <w:fldChar w:fldCharType="end"/>
        </w:r>
      </w:hyperlink>
    </w:p>
    <w:p w14:paraId="2AA8D245" w14:textId="39ABF7E7" w:rsidR="005F0FB0" w:rsidRDefault="005F0FB0">
      <w:pPr>
        <w:pStyle w:val="TableofFigures"/>
        <w:rPr>
          <w:rFonts w:asciiTheme="minorHAnsi" w:hAnsiTheme="minorHAnsi"/>
          <w:sz w:val="22"/>
        </w:rPr>
      </w:pPr>
      <w:hyperlink w:anchor="_Toc39353531" w:history="1">
        <w:r w:rsidRPr="001334C0">
          <w:rPr>
            <w:rStyle w:val="Hyperlink"/>
          </w:rPr>
          <w:t>Figure 3.5: Overall System Design</w:t>
        </w:r>
        <w:r>
          <w:rPr>
            <w:webHidden/>
          </w:rPr>
          <w:tab/>
        </w:r>
        <w:r>
          <w:rPr>
            <w:webHidden/>
          </w:rPr>
          <w:fldChar w:fldCharType="begin"/>
        </w:r>
        <w:r>
          <w:rPr>
            <w:webHidden/>
          </w:rPr>
          <w:instrText xml:space="preserve"> PAGEREF _Toc39353531 \h </w:instrText>
        </w:r>
        <w:r>
          <w:rPr>
            <w:webHidden/>
          </w:rPr>
        </w:r>
        <w:r>
          <w:rPr>
            <w:webHidden/>
          </w:rPr>
          <w:fldChar w:fldCharType="separate"/>
        </w:r>
        <w:r>
          <w:rPr>
            <w:webHidden/>
          </w:rPr>
          <w:t>26</w:t>
        </w:r>
        <w:r>
          <w:rPr>
            <w:webHidden/>
          </w:rPr>
          <w:fldChar w:fldCharType="end"/>
        </w:r>
      </w:hyperlink>
    </w:p>
    <w:p w14:paraId="2997798F" w14:textId="711ADDC6" w:rsidR="005F0FB0" w:rsidRDefault="005F0FB0">
      <w:pPr>
        <w:pStyle w:val="TableofFigures"/>
        <w:rPr>
          <w:rFonts w:asciiTheme="minorHAnsi" w:hAnsiTheme="minorHAnsi"/>
          <w:sz w:val="22"/>
        </w:rPr>
      </w:pPr>
      <w:hyperlink w:anchor="_Toc39353532" w:history="1">
        <w:r w:rsidRPr="001334C0">
          <w:rPr>
            <w:rStyle w:val="Hyperlink"/>
          </w:rPr>
          <w:t>Figure 3.6: Database Schema</w:t>
        </w:r>
        <w:r>
          <w:rPr>
            <w:webHidden/>
          </w:rPr>
          <w:tab/>
        </w:r>
        <w:r>
          <w:rPr>
            <w:webHidden/>
          </w:rPr>
          <w:fldChar w:fldCharType="begin"/>
        </w:r>
        <w:r>
          <w:rPr>
            <w:webHidden/>
          </w:rPr>
          <w:instrText xml:space="preserve"> PAGEREF _Toc39353532 \h </w:instrText>
        </w:r>
        <w:r>
          <w:rPr>
            <w:webHidden/>
          </w:rPr>
        </w:r>
        <w:r>
          <w:rPr>
            <w:webHidden/>
          </w:rPr>
          <w:fldChar w:fldCharType="separate"/>
        </w:r>
        <w:r>
          <w:rPr>
            <w:webHidden/>
          </w:rPr>
          <w:t>26</w:t>
        </w:r>
        <w:r>
          <w:rPr>
            <w:webHidden/>
          </w:rPr>
          <w:fldChar w:fldCharType="end"/>
        </w:r>
      </w:hyperlink>
    </w:p>
    <w:p w14:paraId="331F2A48" w14:textId="2E8BDF54" w:rsidR="005F0FB0" w:rsidRDefault="005F0FB0">
      <w:pPr>
        <w:pStyle w:val="TableofFigures"/>
        <w:rPr>
          <w:rFonts w:asciiTheme="minorHAnsi" w:hAnsiTheme="minorHAnsi"/>
          <w:sz w:val="22"/>
        </w:rPr>
      </w:pPr>
      <w:hyperlink w:anchor="_Toc39353533" w:history="1">
        <w:r w:rsidRPr="001334C0">
          <w:rPr>
            <w:rStyle w:val="Hyperlink"/>
          </w:rPr>
          <w:t>Figure 3.7: MBBM.KL Stock Price Return Illustration</w:t>
        </w:r>
        <w:r>
          <w:rPr>
            <w:webHidden/>
          </w:rPr>
          <w:tab/>
        </w:r>
        <w:r>
          <w:rPr>
            <w:webHidden/>
          </w:rPr>
          <w:fldChar w:fldCharType="begin"/>
        </w:r>
        <w:r>
          <w:rPr>
            <w:webHidden/>
          </w:rPr>
          <w:instrText xml:space="preserve"> PAGEREF _Toc39353533 \h </w:instrText>
        </w:r>
        <w:r>
          <w:rPr>
            <w:webHidden/>
          </w:rPr>
        </w:r>
        <w:r>
          <w:rPr>
            <w:webHidden/>
          </w:rPr>
          <w:fldChar w:fldCharType="separate"/>
        </w:r>
        <w:r>
          <w:rPr>
            <w:webHidden/>
          </w:rPr>
          <w:t>29</w:t>
        </w:r>
        <w:r>
          <w:rPr>
            <w:webHidden/>
          </w:rPr>
          <w:fldChar w:fldCharType="end"/>
        </w:r>
      </w:hyperlink>
    </w:p>
    <w:p w14:paraId="4DA5E2FF" w14:textId="213CBEC4" w:rsidR="005F0FB0" w:rsidRDefault="005F0FB0">
      <w:pPr>
        <w:pStyle w:val="TableofFigures"/>
        <w:rPr>
          <w:rFonts w:asciiTheme="minorHAnsi" w:hAnsiTheme="minorHAnsi"/>
          <w:sz w:val="22"/>
        </w:rPr>
      </w:pPr>
      <w:hyperlink w:anchor="_Toc39353534" w:history="1">
        <w:r w:rsidRPr="001334C0">
          <w:rPr>
            <w:rStyle w:val="Hyperlink"/>
          </w:rPr>
          <w:t>Figure 3.8: Graphical Representation of Senti WordNet Opinion Related Properties (Esuli &amp; Sebastiani, 2006)</w:t>
        </w:r>
        <w:r>
          <w:rPr>
            <w:webHidden/>
          </w:rPr>
          <w:tab/>
        </w:r>
        <w:r>
          <w:rPr>
            <w:webHidden/>
          </w:rPr>
          <w:fldChar w:fldCharType="begin"/>
        </w:r>
        <w:r>
          <w:rPr>
            <w:webHidden/>
          </w:rPr>
          <w:instrText xml:space="preserve"> PAGEREF _Toc39353534 \h </w:instrText>
        </w:r>
        <w:r>
          <w:rPr>
            <w:webHidden/>
          </w:rPr>
        </w:r>
        <w:r>
          <w:rPr>
            <w:webHidden/>
          </w:rPr>
          <w:fldChar w:fldCharType="separate"/>
        </w:r>
        <w:r>
          <w:rPr>
            <w:webHidden/>
          </w:rPr>
          <w:t>35</w:t>
        </w:r>
        <w:r>
          <w:rPr>
            <w:webHidden/>
          </w:rPr>
          <w:fldChar w:fldCharType="end"/>
        </w:r>
      </w:hyperlink>
    </w:p>
    <w:p w14:paraId="70023E7B" w14:textId="716F5B52" w:rsidR="005F0FB0" w:rsidRDefault="005F0FB0">
      <w:pPr>
        <w:pStyle w:val="TableofFigures"/>
        <w:rPr>
          <w:rFonts w:asciiTheme="minorHAnsi" w:hAnsiTheme="minorHAnsi"/>
          <w:sz w:val="22"/>
        </w:rPr>
      </w:pPr>
      <w:hyperlink w:anchor="_Toc39353535" w:history="1">
        <w:r w:rsidRPr="001334C0">
          <w:rPr>
            <w:rStyle w:val="Hyperlink"/>
          </w:rPr>
          <w:t>Figure 3.9: Sentiment Scoring and Label For News Article</w:t>
        </w:r>
        <w:r>
          <w:rPr>
            <w:webHidden/>
          </w:rPr>
          <w:tab/>
        </w:r>
        <w:r>
          <w:rPr>
            <w:webHidden/>
          </w:rPr>
          <w:fldChar w:fldCharType="begin"/>
        </w:r>
        <w:r>
          <w:rPr>
            <w:webHidden/>
          </w:rPr>
          <w:instrText xml:space="preserve"> PAGEREF _Toc39353535 \h </w:instrText>
        </w:r>
        <w:r>
          <w:rPr>
            <w:webHidden/>
          </w:rPr>
        </w:r>
        <w:r>
          <w:rPr>
            <w:webHidden/>
          </w:rPr>
          <w:fldChar w:fldCharType="separate"/>
        </w:r>
        <w:r>
          <w:rPr>
            <w:webHidden/>
          </w:rPr>
          <w:t>36</w:t>
        </w:r>
        <w:r>
          <w:rPr>
            <w:webHidden/>
          </w:rPr>
          <w:fldChar w:fldCharType="end"/>
        </w:r>
      </w:hyperlink>
    </w:p>
    <w:p w14:paraId="2123D977" w14:textId="6CEC8FB5" w:rsidR="005F0FB0" w:rsidRDefault="005F0FB0">
      <w:pPr>
        <w:pStyle w:val="TableofFigures"/>
        <w:rPr>
          <w:rFonts w:asciiTheme="minorHAnsi" w:hAnsiTheme="minorHAnsi"/>
          <w:sz w:val="22"/>
        </w:rPr>
      </w:pPr>
      <w:hyperlink w:anchor="_Toc39353536" w:history="1">
        <w:r w:rsidRPr="001334C0">
          <w:rPr>
            <w:rStyle w:val="Hyperlink"/>
          </w:rPr>
          <w:t>Figure 3.10: Sentiment Score Processing Flowchart</w:t>
        </w:r>
        <w:r>
          <w:rPr>
            <w:webHidden/>
          </w:rPr>
          <w:tab/>
        </w:r>
        <w:r>
          <w:rPr>
            <w:webHidden/>
          </w:rPr>
          <w:fldChar w:fldCharType="begin"/>
        </w:r>
        <w:r>
          <w:rPr>
            <w:webHidden/>
          </w:rPr>
          <w:instrText xml:space="preserve"> PAGEREF _Toc39353536 \h </w:instrText>
        </w:r>
        <w:r>
          <w:rPr>
            <w:webHidden/>
          </w:rPr>
        </w:r>
        <w:r>
          <w:rPr>
            <w:webHidden/>
          </w:rPr>
          <w:fldChar w:fldCharType="separate"/>
        </w:r>
        <w:r>
          <w:rPr>
            <w:webHidden/>
          </w:rPr>
          <w:t>39</w:t>
        </w:r>
        <w:r>
          <w:rPr>
            <w:webHidden/>
          </w:rPr>
          <w:fldChar w:fldCharType="end"/>
        </w:r>
      </w:hyperlink>
    </w:p>
    <w:p w14:paraId="775A698B" w14:textId="67771C99" w:rsidR="005F0FB0" w:rsidRDefault="005F0FB0">
      <w:pPr>
        <w:pStyle w:val="TableofFigures"/>
        <w:rPr>
          <w:rFonts w:asciiTheme="minorHAnsi" w:hAnsiTheme="minorHAnsi"/>
          <w:sz w:val="22"/>
        </w:rPr>
      </w:pPr>
      <w:hyperlink w:anchor="_Toc39353537" w:history="1">
        <w:r w:rsidRPr="001334C0">
          <w:rPr>
            <w:rStyle w:val="Hyperlink"/>
          </w:rPr>
          <w:t>Figure 3.11: Example Sentiment Scores DataFrame</w:t>
        </w:r>
        <w:r>
          <w:rPr>
            <w:webHidden/>
          </w:rPr>
          <w:tab/>
        </w:r>
        <w:r>
          <w:rPr>
            <w:webHidden/>
          </w:rPr>
          <w:fldChar w:fldCharType="begin"/>
        </w:r>
        <w:r>
          <w:rPr>
            <w:webHidden/>
          </w:rPr>
          <w:instrText xml:space="preserve"> PAGEREF _Toc39353537 \h </w:instrText>
        </w:r>
        <w:r>
          <w:rPr>
            <w:webHidden/>
          </w:rPr>
        </w:r>
        <w:r>
          <w:rPr>
            <w:webHidden/>
          </w:rPr>
          <w:fldChar w:fldCharType="separate"/>
        </w:r>
        <w:r>
          <w:rPr>
            <w:webHidden/>
          </w:rPr>
          <w:t>40</w:t>
        </w:r>
        <w:r>
          <w:rPr>
            <w:webHidden/>
          </w:rPr>
          <w:fldChar w:fldCharType="end"/>
        </w:r>
      </w:hyperlink>
    </w:p>
    <w:p w14:paraId="628FE5FE" w14:textId="28AF4EFD" w:rsidR="005F0FB0" w:rsidRDefault="005F0FB0">
      <w:pPr>
        <w:pStyle w:val="TableofFigures"/>
        <w:rPr>
          <w:rFonts w:asciiTheme="minorHAnsi" w:hAnsiTheme="minorHAnsi"/>
          <w:sz w:val="22"/>
        </w:rPr>
      </w:pPr>
      <w:hyperlink w:anchor="_Toc39353538" w:history="1">
        <w:r w:rsidRPr="001334C0">
          <w:rPr>
            <w:rStyle w:val="Hyperlink"/>
          </w:rPr>
          <w:t>Figure 3.12: Example News To Stock Entity Mapping DataFrame</w:t>
        </w:r>
        <w:r>
          <w:rPr>
            <w:webHidden/>
          </w:rPr>
          <w:tab/>
        </w:r>
        <w:r>
          <w:rPr>
            <w:webHidden/>
          </w:rPr>
          <w:fldChar w:fldCharType="begin"/>
        </w:r>
        <w:r>
          <w:rPr>
            <w:webHidden/>
          </w:rPr>
          <w:instrText xml:space="preserve"> PAGEREF _Toc39353538 \h </w:instrText>
        </w:r>
        <w:r>
          <w:rPr>
            <w:webHidden/>
          </w:rPr>
        </w:r>
        <w:r>
          <w:rPr>
            <w:webHidden/>
          </w:rPr>
          <w:fldChar w:fldCharType="separate"/>
        </w:r>
        <w:r>
          <w:rPr>
            <w:webHidden/>
          </w:rPr>
          <w:t>41</w:t>
        </w:r>
        <w:r>
          <w:rPr>
            <w:webHidden/>
          </w:rPr>
          <w:fldChar w:fldCharType="end"/>
        </w:r>
      </w:hyperlink>
    </w:p>
    <w:p w14:paraId="45771BB6" w14:textId="3730B49C" w:rsidR="005F0FB0" w:rsidRDefault="005F0FB0">
      <w:pPr>
        <w:pStyle w:val="TableofFigures"/>
        <w:rPr>
          <w:rFonts w:asciiTheme="minorHAnsi" w:hAnsiTheme="minorHAnsi"/>
          <w:sz w:val="22"/>
        </w:rPr>
      </w:pPr>
      <w:hyperlink w:anchor="_Toc39353539" w:history="1">
        <w:r w:rsidRPr="001334C0">
          <w:rPr>
            <w:rStyle w:val="Hyperlink"/>
          </w:rPr>
          <w:t>Figure 3.13: News Sentiment To Entity DataFrame Example</w:t>
        </w:r>
        <w:r>
          <w:rPr>
            <w:webHidden/>
          </w:rPr>
          <w:tab/>
        </w:r>
        <w:r>
          <w:rPr>
            <w:webHidden/>
          </w:rPr>
          <w:fldChar w:fldCharType="begin"/>
        </w:r>
        <w:r>
          <w:rPr>
            <w:webHidden/>
          </w:rPr>
          <w:instrText xml:space="preserve"> PAGEREF _Toc39353539 \h </w:instrText>
        </w:r>
        <w:r>
          <w:rPr>
            <w:webHidden/>
          </w:rPr>
        </w:r>
        <w:r>
          <w:rPr>
            <w:webHidden/>
          </w:rPr>
          <w:fldChar w:fldCharType="separate"/>
        </w:r>
        <w:r>
          <w:rPr>
            <w:webHidden/>
          </w:rPr>
          <w:t>42</w:t>
        </w:r>
        <w:r>
          <w:rPr>
            <w:webHidden/>
          </w:rPr>
          <w:fldChar w:fldCharType="end"/>
        </w:r>
      </w:hyperlink>
    </w:p>
    <w:p w14:paraId="056EF82D" w14:textId="02EBB0FD" w:rsidR="005F0FB0" w:rsidRDefault="005F0FB0">
      <w:pPr>
        <w:pStyle w:val="TableofFigures"/>
        <w:rPr>
          <w:rFonts w:asciiTheme="minorHAnsi" w:hAnsiTheme="minorHAnsi"/>
          <w:sz w:val="22"/>
        </w:rPr>
      </w:pPr>
      <w:hyperlink w:anchor="_Toc39353540" w:history="1">
        <w:r w:rsidRPr="001334C0">
          <w:rPr>
            <w:rStyle w:val="Hyperlink"/>
          </w:rPr>
          <w:t>Figure 3.14: News Sentiment To Entity DataFrame Example</w:t>
        </w:r>
        <w:r>
          <w:rPr>
            <w:webHidden/>
          </w:rPr>
          <w:tab/>
        </w:r>
        <w:r>
          <w:rPr>
            <w:webHidden/>
          </w:rPr>
          <w:fldChar w:fldCharType="begin"/>
        </w:r>
        <w:r>
          <w:rPr>
            <w:webHidden/>
          </w:rPr>
          <w:instrText xml:space="preserve"> PAGEREF _Toc39353540 \h </w:instrText>
        </w:r>
        <w:r>
          <w:rPr>
            <w:webHidden/>
          </w:rPr>
        </w:r>
        <w:r>
          <w:rPr>
            <w:webHidden/>
          </w:rPr>
          <w:fldChar w:fldCharType="separate"/>
        </w:r>
        <w:r>
          <w:rPr>
            <w:webHidden/>
          </w:rPr>
          <w:t>42</w:t>
        </w:r>
        <w:r>
          <w:rPr>
            <w:webHidden/>
          </w:rPr>
          <w:fldChar w:fldCharType="end"/>
        </w:r>
      </w:hyperlink>
    </w:p>
    <w:p w14:paraId="0D338EC6" w14:textId="279AED85" w:rsidR="005F0FB0" w:rsidRDefault="005F0FB0">
      <w:pPr>
        <w:pStyle w:val="TableofFigures"/>
        <w:rPr>
          <w:rFonts w:asciiTheme="minorHAnsi" w:hAnsiTheme="minorHAnsi"/>
          <w:sz w:val="22"/>
        </w:rPr>
      </w:pPr>
      <w:hyperlink w:anchor="_Toc39353541" w:history="1">
        <w:r w:rsidRPr="001334C0">
          <w:rPr>
            <w:rStyle w:val="Hyperlink"/>
          </w:rPr>
          <w:t>Figure 3.15: Share Price Labels Example</w:t>
        </w:r>
        <w:r>
          <w:rPr>
            <w:webHidden/>
          </w:rPr>
          <w:tab/>
        </w:r>
        <w:r>
          <w:rPr>
            <w:webHidden/>
          </w:rPr>
          <w:fldChar w:fldCharType="begin"/>
        </w:r>
        <w:r>
          <w:rPr>
            <w:webHidden/>
          </w:rPr>
          <w:instrText xml:space="preserve"> PAGEREF _Toc39353541 \h </w:instrText>
        </w:r>
        <w:r>
          <w:rPr>
            <w:webHidden/>
          </w:rPr>
        </w:r>
        <w:r>
          <w:rPr>
            <w:webHidden/>
          </w:rPr>
          <w:fldChar w:fldCharType="separate"/>
        </w:r>
        <w:r>
          <w:rPr>
            <w:webHidden/>
          </w:rPr>
          <w:t>44</w:t>
        </w:r>
        <w:r>
          <w:rPr>
            <w:webHidden/>
          </w:rPr>
          <w:fldChar w:fldCharType="end"/>
        </w:r>
      </w:hyperlink>
    </w:p>
    <w:p w14:paraId="0DF8ECCB" w14:textId="7317E0B6" w:rsidR="005F0FB0" w:rsidRDefault="005F0FB0">
      <w:pPr>
        <w:pStyle w:val="TableofFigures"/>
        <w:rPr>
          <w:rFonts w:asciiTheme="minorHAnsi" w:hAnsiTheme="minorHAnsi"/>
          <w:sz w:val="22"/>
        </w:rPr>
      </w:pPr>
      <w:hyperlink w:anchor="_Toc39353542" w:history="1">
        <w:r w:rsidRPr="001334C0">
          <w:rPr>
            <w:rStyle w:val="Hyperlink"/>
          </w:rPr>
          <w:t>Figure 4.1: Overall News By Sources</w:t>
        </w:r>
        <w:r>
          <w:rPr>
            <w:webHidden/>
          </w:rPr>
          <w:tab/>
        </w:r>
        <w:r>
          <w:rPr>
            <w:webHidden/>
          </w:rPr>
          <w:fldChar w:fldCharType="begin"/>
        </w:r>
        <w:r>
          <w:rPr>
            <w:webHidden/>
          </w:rPr>
          <w:instrText xml:space="preserve"> PAGEREF _Toc39353542 \h </w:instrText>
        </w:r>
        <w:r>
          <w:rPr>
            <w:webHidden/>
          </w:rPr>
        </w:r>
        <w:r>
          <w:rPr>
            <w:webHidden/>
          </w:rPr>
          <w:fldChar w:fldCharType="separate"/>
        </w:r>
        <w:r>
          <w:rPr>
            <w:webHidden/>
          </w:rPr>
          <w:t>45</w:t>
        </w:r>
        <w:r>
          <w:rPr>
            <w:webHidden/>
          </w:rPr>
          <w:fldChar w:fldCharType="end"/>
        </w:r>
      </w:hyperlink>
    </w:p>
    <w:p w14:paraId="21A0D754" w14:textId="0FCF2030" w:rsidR="005F0FB0" w:rsidRDefault="005F0FB0">
      <w:pPr>
        <w:pStyle w:val="TableofFigures"/>
        <w:rPr>
          <w:rFonts w:asciiTheme="minorHAnsi" w:hAnsiTheme="minorHAnsi"/>
          <w:sz w:val="22"/>
        </w:rPr>
      </w:pPr>
      <w:hyperlink w:anchor="_Toc39353543" w:history="1">
        <w:r w:rsidRPr="001334C0">
          <w:rPr>
            <w:rStyle w:val="Hyperlink"/>
          </w:rPr>
          <w:t>Figure 4.2: News and Market Capital Scatter Plot</w:t>
        </w:r>
        <w:r>
          <w:rPr>
            <w:webHidden/>
          </w:rPr>
          <w:tab/>
        </w:r>
        <w:r>
          <w:rPr>
            <w:webHidden/>
          </w:rPr>
          <w:fldChar w:fldCharType="begin"/>
        </w:r>
        <w:r>
          <w:rPr>
            <w:webHidden/>
          </w:rPr>
          <w:instrText xml:space="preserve"> PAGEREF _Toc39353543 \h </w:instrText>
        </w:r>
        <w:r>
          <w:rPr>
            <w:webHidden/>
          </w:rPr>
        </w:r>
        <w:r>
          <w:rPr>
            <w:webHidden/>
          </w:rPr>
          <w:fldChar w:fldCharType="separate"/>
        </w:r>
        <w:r>
          <w:rPr>
            <w:webHidden/>
          </w:rPr>
          <w:t>46</w:t>
        </w:r>
        <w:r>
          <w:rPr>
            <w:webHidden/>
          </w:rPr>
          <w:fldChar w:fldCharType="end"/>
        </w:r>
      </w:hyperlink>
    </w:p>
    <w:p w14:paraId="3271721B" w14:textId="0CDB0543" w:rsidR="005F0FB0" w:rsidRDefault="005F0FB0">
      <w:pPr>
        <w:pStyle w:val="TableofFigures"/>
        <w:rPr>
          <w:rFonts w:asciiTheme="minorHAnsi" w:hAnsiTheme="minorHAnsi"/>
          <w:sz w:val="22"/>
        </w:rPr>
      </w:pPr>
      <w:hyperlink w:anchor="_Toc39353544" w:history="1">
        <w:r w:rsidRPr="001334C0">
          <w:rPr>
            <w:rStyle w:val="Hyperlink"/>
          </w:rPr>
          <w:t>Figure 4.3: Sector News</w:t>
        </w:r>
        <w:r>
          <w:rPr>
            <w:webHidden/>
          </w:rPr>
          <w:tab/>
        </w:r>
        <w:r>
          <w:rPr>
            <w:webHidden/>
          </w:rPr>
          <w:fldChar w:fldCharType="begin"/>
        </w:r>
        <w:r>
          <w:rPr>
            <w:webHidden/>
          </w:rPr>
          <w:instrText xml:space="preserve"> PAGEREF _Toc39353544 \h </w:instrText>
        </w:r>
        <w:r>
          <w:rPr>
            <w:webHidden/>
          </w:rPr>
        </w:r>
        <w:r>
          <w:rPr>
            <w:webHidden/>
          </w:rPr>
          <w:fldChar w:fldCharType="separate"/>
        </w:r>
        <w:r>
          <w:rPr>
            <w:webHidden/>
          </w:rPr>
          <w:t>46</w:t>
        </w:r>
        <w:r>
          <w:rPr>
            <w:webHidden/>
          </w:rPr>
          <w:fldChar w:fldCharType="end"/>
        </w:r>
      </w:hyperlink>
    </w:p>
    <w:p w14:paraId="45333F50" w14:textId="3344A9D1" w:rsidR="005F0FB0" w:rsidRDefault="005F0FB0">
      <w:pPr>
        <w:pStyle w:val="TableofFigures"/>
        <w:rPr>
          <w:rFonts w:asciiTheme="minorHAnsi" w:hAnsiTheme="minorHAnsi"/>
          <w:sz w:val="22"/>
        </w:rPr>
      </w:pPr>
      <w:hyperlink w:anchor="_Toc39353545" w:history="1">
        <w:r w:rsidRPr="001334C0">
          <w:rPr>
            <w:rStyle w:val="Hyperlink"/>
          </w:rPr>
          <w:t>Figure 4.4: Sector Price Returns Overall Chart</w:t>
        </w:r>
        <w:r>
          <w:rPr>
            <w:webHidden/>
          </w:rPr>
          <w:tab/>
        </w:r>
        <w:r>
          <w:rPr>
            <w:webHidden/>
          </w:rPr>
          <w:fldChar w:fldCharType="begin"/>
        </w:r>
        <w:r>
          <w:rPr>
            <w:webHidden/>
          </w:rPr>
          <w:instrText xml:space="preserve"> PAGEREF _Toc39353545 \h </w:instrText>
        </w:r>
        <w:r>
          <w:rPr>
            <w:webHidden/>
          </w:rPr>
        </w:r>
        <w:r>
          <w:rPr>
            <w:webHidden/>
          </w:rPr>
          <w:fldChar w:fldCharType="separate"/>
        </w:r>
        <w:r>
          <w:rPr>
            <w:webHidden/>
          </w:rPr>
          <w:t>47</w:t>
        </w:r>
        <w:r>
          <w:rPr>
            <w:webHidden/>
          </w:rPr>
          <w:fldChar w:fldCharType="end"/>
        </w:r>
      </w:hyperlink>
    </w:p>
    <w:p w14:paraId="5A10C12B" w14:textId="72D04E73" w:rsidR="005F0FB0" w:rsidRDefault="005F0FB0">
      <w:pPr>
        <w:pStyle w:val="TableofFigures"/>
        <w:rPr>
          <w:rFonts w:asciiTheme="minorHAnsi" w:hAnsiTheme="minorHAnsi"/>
          <w:sz w:val="22"/>
        </w:rPr>
      </w:pPr>
      <w:hyperlink w:anchor="_Toc39353546" w:history="1">
        <w:r w:rsidRPr="001334C0">
          <w:rPr>
            <w:rStyle w:val="Hyperlink"/>
          </w:rPr>
          <w:t>Figure 4.5: Shares Price Returns Chart By Stock</w:t>
        </w:r>
        <w:r>
          <w:rPr>
            <w:webHidden/>
          </w:rPr>
          <w:tab/>
        </w:r>
        <w:r>
          <w:rPr>
            <w:webHidden/>
          </w:rPr>
          <w:fldChar w:fldCharType="begin"/>
        </w:r>
        <w:r>
          <w:rPr>
            <w:webHidden/>
          </w:rPr>
          <w:instrText xml:space="preserve"> PAGEREF _Toc39353546 \h </w:instrText>
        </w:r>
        <w:r>
          <w:rPr>
            <w:webHidden/>
          </w:rPr>
        </w:r>
        <w:r>
          <w:rPr>
            <w:webHidden/>
          </w:rPr>
          <w:fldChar w:fldCharType="separate"/>
        </w:r>
        <w:r>
          <w:rPr>
            <w:webHidden/>
          </w:rPr>
          <w:t>48</w:t>
        </w:r>
        <w:r>
          <w:rPr>
            <w:webHidden/>
          </w:rPr>
          <w:fldChar w:fldCharType="end"/>
        </w:r>
      </w:hyperlink>
    </w:p>
    <w:p w14:paraId="4FCF780B" w14:textId="4AE7F7BF" w:rsidR="005F0FB0" w:rsidRDefault="005F0FB0">
      <w:pPr>
        <w:pStyle w:val="TableofFigures"/>
        <w:rPr>
          <w:rFonts w:asciiTheme="minorHAnsi" w:hAnsiTheme="minorHAnsi"/>
          <w:sz w:val="22"/>
        </w:rPr>
      </w:pPr>
      <w:hyperlink w:anchor="_Toc39353547" w:history="1">
        <w:r w:rsidRPr="001334C0">
          <w:rPr>
            <w:rStyle w:val="Hyperlink"/>
          </w:rPr>
          <w:t>Figure 4.6: Returns Label Distribution For Stocks</w:t>
        </w:r>
        <w:r>
          <w:rPr>
            <w:webHidden/>
          </w:rPr>
          <w:tab/>
        </w:r>
        <w:r>
          <w:rPr>
            <w:webHidden/>
          </w:rPr>
          <w:fldChar w:fldCharType="begin"/>
        </w:r>
        <w:r>
          <w:rPr>
            <w:webHidden/>
          </w:rPr>
          <w:instrText xml:space="preserve"> PAGEREF _Toc39353547 \h </w:instrText>
        </w:r>
        <w:r>
          <w:rPr>
            <w:webHidden/>
          </w:rPr>
        </w:r>
        <w:r>
          <w:rPr>
            <w:webHidden/>
          </w:rPr>
          <w:fldChar w:fldCharType="separate"/>
        </w:r>
        <w:r>
          <w:rPr>
            <w:webHidden/>
          </w:rPr>
          <w:t>48</w:t>
        </w:r>
        <w:r>
          <w:rPr>
            <w:webHidden/>
          </w:rPr>
          <w:fldChar w:fldCharType="end"/>
        </w:r>
      </w:hyperlink>
    </w:p>
    <w:p w14:paraId="653D2DA3" w14:textId="26B991FA" w:rsidR="005F0FB0" w:rsidRDefault="005F0FB0">
      <w:pPr>
        <w:pStyle w:val="TableofFigures"/>
        <w:rPr>
          <w:rFonts w:asciiTheme="minorHAnsi" w:hAnsiTheme="minorHAnsi"/>
          <w:sz w:val="22"/>
        </w:rPr>
      </w:pPr>
      <w:hyperlink w:anchor="_Toc39353548" w:history="1">
        <w:r w:rsidRPr="001334C0">
          <w:rPr>
            <w:rStyle w:val="Hyperlink"/>
          </w:rPr>
          <w:t>Figure 4.7: Returns Label Distribution For Sector Index</w:t>
        </w:r>
        <w:r>
          <w:rPr>
            <w:webHidden/>
          </w:rPr>
          <w:tab/>
        </w:r>
        <w:r>
          <w:rPr>
            <w:webHidden/>
          </w:rPr>
          <w:fldChar w:fldCharType="begin"/>
        </w:r>
        <w:r>
          <w:rPr>
            <w:webHidden/>
          </w:rPr>
          <w:instrText xml:space="preserve"> PAGEREF _Toc39353548 \h </w:instrText>
        </w:r>
        <w:r>
          <w:rPr>
            <w:webHidden/>
          </w:rPr>
        </w:r>
        <w:r>
          <w:rPr>
            <w:webHidden/>
          </w:rPr>
          <w:fldChar w:fldCharType="separate"/>
        </w:r>
        <w:r>
          <w:rPr>
            <w:webHidden/>
          </w:rPr>
          <w:t>49</w:t>
        </w:r>
        <w:r>
          <w:rPr>
            <w:webHidden/>
          </w:rPr>
          <w:fldChar w:fldCharType="end"/>
        </w:r>
      </w:hyperlink>
    </w:p>
    <w:p w14:paraId="770CB8C7" w14:textId="7D50FA7C" w:rsidR="005F0FB0" w:rsidRDefault="005F0FB0">
      <w:pPr>
        <w:pStyle w:val="TableofFigures"/>
        <w:rPr>
          <w:rFonts w:asciiTheme="minorHAnsi" w:hAnsiTheme="minorHAnsi"/>
          <w:sz w:val="22"/>
        </w:rPr>
      </w:pPr>
      <w:hyperlink w:anchor="_Toc39353549" w:history="1">
        <w:r w:rsidRPr="001334C0">
          <w:rPr>
            <w:rStyle w:val="Hyperlink"/>
          </w:rPr>
          <w:t>Figure 5.1: Prediction Model</w:t>
        </w:r>
        <w:r>
          <w:rPr>
            <w:webHidden/>
          </w:rPr>
          <w:tab/>
        </w:r>
        <w:r>
          <w:rPr>
            <w:webHidden/>
          </w:rPr>
          <w:fldChar w:fldCharType="begin"/>
        </w:r>
        <w:r>
          <w:rPr>
            <w:webHidden/>
          </w:rPr>
          <w:instrText xml:space="preserve"> PAGEREF _Toc39353549 \h </w:instrText>
        </w:r>
        <w:r>
          <w:rPr>
            <w:webHidden/>
          </w:rPr>
        </w:r>
        <w:r>
          <w:rPr>
            <w:webHidden/>
          </w:rPr>
          <w:fldChar w:fldCharType="separate"/>
        </w:r>
        <w:r>
          <w:rPr>
            <w:webHidden/>
          </w:rPr>
          <w:t>50</w:t>
        </w:r>
        <w:r>
          <w:rPr>
            <w:webHidden/>
          </w:rPr>
          <w:fldChar w:fldCharType="end"/>
        </w:r>
      </w:hyperlink>
    </w:p>
    <w:p w14:paraId="3E19A015" w14:textId="052A8806" w:rsidR="005F0FB0" w:rsidRDefault="005F0FB0">
      <w:pPr>
        <w:pStyle w:val="TableofFigures"/>
        <w:rPr>
          <w:rFonts w:asciiTheme="minorHAnsi" w:hAnsiTheme="minorHAnsi"/>
          <w:sz w:val="22"/>
        </w:rPr>
      </w:pPr>
      <w:hyperlink w:anchor="_Toc39353550" w:history="1">
        <w:r w:rsidRPr="001334C0">
          <w:rPr>
            <w:rStyle w:val="Hyperlink"/>
          </w:rPr>
          <w:t>Figure 5.2: Three Categories Confusion Matrix</w:t>
        </w:r>
        <w:r>
          <w:rPr>
            <w:webHidden/>
          </w:rPr>
          <w:tab/>
        </w:r>
        <w:r>
          <w:rPr>
            <w:webHidden/>
          </w:rPr>
          <w:fldChar w:fldCharType="begin"/>
        </w:r>
        <w:r>
          <w:rPr>
            <w:webHidden/>
          </w:rPr>
          <w:instrText xml:space="preserve"> PAGEREF _Toc39353550 \h </w:instrText>
        </w:r>
        <w:r>
          <w:rPr>
            <w:webHidden/>
          </w:rPr>
        </w:r>
        <w:r>
          <w:rPr>
            <w:webHidden/>
          </w:rPr>
          <w:fldChar w:fldCharType="separate"/>
        </w:r>
        <w:r>
          <w:rPr>
            <w:webHidden/>
          </w:rPr>
          <w:t>52</w:t>
        </w:r>
        <w:r>
          <w:rPr>
            <w:webHidden/>
          </w:rPr>
          <w:fldChar w:fldCharType="end"/>
        </w:r>
      </w:hyperlink>
    </w:p>
    <w:p w14:paraId="781F0DC8" w14:textId="6CF20C67" w:rsidR="005F0FB0" w:rsidRDefault="005F0FB0">
      <w:pPr>
        <w:pStyle w:val="TableofFigures"/>
        <w:rPr>
          <w:rFonts w:asciiTheme="minorHAnsi" w:hAnsiTheme="minorHAnsi"/>
          <w:sz w:val="22"/>
        </w:rPr>
      </w:pPr>
      <w:hyperlink w:anchor="_Toc39353551" w:history="1">
        <w:r w:rsidRPr="001334C0">
          <w:rPr>
            <w:rStyle w:val="Hyperlink"/>
          </w:rPr>
          <w:t>Figure 5.3: Baselining Method</w:t>
        </w:r>
        <w:r>
          <w:rPr>
            <w:webHidden/>
          </w:rPr>
          <w:tab/>
        </w:r>
        <w:r>
          <w:rPr>
            <w:webHidden/>
          </w:rPr>
          <w:fldChar w:fldCharType="begin"/>
        </w:r>
        <w:r>
          <w:rPr>
            <w:webHidden/>
          </w:rPr>
          <w:instrText xml:space="preserve"> PAGEREF _Toc39353551 \h </w:instrText>
        </w:r>
        <w:r>
          <w:rPr>
            <w:webHidden/>
          </w:rPr>
        </w:r>
        <w:r>
          <w:rPr>
            <w:webHidden/>
          </w:rPr>
          <w:fldChar w:fldCharType="separate"/>
        </w:r>
        <w:r>
          <w:rPr>
            <w:webHidden/>
          </w:rPr>
          <w:t>53</w:t>
        </w:r>
        <w:r>
          <w:rPr>
            <w:webHidden/>
          </w:rPr>
          <w:fldChar w:fldCharType="end"/>
        </w:r>
      </w:hyperlink>
    </w:p>
    <w:p w14:paraId="05E62899" w14:textId="5BA88275" w:rsidR="002E3E70" w:rsidRDefault="007A73DF" w:rsidP="005F0FB0">
      <w:pPr>
        <w:spacing w:after="240" w:line="276" w:lineRule="auto"/>
      </w:pPr>
      <w:r>
        <w:lastRenderedPageBreak/>
        <w:fldChar w:fldCharType="end"/>
      </w:r>
      <w:r w:rsidR="002E3E70">
        <w:t>List of Tables</w:t>
      </w:r>
    </w:p>
    <w:p w14:paraId="356387BF" w14:textId="2E23201A" w:rsidR="005F0FB0"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353552" w:history="1">
        <w:r w:rsidR="005F0FB0" w:rsidRPr="00223C04">
          <w:rPr>
            <w:rStyle w:val="Hyperlink"/>
          </w:rPr>
          <w:t>Table 1.1: Top 10 Largest Capital Stocks (Financial Services)</w:t>
        </w:r>
        <w:r w:rsidR="005F0FB0">
          <w:rPr>
            <w:webHidden/>
          </w:rPr>
          <w:tab/>
        </w:r>
        <w:r w:rsidR="005F0FB0">
          <w:rPr>
            <w:webHidden/>
          </w:rPr>
          <w:fldChar w:fldCharType="begin"/>
        </w:r>
        <w:r w:rsidR="005F0FB0">
          <w:rPr>
            <w:webHidden/>
          </w:rPr>
          <w:instrText xml:space="preserve"> PAGEREF _Toc39353552 \h </w:instrText>
        </w:r>
        <w:r w:rsidR="005F0FB0">
          <w:rPr>
            <w:webHidden/>
          </w:rPr>
        </w:r>
        <w:r w:rsidR="005F0FB0">
          <w:rPr>
            <w:webHidden/>
          </w:rPr>
          <w:fldChar w:fldCharType="separate"/>
        </w:r>
        <w:r w:rsidR="005F0FB0">
          <w:rPr>
            <w:webHidden/>
          </w:rPr>
          <w:t>3</w:t>
        </w:r>
        <w:r w:rsidR="005F0FB0">
          <w:rPr>
            <w:webHidden/>
          </w:rPr>
          <w:fldChar w:fldCharType="end"/>
        </w:r>
      </w:hyperlink>
    </w:p>
    <w:p w14:paraId="465B6FEC" w14:textId="7486E9BE" w:rsidR="005F0FB0" w:rsidRDefault="005F0FB0">
      <w:pPr>
        <w:pStyle w:val="TableofFigures"/>
        <w:rPr>
          <w:rFonts w:asciiTheme="minorHAnsi" w:hAnsiTheme="minorHAnsi"/>
          <w:sz w:val="22"/>
        </w:rPr>
      </w:pPr>
      <w:hyperlink w:anchor="_Toc39353553" w:history="1">
        <w:r w:rsidRPr="00223C04">
          <w:rPr>
            <w:rStyle w:val="Hyperlink"/>
          </w:rPr>
          <w:t>Table 1.2: Top 10 Largest Capital Stocks (Telecommunication and Media)</w:t>
        </w:r>
        <w:r>
          <w:rPr>
            <w:webHidden/>
          </w:rPr>
          <w:tab/>
        </w:r>
        <w:r>
          <w:rPr>
            <w:webHidden/>
          </w:rPr>
          <w:fldChar w:fldCharType="begin"/>
        </w:r>
        <w:r>
          <w:rPr>
            <w:webHidden/>
          </w:rPr>
          <w:instrText xml:space="preserve"> PAGEREF _Toc39353553 \h </w:instrText>
        </w:r>
        <w:r>
          <w:rPr>
            <w:webHidden/>
          </w:rPr>
        </w:r>
        <w:r>
          <w:rPr>
            <w:webHidden/>
          </w:rPr>
          <w:fldChar w:fldCharType="separate"/>
        </w:r>
        <w:r>
          <w:rPr>
            <w:webHidden/>
          </w:rPr>
          <w:t>3</w:t>
        </w:r>
        <w:r>
          <w:rPr>
            <w:webHidden/>
          </w:rPr>
          <w:fldChar w:fldCharType="end"/>
        </w:r>
      </w:hyperlink>
    </w:p>
    <w:p w14:paraId="3CE179CA" w14:textId="31DDC60B" w:rsidR="005F0FB0" w:rsidRDefault="005F0FB0">
      <w:pPr>
        <w:pStyle w:val="TableofFigures"/>
        <w:rPr>
          <w:rFonts w:asciiTheme="minorHAnsi" w:hAnsiTheme="minorHAnsi"/>
          <w:sz w:val="22"/>
        </w:rPr>
      </w:pPr>
      <w:hyperlink w:anchor="_Toc39353554" w:history="1">
        <w:r w:rsidRPr="00223C04">
          <w:rPr>
            <w:rStyle w:val="Hyperlink"/>
          </w:rPr>
          <w:t>Table 2.1: Paper Summary Of Content Analysis Method</w:t>
        </w:r>
        <w:r>
          <w:rPr>
            <w:webHidden/>
          </w:rPr>
          <w:tab/>
        </w:r>
        <w:r>
          <w:rPr>
            <w:webHidden/>
          </w:rPr>
          <w:fldChar w:fldCharType="begin"/>
        </w:r>
        <w:r>
          <w:rPr>
            <w:webHidden/>
          </w:rPr>
          <w:instrText xml:space="preserve"> PAGEREF _Toc39353554 \h </w:instrText>
        </w:r>
        <w:r>
          <w:rPr>
            <w:webHidden/>
          </w:rPr>
        </w:r>
        <w:r>
          <w:rPr>
            <w:webHidden/>
          </w:rPr>
          <w:fldChar w:fldCharType="separate"/>
        </w:r>
        <w:r>
          <w:rPr>
            <w:webHidden/>
          </w:rPr>
          <w:t>6</w:t>
        </w:r>
        <w:r>
          <w:rPr>
            <w:webHidden/>
          </w:rPr>
          <w:fldChar w:fldCharType="end"/>
        </w:r>
      </w:hyperlink>
    </w:p>
    <w:p w14:paraId="310A180B" w14:textId="72090B45" w:rsidR="005F0FB0" w:rsidRDefault="005F0FB0">
      <w:pPr>
        <w:pStyle w:val="TableofFigures"/>
        <w:rPr>
          <w:rFonts w:asciiTheme="minorHAnsi" w:hAnsiTheme="minorHAnsi"/>
          <w:sz w:val="22"/>
        </w:rPr>
      </w:pPr>
      <w:hyperlink w:anchor="_Toc39353555" w:history="1">
        <w:r w:rsidRPr="00223C04">
          <w:rPr>
            <w:rStyle w:val="Hyperlink"/>
          </w:rPr>
          <w:t>Table 2.2: Financial Event News Types In 8-K Reports (Schumaker &amp; Chen, 2009)</w:t>
        </w:r>
        <w:r>
          <w:rPr>
            <w:webHidden/>
          </w:rPr>
          <w:tab/>
        </w:r>
        <w:r>
          <w:rPr>
            <w:webHidden/>
          </w:rPr>
          <w:fldChar w:fldCharType="begin"/>
        </w:r>
        <w:r>
          <w:rPr>
            <w:webHidden/>
          </w:rPr>
          <w:instrText xml:space="preserve"> PAGEREF _Toc39353555 \h </w:instrText>
        </w:r>
        <w:r>
          <w:rPr>
            <w:webHidden/>
          </w:rPr>
        </w:r>
        <w:r>
          <w:rPr>
            <w:webHidden/>
          </w:rPr>
          <w:fldChar w:fldCharType="separate"/>
        </w:r>
        <w:r>
          <w:rPr>
            <w:webHidden/>
          </w:rPr>
          <w:t>16</w:t>
        </w:r>
        <w:r>
          <w:rPr>
            <w:webHidden/>
          </w:rPr>
          <w:fldChar w:fldCharType="end"/>
        </w:r>
      </w:hyperlink>
    </w:p>
    <w:p w14:paraId="6B4939C8" w14:textId="0DDEA9CB" w:rsidR="005F0FB0" w:rsidRDefault="005F0FB0">
      <w:pPr>
        <w:pStyle w:val="TableofFigures"/>
        <w:rPr>
          <w:rFonts w:asciiTheme="minorHAnsi" w:hAnsiTheme="minorHAnsi"/>
          <w:sz w:val="22"/>
        </w:rPr>
      </w:pPr>
      <w:hyperlink w:anchor="_Toc39353556" w:history="1">
        <w:r w:rsidRPr="00223C04">
          <w:rPr>
            <w:rStyle w:val="Hyperlink"/>
          </w:rPr>
          <w:t>Table 2.3: List Of Financial Event Types In 8-K Reports ((Lee et al., 2014)</w:t>
        </w:r>
        <w:r>
          <w:rPr>
            <w:webHidden/>
          </w:rPr>
          <w:tab/>
        </w:r>
        <w:r>
          <w:rPr>
            <w:webHidden/>
          </w:rPr>
          <w:fldChar w:fldCharType="begin"/>
        </w:r>
        <w:r>
          <w:rPr>
            <w:webHidden/>
          </w:rPr>
          <w:instrText xml:space="preserve"> PAGEREF _Toc39353556 \h </w:instrText>
        </w:r>
        <w:r>
          <w:rPr>
            <w:webHidden/>
          </w:rPr>
        </w:r>
        <w:r>
          <w:rPr>
            <w:webHidden/>
          </w:rPr>
          <w:fldChar w:fldCharType="separate"/>
        </w:r>
        <w:r>
          <w:rPr>
            <w:webHidden/>
          </w:rPr>
          <w:t>17</w:t>
        </w:r>
        <w:r>
          <w:rPr>
            <w:webHidden/>
          </w:rPr>
          <w:fldChar w:fldCharType="end"/>
        </w:r>
      </w:hyperlink>
    </w:p>
    <w:p w14:paraId="733A9B0C" w14:textId="31E97A81" w:rsidR="005F0FB0" w:rsidRDefault="005F0FB0">
      <w:pPr>
        <w:pStyle w:val="TableofFigures"/>
        <w:rPr>
          <w:rFonts w:asciiTheme="minorHAnsi" w:hAnsiTheme="minorHAnsi"/>
          <w:sz w:val="22"/>
        </w:rPr>
      </w:pPr>
      <w:hyperlink w:anchor="_Toc39353557" w:history="1">
        <w:r w:rsidRPr="00223C04">
          <w:rPr>
            <w:rStyle w:val="Hyperlink"/>
          </w:rPr>
          <w:t>Table 2.4: Results Of Proposed Model (Lee et al., 2014))</w:t>
        </w:r>
        <w:r>
          <w:rPr>
            <w:webHidden/>
          </w:rPr>
          <w:tab/>
        </w:r>
        <w:r>
          <w:rPr>
            <w:webHidden/>
          </w:rPr>
          <w:fldChar w:fldCharType="begin"/>
        </w:r>
        <w:r>
          <w:rPr>
            <w:webHidden/>
          </w:rPr>
          <w:instrText xml:space="preserve"> PAGEREF _Toc39353557 \h </w:instrText>
        </w:r>
        <w:r>
          <w:rPr>
            <w:webHidden/>
          </w:rPr>
        </w:r>
        <w:r>
          <w:rPr>
            <w:webHidden/>
          </w:rPr>
          <w:fldChar w:fldCharType="separate"/>
        </w:r>
        <w:r>
          <w:rPr>
            <w:webHidden/>
          </w:rPr>
          <w:t>18</w:t>
        </w:r>
        <w:r>
          <w:rPr>
            <w:webHidden/>
          </w:rPr>
          <w:fldChar w:fldCharType="end"/>
        </w:r>
      </w:hyperlink>
    </w:p>
    <w:p w14:paraId="2A5B230E" w14:textId="39EDC580" w:rsidR="005F0FB0" w:rsidRDefault="005F0FB0">
      <w:pPr>
        <w:pStyle w:val="TableofFigures"/>
        <w:rPr>
          <w:rFonts w:asciiTheme="minorHAnsi" w:hAnsiTheme="minorHAnsi"/>
          <w:sz w:val="22"/>
        </w:rPr>
      </w:pPr>
      <w:hyperlink w:anchor="_Toc39353558" w:history="1">
        <w:r w:rsidRPr="00223C04">
          <w:rPr>
            <w:rStyle w:val="Hyperlink"/>
          </w:rPr>
          <w:t>Table 2.5: Result of Temporal Aspect Model (Lee et al., 2014)</w:t>
        </w:r>
        <w:r>
          <w:rPr>
            <w:webHidden/>
          </w:rPr>
          <w:tab/>
        </w:r>
        <w:r>
          <w:rPr>
            <w:webHidden/>
          </w:rPr>
          <w:fldChar w:fldCharType="begin"/>
        </w:r>
        <w:r>
          <w:rPr>
            <w:webHidden/>
          </w:rPr>
          <w:instrText xml:space="preserve"> PAGEREF _Toc39353558 \h </w:instrText>
        </w:r>
        <w:r>
          <w:rPr>
            <w:webHidden/>
          </w:rPr>
        </w:r>
        <w:r>
          <w:rPr>
            <w:webHidden/>
          </w:rPr>
          <w:fldChar w:fldCharType="separate"/>
        </w:r>
        <w:r>
          <w:rPr>
            <w:webHidden/>
          </w:rPr>
          <w:t>18</w:t>
        </w:r>
        <w:r>
          <w:rPr>
            <w:webHidden/>
          </w:rPr>
          <w:fldChar w:fldCharType="end"/>
        </w:r>
      </w:hyperlink>
    </w:p>
    <w:p w14:paraId="055CA821" w14:textId="6312C17A" w:rsidR="005F0FB0" w:rsidRDefault="005F0FB0">
      <w:pPr>
        <w:pStyle w:val="TableofFigures"/>
        <w:rPr>
          <w:rFonts w:asciiTheme="minorHAnsi" w:hAnsiTheme="minorHAnsi"/>
          <w:sz w:val="22"/>
        </w:rPr>
      </w:pPr>
      <w:hyperlink w:anchor="_Toc39353559" w:history="1">
        <w:r w:rsidRPr="00223C04">
          <w:rPr>
            <w:rStyle w:val="Hyperlink"/>
          </w:rPr>
          <w:t>Table 3.1: Financial Terminology</w:t>
        </w:r>
        <w:r>
          <w:rPr>
            <w:webHidden/>
          </w:rPr>
          <w:tab/>
        </w:r>
        <w:r>
          <w:rPr>
            <w:webHidden/>
          </w:rPr>
          <w:fldChar w:fldCharType="begin"/>
        </w:r>
        <w:r>
          <w:rPr>
            <w:webHidden/>
          </w:rPr>
          <w:instrText xml:space="preserve"> PAGEREF _Toc39353559 \h </w:instrText>
        </w:r>
        <w:r>
          <w:rPr>
            <w:webHidden/>
          </w:rPr>
        </w:r>
        <w:r>
          <w:rPr>
            <w:webHidden/>
          </w:rPr>
          <w:fldChar w:fldCharType="separate"/>
        </w:r>
        <w:r>
          <w:rPr>
            <w:webHidden/>
          </w:rPr>
          <w:t>20</w:t>
        </w:r>
        <w:r>
          <w:rPr>
            <w:webHidden/>
          </w:rPr>
          <w:fldChar w:fldCharType="end"/>
        </w:r>
      </w:hyperlink>
    </w:p>
    <w:p w14:paraId="4EAABDDF" w14:textId="6F51F974" w:rsidR="005F0FB0" w:rsidRDefault="005F0FB0">
      <w:pPr>
        <w:pStyle w:val="TableofFigures"/>
        <w:rPr>
          <w:rFonts w:asciiTheme="minorHAnsi" w:hAnsiTheme="minorHAnsi"/>
          <w:sz w:val="22"/>
        </w:rPr>
      </w:pPr>
      <w:hyperlink w:anchor="_Toc39353560" w:history="1">
        <w:r w:rsidRPr="00223C04">
          <w:rPr>
            <w:rStyle w:val="Hyperlink"/>
          </w:rPr>
          <w:t>Table 3.2: Data Science Terminology</w:t>
        </w:r>
        <w:r>
          <w:rPr>
            <w:webHidden/>
          </w:rPr>
          <w:tab/>
        </w:r>
        <w:r>
          <w:rPr>
            <w:webHidden/>
          </w:rPr>
          <w:fldChar w:fldCharType="begin"/>
        </w:r>
        <w:r>
          <w:rPr>
            <w:webHidden/>
          </w:rPr>
          <w:instrText xml:space="preserve"> PAGEREF _Toc39353560 \h </w:instrText>
        </w:r>
        <w:r>
          <w:rPr>
            <w:webHidden/>
          </w:rPr>
        </w:r>
        <w:r>
          <w:rPr>
            <w:webHidden/>
          </w:rPr>
          <w:fldChar w:fldCharType="separate"/>
        </w:r>
        <w:r>
          <w:rPr>
            <w:webHidden/>
          </w:rPr>
          <w:t>20</w:t>
        </w:r>
        <w:r>
          <w:rPr>
            <w:webHidden/>
          </w:rPr>
          <w:fldChar w:fldCharType="end"/>
        </w:r>
      </w:hyperlink>
    </w:p>
    <w:p w14:paraId="07430395" w14:textId="67C4F1FD" w:rsidR="005F0FB0" w:rsidRDefault="005F0FB0">
      <w:pPr>
        <w:pStyle w:val="TableofFigures"/>
        <w:rPr>
          <w:rFonts w:asciiTheme="minorHAnsi" w:hAnsiTheme="minorHAnsi"/>
          <w:sz w:val="22"/>
        </w:rPr>
      </w:pPr>
      <w:hyperlink w:anchor="_Toc39353561" w:history="1">
        <w:r w:rsidRPr="00223C04">
          <w:rPr>
            <w:rStyle w:val="Hyperlink"/>
          </w:rPr>
          <w:t>Table 3.3: News Search Keywords</w:t>
        </w:r>
        <w:r>
          <w:rPr>
            <w:webHidden/>
          </w:rPr>
          <w:tab/>
        </w:r>
        <w:r>
          <w:rPr>
            <w:webHidden/>
          </w:rPr>
          <w:fldChar w:fldCharType="begin"/>
        </w:r>
        <w:r>
          <w:rPr>
            <w:webHidden/>
          </w:rPr>
          <w:instrText xml:space="preserve"> PAGEREF _Toc39353561 \h </w:instrText>
        </w:r>
        <w:r>
          <w:rPr>
            <w:webHidden/>
          </w:rPr>
        </w:r>
        <w:r>
          <w:rPr>
            <w:webHidden/>
          </w:rPr>
          <w:fldChar w:fldCharType="separate"/>
        </w:r>
        <w:r>
          <w:rPr>
            <w:webHidden/>
          </w:rPr>
          <w:t>22</w:t>
        </w:r>
        <w:r>
          <w:rPr>
            <w:webHidden/>
          </w:rPr>
          <w:fldChar w:fldCharType="end"/>
        </w:r>
      </w:hyperlink>
    </w:p>
    <w:p w14:paraId="30ED305D" w14:textId="6CC3FA25" w:rsidR="005F0FB0" w:rsidRDefault="005F0FB0">
      <w:pPr>
        <w:pStyle w:val="TableofFigures"/>
        <w:rPr>
          <w:rFonts w:asciiTheme="minorHAnsi" w:hAnsiTheme="minorHAnsi"/>
          <w:sz w:val="22"/>
        </w:rPr>
      </w:pPr>
      <w:hyperlink w:anchor="_Toc39353562" w:history="1">
        <w:r w:rsidRPr="00223C04">
          <w:rPr>
            <w:rStyle w:val="Hyperlink"/>
          </w:rPr>
          <w:t>Table 3.4: Stock Price Data Count</w:t>
        </w:r>
        <w:r>
          <w:rPr>
            <w:webHidden/>
          </w:rPr>
          <w:tab/>
        </w:r>
        <w:r>
          <w:rPr>
            <w:webHidden/>
          </w:rPr>
          <w:fldChar w:fldCharType="begin"/>
        </w:r>
        <w:r>
          <w:rPr>
            <w:webHidden/>
          </w:rPr>
          <w:instrText xml:space="preserve"> PAGEREF _Toc39353562 \h </w:instrText>
        </w:r>
        <w:r>
          <w:rPr>
            <w:webHidden/>
          </w:rPr>
        </w:r>
        <w:r>
          <w:rPr>
            <w:webHidden/>
          </w:rPr>
          <w:fldChar w:fldCharType="separate"/>
        </w:r>
        <w:r>
          <w:rPr>
            <w:webHidden/>
          </w:rPr>
          <w:t>27</w:t>
        </w:r>
        <w:r>
          <w:rPr>
            <w:webHidden/>
          </w:rPr>
          <w:fldChar w:fldCharType="end"/>
        </w:r>
      </w:hyperlink>
    </w:p>
    <w:p w14:paraId="16653355" w14:textId="5F4D0921" w:rsidR="005F0FB0" w:rsidRDefault="005F0FB0">
      <w:pPr>
        <w:pStyle w:val="TableofFigures"/>
        <w:rPr>
          <w:rFonts w:asciiTheme="minorHAnsi" w:hAnsiTheme="minorHAnsi"/>
          <w:sz w:val="22"/>
        </w:rPr>
      </w:pPr>
      <w:hyperlink w:anchor="_Toc39353563" w:history="1">
        <w:r w:rsidRPr="00223C04">
          <w:rPr>
            <w:rStyle w:val="Hyperlink"/>
          </w:rPr>
          <w:t>Table 3.5: MBBM.KL Stock Price Return Example</w:t>
        </w:r>
        <w:r>
          <w:rPr>
            <w:webHidden/>
          </w:rPr>
          <w:tab/>
        </w:r>
        <w:r>
          <w:rPr>
            <w:webHidden/>
          </w:rPr>
          <w:fldChar w:fldCharType="begin"/>
        </w:r>
        <w:r>
          <w:rPr>
            <w:webHidden/>
          </w:rPr>
          <w:instrText xml:space="preserve"> PAGEREF _Toc39353563 \h </w:instrText>
        </w:r>
        <w:r>
          <w:rPr>
            <w:webHidden/>
          </w:rPr>
        </w:r>
        <w:r>
          <w:rPr>
            <w:webHidden/>
          </w:rPr>
          <w:fldChar w:fldCharType="separate"/>
        </w:r>
        <w:r>
          <w:rPr>
            <w:webHidden/>
          </w:rPr>
          <w:t>29</w:t>
        </w:r>
        <w:r>
          <w:rPr>
            <w:webHidden/>
          </w:rPr>
          <w:fldChar w:fldCharType="end"/>
        </w:r>
      </w:hyperlink>
    </w:p>
    <w:p w14:paraId="436F0BA9" w14:textId="40D5475F" w:rsidR="005F0FB0" w:rsidRDefault="005F0FB0">
      <w:pPr>
        <w:pStyle w:val="TableofFigures"/>
        <w:rPr>
          <w:rFonts w:asciiTheme="minorHAnsi" w:hAnsiTheme="minorHAnsi"/>
          <w:sz w:val="22"/>
        </w:rPr>
      </w:pPr>
      <w:hyperlink w:anchor="_Toc39353564" w:history="1">
        <w:r w:rsidRPr="00223C04">
          <w:rPr>
            <w:rStyle w:val="Hyperlink"/>
          </w:rPr>
          <w:t>Table 3.6: Sector Index Price Calculation</w:t>
        </w:r>
        <w:r>
          <w:rPr>
            <w:webHidden/>
          </w:rPr>
          <w:tab/>
        </w:r>
        <w:r>
          <w:rPr>
            <w:webHidden/>
          </w:rPr>
          <w:fldChar w:fldCharType="begin"/>
        </w:r>
        <w:r>
          <w:rPr>
            <w:webHidden/>
          </w:rPr>
          <w:instrText xml:space="preserve"> PAGEREF _Toc39353564 \h </w:instrText>
        </w:r>
        <w:r>
          <w:rPr>
            <w:webHidden/>
          </w:rPr>
        </w:r>
        <w:r>
          <w:rPr>
            <w:webHidden/>
          </w:rPr>
          <w:fldChar w:fldCharType="separate"/>
        </w:r>
        <w:r>
          <w:rPr>
            <w:webHidden/>
          </w:rPr>
          <w:t>30</w:t>
        </w:r>
        <w:r>
          <w:rPr>
            <w:webHidden/>
          </w:rPr>
          <w:fldChar w:fldCharType="end"/>
        </w:r>
      </w:hyperlink>
    </w:p>
    <w:p w14:paraId="161F2CB0" w14:textId="66283927" w:rsidR="005F0FB0" w:rsidRDefault="005F0FB0">
      <w:pPr>
        <w:pStyle w:val="TableofFigures"/>
        <w:rPr>
          <w:rFonts w:asciiTheme="minorHAnsi" w:hAnsiTheme="minorHAnsi"/>
          <w:sz w:val="22"/>
        </w:rPr>
      </w:pPr>
      <w:hyperlink w:anchor="_Toc39353565" w:history="1">
        <w:r w:rsidRPr="00223C04">
          <w:rPr>
            <w:rStyle w:val="Hyperlink"/>
          </w:rPr>
          <w:t>Table 3.7: Stock MarketCap Weighing</w:t>
        </w:r>
        <w:r>
          <w:rPr>
            <w:webHidden/>
          </w:rPr>
          <w:tab/>
        </w:r>
        <w:r>
          <w:rPr>
            <w:webHidden/>
          </w:rPr>
          <w:fldChar w:fldCharType="begin"/>
        </w:r>
        <w:r>
          <w:rPr>
            <w:webHidden/>
          </w:rPr>
          <w:instrText xml:space="preserve"> PAGEREF _Toc39353565 \h </w:instrText>
        </w:r>
        <w:r>
          <w:rPr>
            <w:webHidden/>
          </w:rPr>
        </w:r>
        <w:r>
          <w:rPr>
            <w:webHidden/>
          </w:rPr>
          <w:fldChar w:fldCharType="separate"/>
        </w:r>
        <w:r>
          <w:rPr>
            <w:webHidden/>
          </w:rPr>
          <w:t>31</w:t>
        </w:r>
        <w:r>
          <w:rPr>
            <w:webHidden/>
          </w:rPr>
          <w:fldChar w:fldCharType="end"/>
        </w:r>
      </w:hyperlink>
    </w:p>
    <w:p w14:paraId="45020AB1" w14:textId="1E85AC78" w:rsidR="005F0FB0" w:rsidRDefault="005F0FB0">
      <w:pPr>
        <w:pStyle w:val="TableofFigures"/>
        <w:rPr>
          <w:rFonts w:asciiTheme="minorHAnsi" w:hAnsiTheme="minorHAnsi"/>
          <w:sz w:val="22"/>
        </w:rPr>
      </w:pPr>
      <w:hyperlink w:anchor="_Toc39353566" w:history="1">
        <w:r w:rsidRPr="00223C04">
          <w:rPr>
            <w:rStyle w:val="Hyperlink"/>
          </w:rPr>
          <w:t>Table 3.8: Market Capitalization Weighted Financial Services Index Price</w:t>
        </w:r>
        <w:r>
          <w:rPr>
            <w:webHidden/>
          </w:rPr>
          <w:tab/>
        </w:r>
        <w:r>
          <w:rPr>
            <w:webHidden/>
          </w:rPr>
          <w:fldChar w:fldCharType="begin"/>
        </w:r>
        <w:r>
          <w:rPr>
            <w:webHidden/>
          </w:rPr>
          <w:instrText xml:space="preserve"> PAGEREF _Toc39353566 \h </w:instrText>
        </w:r>
        <w:r>
          <w:rPr>
            <w:webHidden/>
          </w:rPr>
        </w:r>
        <w:r>
          <w:rPr>
            <w:webHidden/>
          </w:rPr>
          <w:fldChar w:fldCharType="separate"/>
        </w:r>
        <w:r>
          <w:rPr>
            <w:webHidden/>
          </w:rPr>
          <w:t>31</w:t>
        </w:r>
        <w:r>
          <w:rPr>
            <w:webHidden/>
          </w:rPr>
          <w:fldChar w:fldCharType="end"/>
        </w:r>
      </w:hyperlink>
    </w:p>
    <w:p w14:paraId="7A610F53" w14:textId="63524904" w:rsidR="005F0FB0" w:rsidRDefault="005F0FB0">
      <w:pPr>
        <w:pStyle w:val="TableofFigures"/>
        <w:rPr>
          <w:rFonts w:asciiTheme="minorHAnsi" w:hAnsiTheme="minorHAnsi"/>
          <w:sz w:val="22"/>
        </w:rPr>
      </w:pPr>
      <w:hyperlink w:anchor="_Toc39353567" w:history="1">
        <w:r w:rsidRPr="00223C04">
          <w:rPr>
            <w:rStyle w:val="Hyperlink"/>
          </w:rPr>
          <w:t>Table 3.9: Structure of WordNet (Keselj, 2009)</w:t>
        </w:r>
        <w:r>
          <w:rPr>
            <w:webHidden/>
          </w:rPr>
          <w:tab/>
        </w:r>
        <w:r>
          <w:rPr>
            <w:webHidden/>
          </w:rPr>
          <w:fldChar w:fldCharType="begin"/>
        </w:r>
        <w:r>
          <w:rPr>
            <w:webHidden/>
          </w:rPr>
          <w:instrText xml:space="preserve"> PAGEREF _Toc39353567 \h </w:instrText>
        </w:r>
        <w:r>
          <w:rPr>
            <w:webHidden/>
          </w:rPr>
        </w:r>
        <w:r>
          <w:rPr>
            <w:webHidden/>
          </w:rPr>
          <w:fldChar w:fldCharType="separate"/>
        </w:r>
        <w:r>
          <w:rPr>
            <w:webHidden/>
          </w:rPr>
          <w:t>33</w:t>
        </w:r>
        <w:r>
          <w:rPr>
            <w:webHidden/>
          </w:rPr>
          <w:fldChar w:fldCharType="end"/>
        </w:r>
      </w:hyperlink>
    </w:p>
    <w:p w14:paraId="7895D9FC" w14:textId="2D1C20F9" w:rsidR="005F0FB0" w:rsidRDefault="005F0FB0">
      <w:pPr>
        <w:pStyle w:val="TableofFigures"/>
        <w:rPr>
          <w:rFonts w:asciiTheme="minorHAnsi" w:hAnsiTheme="minorHAnsi"/>
          <w:sz w:val="22"/>
        </w:rPr>
      </w:pPr>
      <w:hyperlink w:anchor="_Toc39353568" w:history="1">
        <w:r w:rsidRPr="00223C04">
          <w:rPr>
            <w:rStyle w:val="Hyperlink"/>
          </w:rPr>
          <w:t>Table 3.10: Various Meaning of The Same Word</w:t>
        </w:r>
        <w:r>
          <w:rPr>
            <w:webHidden/>
          </w:rPr>
          <w:tab/>
        </w:r>
        <w:r>
          <w:rPr>
            <w:webHidden/>
          </w:rPr>
          <w:fldChar w:fldCharType="begin"/>
        </w:r>
        <w:r>
          <w:rPr>
            <w:webHidden/>
          </w:rPr>
          <w:instrText xml:space="preserve"> PAGEREF _Toc39353568 \h </w:instrText>
        </w:r>
        <w:r>
          <w:rPr>
            <w:webHidden/>
          </w:rPr>
        </w:r>
        <w:r>
          <w:rPr>
            <w:webHidden/>
          </w:rPr>
          <w:fldChar w:fldCharType="separate"/>
        </w:r>
        <w:r>
          <w:rPr>
            <w:webHidden/>
          </w:rPr>
          <w:t>34</w:t>
        </w:r>
        <w:r>
          <w:rPr>
            <w:webHidden/>
          </w:rPr>
          <w:fldChar w:fldCharType="end"/>
        </w:r>
      </w:hyperlink>
    </w:p>
    <w:p w14:paraId="27D89C0C" w14:textId="54E8CD81" w:rsidR="005F0FB0" w:rsidRDefault="005F0FB0">
      <w:pPr>
        <w:pStyle w:val="TableofFigures"/>
        <w:rPr>
          <w:rFonts w:asciiTheme="minorHAnsi" w:hAnsiTheme="minorHAnsi"/>
          <w:sz w:val="22"/>
        </w:rPr>
      </w:pPr>
      <w:hyperlink w:anchor="_Toc39353569" w:history="1">
        <w:r w:rsidRPr="00223C04">
          <w:rPr>
            <w:rStyle w:val="Hyperlink"/>
          </w:rPr>
          <w:t>Table 3.11: SWN Scores Example</w:t>
        </w:r>
        <w:r>
          <w:rPr>
            <w:webHidden/>
          </w:rPr>
          <w:tab/>
        </w:r>
        <w:r>
          <w:rPr>
            <w:webHidden/>
          </w:rPr>
          <w:fldChar w:fldCharType="begin"/>
        </w:r>
        <w:r>
          <w:rPr>
            <w:webHidden/>
          </w:rPr>
          <w:instrText xml:space="preserve"> PAGEREF _Toc39353569 \h </w:instrText>
        </w:r>
        <w:r>
          <w:rPr>
            <w:webHidden/>
          </w:rPr>
        </w:r>
        <w:r>
          <w:rPr>
            <w:webHidden/>
          </w:rPr>
          <w:fldChar w:fldCharType="separate"/>
        </w:r>
        <w:r>
          <w:rPr>
            <w:webHidden/>
          </w:rPr>
          <w:t>35</w:t>
        </w:r>
        <w:r>
          <w:rPr>
            <w:webHidden/>
          </w:rPr>
          <w:fldChar w:fldCharType="end"/>
        </w:r>
      </w:hyperlink>
    </w:p>
    <w:p w14:paraId="3BE749CF" w14:textId="33878625" w:rsidR="005F0FB0" w:rsidRDefault="005F0FB0">
      <w:pPr>
        <w:pStyle w:val="TableofFigures"/>
        <w:rPr>
          <w:rFonts w:asciiTheme="minorHAnsi" w:hAnsiTheme="minorHAnsi"/>
          <w:sz w:val="22"/>
        </w:rPr>
      </w:pPr>
      <w:hyperlink w:anchor="_Toc39353570" w:history="1">
        <w:r w:rsidRPr="00223C04">
          <w:rPr>
            <w:rStyle w:val="Hyperlink"/>
          </w:rPr>
          <w:t>Table 3.12: News Sentiment Score (Positive Example 1)</w:t>
        </w:r>
        <w:r>
          <w:rPr>
            <w:webHidden/>
          </w:rPr>
          <w:tab/>
        </w:r>
        <w:r>
          <w:rPr>
            <w:webHidden/>
          </w:rPr>
          <w:fldChar w:fldCharType="begin"/>
        </w:r>
        <w:r>
          <w:rPr>
            <w:webHidden/>
          </w:rPr>
          <w:instrText xml:space="preserve"> PAGEREF _Toc39353570 \h </w:instrText>
        </w:r>
        <w:r>
          <w:rPr>
            <w:webHidden/>
          </w:rPr>
        </w:r>
        <w:r>
          <w:rPr>
            <w:webHidden/>
          </w:rPr>
          <w:fldChar w:fldCharType="separate"/>
        </w:r>
        <w:r>
          <w:rPr>
            <w:webHidden/>
          </w:rPr>
          <w:t>37</w:t>
        </w:r>
        <w:r>
          <w:rPr>
            <w:webHidden/>
          </w:rPr>
          <w:fldChar w:fldCharType="end"/>
        </w:r>
      </w:hyperlink>
    </w:p>
    <w:p w14:paraId="33074EAF" w14:textId="05A8DFD7" w:rsidR="005F0FB0" w:rsidRDefault="005F0FB0">
      <w:pPr>
        <w:pStyle w:val="TableofFigures"/>
        <w:rPr>
          <w:rFonts w:asciiTheme="minorHAnsi" w:hAnsiTheme="minorHAnsi"/>
          <w:sz w:val="22"/>
        </w:rPr>
      </w:pPr>
      <w:hyperlink w:anchor="_Toc39353571" w:history="1">
        <w:r w:rsidRPr="00223C04">
          <w:rPr>
            <w:rStyle w:val="Hyperlink"/>
          </w:rPr>
          <w:t>Table 3.13: News Sentiment Score (Positive Example 2)</w:t>
        </w:r>
        <w:r>
          <w:rPr>
            <w:webHidden/>
          </w:rPr>
          <w:tab/>
        </w:r>
        <w:r>
          <w:rPr>
            <w:webHidden/>
          </w:rPr>
          <w:fldChar w:fldCharType="begin"/>
        </w:r>
        <w:r>
          <w:rPr>
            <w:webHidden/>
          </w:rPr>
          <w:instrText xml:space="preserve"> PAGEREF _Toc39353571 \h </w:instrText>
        </w:r>
        <w:r>
          <w:rPr>
            <w:webHidden/>
          </w:rPr>
        </w:r>
        <w:r>
          <w:rPr>
            <w:webHidden/>
          </w:rPr>
          <w:fldChar w:fldCharType="separate"/>
        </w:r>
        <w:r>
          <w:rPr>
            <w:webHidden/>
          </w:rPr>
          <w:t>37</w:t>
        </w:r>
        <w:r>
          <w:rPr>
            <w:webHidden/>
          </w:rPr>
          <w:fldChar w:fldCharType="end"/>
        </w:r>
      </w:hyperlink>
    </w:p>
    <w:p w14:paraId="3A626A2A" w14:textId="7BA81E59" w:rsidR="005F0FB0" w:rsidRDefault="005F0FB0">
      <w:pPr>
        <w:pStyle w:val="TableofFigures"/>
        <w:rPr>
          <w:rFonts w:asciiTheme="minorHAnsi" w:hAnsiTheme="minorHAnsi"/>
          <w:sz w:val="22"/>
        </w:rPr>
      </w:pPr>
      <w:hyperlink w:anchor="_Toc39353572" w:history="1">
        <w:r w:rsidRPr="00223C04">
          <w:rPr>
            <w:rStyle w:val="Hyperlink"/>
          </w:rPr>
          <w:t>Table 3.14: News Sentiment Score (Negative Example 1)</w:t>
        </w:r>
        <w:r>
          <w:rPr>
            <w:webHidden/>
          </w:rPr>
          <w:tab/>
        </w:r>
        <w:r>
          <w:rPr>
            <w:webHidden/>
          </w:rPr>
          <w:fldChar w:fldCharType="begin"/>
        </w:r>
        <w:r>
          <w:rPr>
            <w:webHidden/>
          </w:rPr>
          <w:instrText xml:space="preserve"> PAGEREF _Toc39353572 \h </w:instrText>
        </w:r>
        <w:r>
          <w:rPr>
            <w:webHidden/>
          </w:rPr>
        </w:r>
        <w:r>
          <w:rPr>
            <w:webHidden/>
          </w:rPr>
          <w:fldChar w:fldCharType="separate"/>
        </w:r>
        <w:r>
          <w:rPr>
            <w:webHidden/>
          </w:rPr>
          <w:t>38</w:t>
        </w:r>
        <w:r>
          <w:rPr>
            <w:webHidden/>
          </w:rPr>
          <w:fldChar w:fldCharType="end"/>
        </w:r>
      </w:hyperlink>
    </w:p>
    <w:p w14:paraId="6C8F97E2" w14:textId="55813EBC" w:rsidR="005F0FB0" w:rsidRDefault="005F0FB0">
      <w:pPr>
        <w:pStyle w:val="TableofFigures"/>
        <w:rPr>
          <w:rFonts w:asciiTheme="minorHAnsi" w:hAnsiTheme="minorHAnsi"/>
          <w:sz w:val="22"/>
        </w:rPr>
      </w:pPr>
      <w:hyperlink w:anchor="_Toc39353573" w:history="1">
        <w:r w:rsidRPr="00223C04">
          <w:rPr>
            <w:rStyle w:val="Hyperlink"/>
          </w:rPr>
          <w:t>Table 3.15: Penn Treebank POS Tag Mapping to WordNet</w:t>
        </w:r>
        <w:r>
          <w:rPr>
            <w:webHidden/>
          </w:rPr>
          <w:tab/>
        </w:r>
        <w:r>
          <w:rPr>
            <w:webHidden/>
          </w:rPr>
          <w:fldChar w:fldCharType="begin"/>
        </w:r>
        <w:r>
          <w:rPr>
            <w:webHidden/>
          </w:rPr>
          <w:instrText xml:space="preserve"> PAGEREF _Toc39353573 \h </w:instrText>
        </w:r>
        <w:r>
          <w:rPr>
            <w:webHidden/>
          </w:rPr>
        </w:r>
        <w:r>
          <w:rPr>
            <w:webHidden/>
          </w:rPr>
          <w:fldChar w:fldCharType="separate"/>
        </w:r>
        <w:r>
          <w:rPr>
            <w:webHidden/>
          </w:rPr>
          <w:t>40</w:t>
        </w:r>
        <w:r>
          <w:rPr>
            <w:webHidden/>
          </w:rPr>
          <w:fldChar w:fldCharType="end"/>
        </w:r>
      </w:hyperlink>
    </w:p>
    <w:p w14:paraId="5BC2B601" w14:textId="4831C984" w:rsidR="005F0FB0" w:rsidRDefault="005F0FB0">
      <w:pPr>
        <w:pStyle w:val="TableofFigures"/>
        <w:rPr>
          <w:rFonts w:asciiTheme="minorHAnsi" w:hAnsiTheme="minorHAnsi"/>
          <w:sz w:val="22"/>
        </w:rPr>
      </w:pPr>
      <w:hyperlink w:anchor="_Toc39353574" w:history="1">
        <w:r w:rsidRPr="00223C04">
          <w:rPr>
            <w:rStyle w:val="Hyperlink"/>
          </w:rPr>
          <w:t>Table 5.1: Performance Baseline</w:t>
        </w:r>
        <w:r>
          <w:rPr>
            <w:webHidden/>
          </w:rPr>
          <w:tab/>
        </w:r>
        <w:r>
          <w:rPr>
            <w:webHidden/>
          </w:rPr>
          <w:fldChar w:fldCharType="begin"/>
        </w:r>
        <w:r>
          <w:rPr>
            <w:webHidden/>
          </w:rPr>
          <w:instrText xml:space="preserve"> PAGEREF _Toc39353574 \h </w:instrText>
        </w:r>
        <w:r>
          <w:rPr>
            <w:webHidden/>
          </w:rPr>
        </w:r>
        <w:r>
          <w:rPr>
            <w:webHidden/>
          </w:rPr>
          <w:fldChar w:fldCharType="separate"/>
        </w:r>
        <w:r>
          <w:rPr>
            <w:webHidden/>
          </w:rPr>
          <w:t>53</w:t>
        </w:r>
        <w:r>
          <w:rPr>
            <w:webHidden/>
          </w:rPr>
          <w:fldChar w:fldCharType="end"/>
        </w:r>
      </w:hyperlink>
    </w:p>
    <w:p w14:paraId="57CD3CC6" w14:textId="54CE27EC" w:rsidR="005F0FB0" w:rsidRDefault="005F0FB0">
      <w:pPr>
        <w:pStyle w:val="TableofFigures"/>
        <w:rPr>
          <w:rFonts w:asciiTheme="minorHAnsi" w:hAnsiTheme="minorHAnsi"/>
          <w:sz w:val="22"/>
        </w:rPr>
      </w:pPr>
      <w:hyperlink w:anchor="_Toc39353575" w:history="1">
        <w:r w:rsidRPr="00223C04">
          <w:rPr>
            <w:rStyle w:val="Hyperlink"/>
          </w:rPr>
          <w:t>Table 6.1: Model Performance Per Group</w:t>
        </w:r>
        <w:r>
          <w:rPr>
            <w:webHidden/>
          </w:rPr>
          <w:tab/>
        </w:r>
        <w:r>
          <w:rPr>
            <w:webHidden/>
          </w:rPr>
          <w:fldChar w:fldCharType="begin"/>
        </w:r>
        <w:r>
          <w:rPr>
            <w:webHidden/>
          </w:rPr>
          <w:instrText xml:space="preserve"> PAGEREF _Toc39353575 \h </w:instrText>
        </w:r>
        <w:r>
          <w:rPr>
            <w:webHidden/>
          </w:rPr>
        </w:r>
        <w:r>
          <w:rPr>
            <w:webHidden/>
          </w:rPr>
          <w:fldChar w:fldCharType="separate"/>
        </w:r>
        <w:r>
          <w:rPr>
            <w:webHidden/>
          </w:rPr>
          <w:t>55</w:t>
        </w:r>
        <w:r>
          <w:rPr>
            <w:webHidden/>
          </w:rPr>
          <w:fldChar w:fldCharType="end"/>
        </w:r>
      </w:hyperlink>
    </w:p>
    <w:p w14:paraId="77A14DCB" w14:textId="2F1CC912" w:rsidR="005F0FB0" w:rsidRDefault="005F0FB0">
      <w:pPr>
        <w:pStyle w:val="TableofFigures"/>
        <w:rPr>
          <w:rFonts w:asciiTheme="minorHAnsi" w:hAnsiTheme="minorHAnsi"/>
          <w:sz w:val="22"/>
        </w:rPr>
      </w:pPr>
      <w:hyperlink w:anchor="_Toc39353576" w:history="1">
        <w:r w:rsidRPr="00223C04">
          <w:rPr>
            <w:rStyle w:val="Hyperlink"/>
          </w:rPr>
          <w:t>Table 6.2: Model Performance Per Stock</w:t>
        </w:r>
        <w:r>
          <w:rPr>
            <w:webHidden/>
          </w:rPr>
          <w:tab/>
        </w:r>
        <w:r>
          <w:rPr>
            <w:webHidden/>
          </w:rPr>
          <w:fldChar w:fldCharType="begin"/>
        </w:r>
        <w:r>
          <w:rPr>
            <w:webHidden/>
          </w:rPr>
          <w:instrText xml:space="preserve"> PAGEREF _Toc39353576 \h </w:instrText>
        </w:r>
        <w:r>
          <w:rPr>
            <w:webHidden/>
          </w:rPr>
        </w:r>
        <w:r>
          <w:rPr>
            <w:webHidden/>
          </w:rPr>
          <w:fldChar w:fldCharType="separate"/>
        </w:r>
        <w:r>
          <w:rPr>
            <w:webHidden/>
          </w:rPr>
          <w:t>55</w:t>
        </w:r>
        <w:r>
          <w:rPr>
            <w:webHidden/>
          </w:rPr>
          <w:fldChar w:fldCharType="end"/>
        </w:r>
      </w:hyperlink>
    </w:p>
    <w:p w14:paraId="73A896C8" w14:textId="02326B19"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39354285"/>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 xml:space="preserve">Part </w:t>
            </w:r>
            <w:proofErr w:type="gramStart"/>
            <w:r>
              <w:rPr>
                <w:rFonts w:cs="Times New Roman"/>
                <w:szCs w:val="24"/>
              </w:rPr>
              <w:t>Of</w:t>
            </w:r>
            <w:proofErr w:type="gramEnd"/>
            <w:r>
              <w:rPr>
                <w:rFonts w:cs="Times New Roman"/>
                <w:szCs w:val="24"/>
              </w:rPr>
              <w:t xml:space="preserve">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r>
              <w:rPr>
                <w:rFonts w:cs="Times New Roman"/>
                <w:szCs w:val="24"/>
              </w:rPr>
              <w:t>Senti-WordNet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r>
              <w:rPr>
                <w:rFonts w:cs="Times New Roman"/>
                <w:szCs w:val="24"/>
              </w:rPr>
              <w:t>Senti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Astro Malaysia Holdings Berhad</w:t>
            </w:r>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CIMB Group Holdings Berhad</w:t>
            </w:r>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Maybank Berhad</w:t>
            </w:r>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Maxis Berhad</w:t>
            </w:r>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OCK Group Berhad</w:t>
            </w:r>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39354286"/>
      <w:r>
        <w:lastRenderedPageBreak/>
        <w:t>List of Appendices</w:t>
      </w:r>
      <w:bookmarkEnd w:id="6"/>
    </w:p>
    <w:tbl>
      <w:tblPr>
        <w:tblW w:w="0" w:type="auto"/>
        <w:tblLook w:val="04A0" w:firstRow="1" w:lastRow="0" w:firstColumn="1" w:lastColumn="0" w:noHBand="0" w:noVBand="1"/>
      </w:tblPr>
      <w:tblGrid>
        <w:gridCol w:w="7950"/>
        <w:gridCol w:w="555"/>
      </w:tblGrid>
      <w:tr w:rsidR="002927C1" w:rsidRPr="00801060" w14:paraId="71D62CA7" w14:textId="77777777" w:rsidTr="00EC6E21">
        <w:tc>
          <w:tcPr>
            <w:tcW w:w="8145" w:type="dxa"/>
            <w:shd w:val="clear" w:color="auto" w:fill="auto"/>
            <w:vAlign w:val="center"/>
          </w:tcPr>
          <w:p w14:paraId="20FCA625" w14:textId="77777777" w:rsidR="002927C1" w:rsidRPr="00801060" w:rsidRDefault="002927C1" w:rsidP="00EC6E21">
            <w:pPr>
              <w:spacing w:after="0" w:afterAutospacing="0"/>
              <w:ind w:firstLine="0"/>
              <w:jc w:val="left"/>
              <w:rPr>
                <w:rFonts w:cs="Times New Roman"/>
                <w:szCs w:val="24"/>
              </w:rPr>
            </w:pPr>
            <w:r w:rsidRPr="00801060">
              <w:rPr>
                <w:rFonts w:cs="Times New Roman"/>
                <w:szCs w:val="24"/>
              </w:rPr>
              <w:t>Appendix A: Example ……………………………………………………………...</w:t>
            </w:r>
          </w:p>
        </w:tc>
        <w:tc>
          <w:tcPr>
            <w:tcW w:w="576" w:type="dxa"/>
            <w:shd w:val="clear" w:color="auto" w:fill="auto"/>
            <w:vAlign w:val="center"/>
          </w:tcPr>
          <w:p w14:paraId="177EAD97" w14:textId="77777777" w:rsidR="002927C1" w:rsidRPr="00801060" w:rsidRDefault="002927C1" w:rsidP="00EC6E21">
            <w:pPr>
              <w:spacing w:after="0" w:afterAutospacing="0"/>
              <w:ind w:firstLine="0"/>
              <w:jc w:val="right"/>
              <w:rPr>
                <w:rFonts w:cs="Times New Roman"/>
                <w:szCs w:val="24"/>
              </w:rPr>
            </w:pPr>
            <w:r w:rsidRPr="00801060">
              <w:rPr>
                <w:rFonts w:cs="Times New Roman"/>
                <w:szCs w:val="24"/>
              </w:rPr>
              <w:t>7</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45742445" w:rsidR="008706E7" w:rsidRPr="005F59C8" w:rsidRDefault="00EC6E21" w:rsidP="008706E7">
      <w:pPr>
        <w:pStyle w:val="Heading1"/>
      </w:pPr>
      <w:bookmarkStart w:id="7" w:name="_Toc353871795"/>
      <w:bookmarkStart w:id="8" w:name="_Toc39354287"/>
      <w:r>
        <w:lastRenderedPageBreak/>
        <w:t>introduction</w:t>
      </w:r>
      <w:bookmarkEnd w:id="7"/>
      <w:bookmarkEnd w:id="8"/>
    </w:p>
    <w:p w14:paraId="086BCDB6" w14:textId="4AF1B30F" w:rsidR="008706E7" w:rsidRPr="005F59C8" w:rsidRDefault="00EC6E21" w:rsidP="008706E7">
      <w:pPr>
        <w:pStyle w:val="Heading2"/>
      </w:pPr>
      <w:bookmarkStart w:id="9" w:name="_Toc353871796"/>
      <w:bookmarkStart w:id="10" w:name="_Toc39354288"/>
      <w:r>
        <w:t>Overview</w:t>
      </w:r>
      <w:bookmarkEnd w:id="9"/>
      <w:bookmarkEnd w:id="10"/>
    </w:p>
    <w:p w14:paraId="2ABF6149" w14:textId="77777777" w:rsidR="008706E7" w:rsidRDefault="008706E7" w:rsidP="00F21D15">
      <w:pPr>
        <w:spacing w:after="0" w:afterAutospacing="0"/>
      </w:pPr>
      <w:r w:rsidRPr="005F59C8">
        <w:t>First topic in each chapter should numbered with “chapter number”.1. Use Heading 2 or h2 for title and for table of content TOC3 must be used.</w:t>
      </w:r>
    </w:p>
    <w:p w14:paraId="0B0400C5" w14:textId="77777777" w:rsidR="00F21D15" w:rsidRPr="005F59C8" w:rsidRDefault="00F21D15" w:rsidP="00F21D15">
      <w:pPr>
        <w:spacing w:after="0" w:afterAutospacing="0"/>
      </w:pPr>
    </w:p>
    <w:p w14:paraId="339E317A" w14:textId="296D2CDA" w:rsidR="008706E7" w:rsidRPr="005F59C8" w:rsidRDefault="00EC6E21" w:rsidP="00EC6E21">
      <w:pPr>
        <w:pStyle w:val="Heading2"/>
      </w:pPr>
      <w:bookmarkStart w:id="11" w:name="_Toc39354289"/>
      <w:r>
        <w:t>Background</w:t>
      </w:r>
      <w:bookmarkEnd w:id="11"/>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2" w:name="_Toc39354290"/>
      <w:r>
        <w:t>Problem Statement</w:t>
      </w:r>
      <w:bookmarkEnd w:id="12"/>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3" w:name="_Toc39354291"/>
      <w:r>
        <w:t>Objectives</w:t>
      </w:r>
      <w:bookmarkEnd w:id="13"/>
    </w:p>
    <w:p w14:paraId="2E246B18" w14:textId="33761DDC" w:rsidR="00192641" w:rsidRPr="00192641" w:rsidRDefault="00192641" w:rsidP="00192641">
      <w:r>
        <w:t>There are two key objectives for this research, summarized below:</w:t>
      </w:r>
    </w:p>
    <w:p w14:paraId="0B64EA27" w14:textId="77777777" w:rsidR="006E16AE" w:rsidRPr="006E16AE" w:rsidRDefault="006E16AE" w:rsidP="009E76F9">
      <w:pPr>
        <w:pStyle w:val="ListParagraph"/>
        <w:numPr>
          <w:ilvl w:val="0"/>
          <w:numId w:val="12"/>
        </w:numPr>
        <w:spacing w:after="200" w:afterAutospacing="0"/>
        <w:jc w:val="left"/>
      </w:pPr>
      <w:r w:rsidRPr="006E16AE">
        <w:t>To find out how well news can be used to predict short-term stock price 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4" w:name="_Toc39354292"/>
      <w:r>
        <w:lastRenderedPageBreak/>
        <w:t>Research Questions</w:t>
      </w:r>
      <w:bookmarkEnd w:id="14"/>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5" w:name="_Ref38471135"/>
      <w:bookmarkStart w:id="16" w:name="_Ref38471144"/>
      <w:bookmarkStart w:id="17" w:name="_Ref38471168"/>
      <w:bookmarkStart w:id="18" w:name="_Toc39354293"/>
      <w:r>
        <w:t>Scope of Research</w:t>
      </w:r>
      <w:bookmarkEnd w:id="15"/>
      <w:bookmarkEnd w:id="16"/>
      <w:bookmarkEnd w:id="17"/>
      <w:bookmarkEnd w:id="18"/>
    </w:p>
    <w:p w14:paraId="3E92BB91" w14:textId="20E5C8B0"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for each of the sector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7E94821D" w14:textId="77777777" w:rsidR="00F74316" w:rsidRDefault="00F74316">
      <w:pPr>
        <w:spacing w:after="200" w:afterAutospacing="0" w:line="276" w:lineRule="auto"/>
        <w:ind w:firstLine="0"/>
        <w:jc w:val="left"/>
        <w:rPr>
          <w:b/>
          <w:bCs/>
          <w:color w:val="000000" w:themeColor="text1"/>
          <w:szCs w:val="18"/>
        </w:rPr>
      </w:pPr>
      <w:r>
        <w:br w:type="page"/>
      </w:r>
    </w:p>
    <w:p w14:paraId="3E1C014D" w14:textId="1731610F" w:rsidR="008824C9" w:rsidRDefault="008824C9" w:rsidP="00F74316">
      <w:pPr>
        <w:pStyle w:val="Caption"/>
      </w:pPr>
      <w:bookmarkStart w:id="19" w:name="_Ref38489295"/>
      <w:bookmarkStart w:id="20" w:name="_Toc39353552"/>
      <w:r w:rsidRPr="005F59C8">
        <w:lastRenderedPageBreak/>
        <w:t xml:space="preserve">Table </w:t>
      </w:r>
      <w:fldSimple w:instr=" STYLEREF 1 \s ">
        <w:r w:rsidR="007929B0">
          <w:rPr>
            <w:noProof/>
          </w:rPr>
          <w:t>1</w:t>
        </w:r>
      </w:fldSimple>
      <w:r w:rsidR="00F6091E">
        <w:t>.</w:t>
      </w:r>
      <w:fldSimple w:instr=" SEQ Table \* ARABIC \s 1 ">
        <w:r w:rsidR="007929B0">
          <w:rPr>
            <w:noProof/>
          </w:rPr>
          <w:t>1</w:t>
        </w:r>
      </w:fldSimple>
      <w:bookmarkEnd w:id="19"/>
      <w:r w:rsidRPr="005F59C8">
        <w:t xml:space="preserve">: </w:t>
      </w:r>
      <w:r>
        <w:t xml:space="preserve">Top 10 </w:t>
      </w:r>
      <w:r w:rsidRPr="00F74316">
        <w:t>Largest</w:t>
      </w:r>
      <w:r>
        <w:t xml:space="preserve"> Capital Stocks (Financial Services)</w:t>
      </w:r>
      <w:bookmarkEnd w:id="20"/>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01BD5BA3" w:rsidR="008824C9" w:rsidRPr="005F59C8" w:rsidRDefault="008824C9" w:rsidP="00F74316">
      <w:pPr>
        <w:pStyle w:val="Caption"/>
      </w:pPr>
      <w:bookmarkStart w:id="21" w:name="_Toc39353553"/>
      <w:r w:rsidRPr="005F59C8">
        <w:t xml:space="preserve">Table </w:t>
      </w:r>
      <w:fldSimple w:instr=" STYLEREF 1 \s ">
        <w:r w:rsidR="007929B0">
          <w:rPr>
            <w:noProof/>
          </w:rPr>
          <w:t>1</w:t>
        </w:r>
      </w:fldSimple>
      <w:r w:rsidR="00F6091E">
        <w:t>.</w:t>
      </w:r>
      <w:fldSimple w:instr=" SEQ Table \* ARABIC \s 1 ">
        <w:r w:rsidR="007929B0">
          <w:rPr>
            <w:noProof/>
          </w:rPr>
          <w:t>2</w:t>
        </w:r>
      </w:fldSimple>
      <w:r w:rsidRPr="005F59C8">
        <w:t xml:space="preserve">: </w:t>
      </w:r>
      <w:r>
        <w:t>Top 10 Largest Capital Stocks (Telecommunication and Media)</w:t>
      </w:r>
      <w:bookmarkEnd w:id="21"/>
    </w:p>
    <w:p w14:paraId="7F8285B7" w14:textId="13EBCE46" w:rsidR="00CA12FE" w:rsidRPr="00CA12FE" w:rsidRDefault="003C3E4D" w:rsidP="00F74316">
      <w:pPr>
        <w:ind w:firstLine="0"/>
      </w:pPr>
      <w:r w:rsidRPr="00F74316">
        <w:rPr>
          <w:noProof/>
        </w:rPr>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2" w:name="_Toc39354294"/>
      <w:r>
        <w:lastRenderedPageBreak/>
        <w:t>literature review</w:t>
      </w:r>
      <w:bookmarkEnd w:id="22"/>
    </w:p>
    <w:p w14:paraId="7BEC063A" w14:textId="6690DEA4" w:rsidR="00EC6E21" w:rsidRDefault="00B07A1F" w:rsidP="00EC6E21">
      <w:pPr>
        <w:pStyle w:val="Heading2"/>
      </w:pPr>
      <w:bookmarkStart w:id="23" w:name="_Toc39354295"/>
      <w:r>
        <w:t>Background</w:t>
      </w:r>
      <w:bookmarkEnd w:id="23"/>
    </w:p>
    <w:p w14:paraId="4D82A654" w14:textId="781E7396" w:rsidR="009E1452" w:rsidRDefault="009E1452" w:rsidP="009E1452">
      <w:pPr>
        <w:spacing w:after="0" w:afterAutospacing="0"/>
      </w:pPr>
      <w:r>
        <w:t>Many research studies have proven that news does have an impact on stock prices. In an increasingly competitive and complex financial landscape, getting an informational edge is vital to constructing and maintaining a superior equity portfolio. Alternative data sources such as news, blogs and tweets are becoming increasingly important sources of insight, 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assisted by NLP, is now a critical marriage of techniques to unlock the complete picture of how experts and the masses feel about the market.</w:t>
      </w:r>
    </w:p>
    <w:p w14:paraId="2833CAA5" w14:textId="4718AD9F" w:rsidR="009E1452" w:rsidRDefault="009E1452" w:rsidP="009E1452">
      <w:pPr>
        <w:spacing w:after="0" w:afterAutospacing="0"/>
      </w:pPr>
      <w:r>
        <w:t xml:space="preserve">Text data is one of the largest and fastest growing forms of alternative data. Uncovering investment insights requires not only domain knowledge of finance, but also a strong grasp of data science and machine learning principles.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Pr="006A197E">
        <w:t xml:space="preserve">, the authors refer to </w:t>
      </w:r>
      <w:r w:rsidR="005167BF" w:rsidRPr="006A197E">
        <w:t>several</w:t>
      </w:r>
      <w:r w:rsidRPr="006A197E">
        <w:t xml:space="preserve"> NLP based research eff</w:t>
      </w:r>
      <w:r>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601EBA24" w:rsidR="009E1452" w:rsidRDefault="009E1452" w:rsidP="00A7372D">
      <w:pPr>
        <w:pStyle w:val="Caption"/>
      </w:pPr>
      <w:bookmarkStart w:id="24" w:name="_Toc39353520"/>
      <w:r w:rsidRPr="005F59C8">
        <w:t xml:space="preserve">Figure </w:t>
      </w:r>
      <w:fldSimple w:instr=" STYLEREF 1 \s ">
        <w:r w:rsidR="007929B0">
          <w:rPr>
            <w:noProof/>
          </w:rPr>
          <w:t>2</w:t>
        </w:r>
      </w:fldSimple>
      <w:r>
        <w:t>.</w:t>
      </w:r>
      <w:fldSimple w:instr=" SEQ Figure \* ARABIC \s 1 ">
        <w:r w:rsidR="007929B0">
          <w:rPr>
            <w:noProof/>
          </w:rPr>
          <w:t>1</w:t>
        </w:r>
      </w:fldSimple>
      <w:r w:rsidRPr="005F59C8">
        <w:t xml:space="preserve">: </w:t>
      </w:r>
      <w:r>
        <w:t>Evolution of NLP Research</w:t>
      </w:r>
      <w:bookmarkEnd w:id="24"/>
    </w:p>
    <w:p w14:paraId="1F7E509B" w14:textId="53D4F332" w:rsidR="00B07A1F" w:rsidRDefault="00B07A1F" w:rsidP="00B07A1F">
      <w:pPr>
        <w:pStyle w:val="Heading2"/>
      </w:pPr>
      <w:bookmarkStart w:id="25" w:name="_Toc39354296"/>
      <w:r>
        <w:t>Introduction</w:t>
      </w:r>
      <w:bookmarkEnd w:id="25"/>
    </w:p>
    <w:p w14:paraId="6388BF56" w14:textId="4D6C5F37" w:rsidR="00B07A1F" w:rsidRDefault="00B07A1F" w:rsidP="00B07A1F">
      <w:pPr>
        <w:spacing w:after="0" w:afterAutospacing="0"/>
      </w:pPr>
      <w:r>
        <w:t xml:space="preserve">This review starts by providing a general overview of data pipelines and tools for news data extraction. Different commonly used finance related text data sources and various </w:t>
      </w:r>
      <w:r>
        <w:lastRenderedPageBreak/>
        <w:t>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3E74BBF4"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the most common event extraction techniques for textual data through a multi-dimensional, qualitative evaluation.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6" w:name="_Toc39354297"/>
      <w:r>
        <w:t>Content Analysis</w:t>
      </w:r>
      <w:bookmarkEnd w:id="26"/>
    </w:p>
    <w:p w14:paraId="4778976C" w14:textId="73560518" w:rsidR="005167BF" w:rsidRDefault="005167BF" w:rsidP="005167BF">
      <w:r w:rsidRPr="005167BF">
        <w:t xml:space="preserve">In this section, we shall discuss some of the common NLP techniques that are used in analyzing text and understand </w:t>
      </w:r>
      <w:proofErr w:type="gramStart"/>
      <w:r w:rsidRPr="005167BF">
        <w:t>it's</w:t>
      </w:r>
      <w:proofErr w:type="gramEnd"/>
      <w:r w:rsidRPr="005167BF">
        <w:t xml:space="preserve"> potential underlying meaning that could move the financial market. A summary of the papers that have been reviewed for this section can be found in </w:t>
      </w:r>
      <w:fldSimple w:instr=" REF _Ref38406404 ">
        <w:r w:rsidR="007929B0" w:rsidRPr="00065338">
          <w:t xml:space="preserve">Table </w:t>
        </w:r>
        <w:r w:rsidR="007929B0">
          <w:rPr>
            <w:noProof/>
          </w:rPr>
          <w:t>2</w:t>
        </w:r>
        <w:r w:rsidR="007929B0">
          <w:t>.</w:t>
        </w:r>
        <w:r w:rsidR="007929B0">
          <w:rPr>
            <w:noProof/>
          </w:rPr>
          <w:t>1</w:t>
        </w:r>
      </w:fldSimple>
      <w:r w:rsidR="004D1613">
        <w:t xml:space="preserve"> below.</w:t>
      </w:r>
    </w:p>
    <w:p w14:paraId="587C62A7" w14:textId="36E18CCA" w:rsidR="006F5463" w:rsidRDefault="006F5463" w:rsidP="005167BF"/>
    <w:p w14:paraId="45D9837C" w14:textId="77777777" w:rsidR="006F5463" w:rsidRDefault="006F5463" w:rsidP="006F5463">
      <w:pPr>
        <w:pStyle w:val="Caption"/>
      </w:pPr>
    </w:p>
    <w:p w14:paraId="4C862EF4" w14:textId="77777777" w:rsidR="006F5463" w:rsidRDefault="006F5463" w:rsidP="006F5463">
      <w:pPr>
        <w:pStyle w:val="Caption"/>
      </w:pPr>
    </w:p>
    <w:p w14:paraId="488C46F3" w14:textId="77777777" w:rsidR="006F5463" w:rsidRDefault="006F5463" w:rsidP="006F5463">
      <w:pPr>
        <w:pStyle w:val="Caption"/>
      </w:pPr>
    </w:p>
    <w:p w14:paraId="5A7590D0" w14:textId="39D6A97F" w:rsidR="006F5463" w:rsidRDefault="006F5463" w:rsidP="006F5463">
      <w:pPr>
        <w:pStyle w:val="Caption"/>
        <w:spacing w:line="240" w:lineRule="auto"/>
      </w:pPr>
      <w:bookmarkStart w:id="27" w:name="_Ref38406404"/>
      <w:bookmarkStart w:id="28" w:name="_Toc39353554"/>
      <w:r w:rsidRPr="00065338">
        <w:lastRenderedPageBreak/>
        <w:t xml:space="preserve">Table </w:t>
      </w:r>
      <w:fldSimple w:instr=" STYLEREF 1 \s ">
        <w:r w:rsidR="007929B0">
          <w:rPr>
            <w:noProof/>
          </w:rPr>
          <w:t>2</w:t>
        </w:r>
      </w:fldSimple>
      <w:r w:rsidR="00F6091E">
        <w:t>.</w:t>
      </w:r>
      <w:fldSimple w:instr=" SEQ Table \* ARABIC \s 1 ">
        <w:r w:rsidR="007929B0">
          <w:rPr>
            <w:noProof/>
          </w:rPr>
          <w:t>1</w:t>
        </w:r>
      </w:fldSimple>
      <w:bookmarkEnd w:id="27"/>
      <w:r w:rsidRPr="00065338">
        <w:t xml:space="preserve">: </w:t>
      </w:r>
      <w:r>
        <w:t>Paper Summary Of Content Analysis Method</w:t>
      </w:r>
      <w:bookmarkEnd w:id="28"/>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9" w:name="_Toc39354298"/>
      <w:r>
        <w:t>News Semantic</w:t>
      </w:r>
      <w:bookmarkEnd w:id="29"/>
    </w:p>
    <w:p w14:paraId="5876AC26" w14:textId="3E8C0DCD" w:rsidR="005167BF" w:rsidRDefault="005167BF" w:rsidP="006F5463">
      <w:pPr>
        <w:spacing w:after="120" w:afterAutospacing="0"/>
        <w:ind w:firstLine="288"/>
      </w:pPr>
      <w:r w:rsidRPr="005167BF">
        <w:t xml:space="preserve">Business related text data sources contain potentially relevant and valuable information that could be captured and understood by companies that want to stay at the competitive edge. </w:t>
      </w:r>
      <w:fldSimple w:instr=" REF _Ref38400804 ">
        <w:r w:rsidR="007929B0" w:rsidRPr="006A197E">
          <w:t xml:space="preserve">Figure </w:t>
        </w:r>
        <w:r w:rsidR="007929B0">
          <w:rPr>
            <w:noProof/>
          </w:rPr>
          <w:t>2</w:t>
        </w:r>
        <w:r w:rsidR="007929B0" w:rsidRPr="006A197E">
          <w:t>.</w:t>
        </w:r>
        <w:r w:rsidR="007929B0">
          <w:rPr>
            <w:noProof/>
          </w:rPr>
          <w:t>2</w:t>
        </w:r>
      </w:fldSimple>
      <w:r w:rsidR="00CB2833">
        <w:t xml:space="preserve"> below </w:t>
      </w:r>
      <w:r w:rsidRPr="005167BF">
        <w:t xml:space="preserve">shows an example of two business news about Apple and </w:t>
      </w:r>
      <w:proofErr w:type="gramStart"/>
      <w:r w:rsidRPr="005167BF">
        <w:t>Google</w:t>
      </w:r>
      <w:proofErr w:type="gramEnd"/>
      <w:r w:rsidRPr="005167BF">
        <w:t xml:space="preserv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37B551A4" w:rsidR="005167BF" w:rsidRDefault="005167BF" w:rsidP="00A7372D">
      <w:pPr>
        <w:pStyle w:val="Caption"/>
      </w:pPr>
      <w:bookmarkStart w:id="30" w:name="_Ref38400804"/>
      <w:bookmarkStart w:id="31" w:name="_Toc39353521"/>
      <w:r w:rsidRPr="006A197E">
        <w:t xml:space="preserve">Figure </w:t>
      </w:r>
      <w:fldSimple w:instr=" STYLEREF 1 \s ">
        <w:r w:rsidR="007929B0">
          <w:rPr>
            <w:noProof/>
          </w:rPr>
          <w:t>2</w:t>
        </w:r>
      </w:fldSimple>
      <w:r w:rsidRPr="006A197E">
        <w:t>.</w:t>
      </w:r>
      <w:fldSimple w:instr=" SEQ Figure \* ARABIC \s 1 ">
        <w:r w:rsidR="007929B0">
          <w:rPr>
            <w:noProof/>
          </w:rPr>
          <w:t>2</w:t>
        </w:r>
      </w:fldSimple>
      <w:bookmarkEnd w:id="30"/>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31"/>
      <w:r w:rsidR="00CB2833" w:rsidRPr="006A197E">
        <w:fldChar w:fldCharType="end"/>
      </w:r>
    </w:p>
    <w:p w14:paraId="67A4F90C" w14:textId="6368387F"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fldSimple w:instr=" REF _Ref38400844 ">
        <w:r w:rsidR="007929B0" w:rsidRPr="005F59C8">
          <w:t xml:space="preserve">Figure </w:t>
        </w:r>
        <w:r w:rsidR="007929B0">
          <w:rPr>
            <w:noProof/>
          </w:rPr>
          <w:t>2</w:t>
        </w:r>
        <w:r w:rsidR="007929B0">
          <w:t>.</w:t>
        </w:r>
        <w:r w:rsidR="007929B0">
          <w:rPr>
            <w:noProof/>
          </w:rPr>
          <w:t>3</w:t>
        </w:r>
      </w:fldSimple>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1BDC1461" w:rsidR="00B03314" w:rsidRDefault="00B03314" w:rsidP="00A7372D">
      <w:pPr>
        <w:pStyle w:val="Caption"/>
      </w:pPr>
      <w:bookmarkStart w:id="32" w:name="_Ref38400844"/>
      <w:bookmarkStart w:id="33" w:name="_Toc39353522"/>
      <w:r w:rsidRPr="005F59C8">
        <w:t xml:space="preserve">Figure </w:t>
      </w:r>
      <w:fldSimple w:instr=" STYLEREF 1 \s ">
        <w:r w:rsidR="007929B0">
          <w:rPr>
            <w:noProof/>
          </w:rPr>
          <w:t>2</w:t>
        </w:r>
      </w:fldSimple>
      <w:r>
        <w:t>.</w:t>
      </w:r>
      <w:fldSimple w:instr=" SEQ Figure \* ARABIC \s 1 ">
        <w:r w:rsidR="007929B0">
          <w:rPr>
            <w:noProof/>
          </w:rPr>
          <w:t>3</w:t>
        </w:r>
      </w:fldSimple>
      <w:bookmarkEnd w:id="32"/>
      <w:r w:rsidRPr="005F59C8">
        <w:t xml:space="preserve">: </w:t>
      </w:r>
      <w:r>
        <w:t xml:space="preserve">From News </w:t>
      </w:r>
      <w:proofErr w:type="gramStart"/>
      <w:r>
        <w:t>To</w:t>
      </w:r>
      <w:proofErr w:type="gramEnd"/>
      <w:r>
        <w:t xml:space="preserve"> Decision</w:t>
      </w:r>
      <w:bookmarkEnd w:id="33"/>
    </w:p>
    <w:p w14:paraId="2EBDD8F5" w14:textId="55769A91" w:rsidR="00D94A88" w:rsidRDefault="00D94A88" w:rsidP="005167BF">
      <w:r w:rsidRPr="00D94A88">
        <w:t xml:space="preserve">The way humans understand </w:t>
      </w:r>
      <w:proofErr w:type="gramStart"/>
      <w:r w:rsidRPr="00D94A88">
        <w:t>what’s</w:t>
      </w:r>
      <w:proofErr w:type="gramEnd"/>
      <w:r w:rsidRPr="00D94A88">
        <w:t xml:space="preserve"> being said is almost an unconscious process. We rely on what we already know about language itself and about the concepts present in a body of text. However, this process is extremely complicated for machines. One of the approaches used by machines, is based on keywords or statistics, or even pure machine learning using a matching or frequency technique for clues as to what the text is “about”. A common application of this approach is Sentiment Analysis, which provides scoring of positive or negative sentiment to text data. This simple sentiment feature is difficult to identify key events embedded in financial news, and even more difficult to model the impact of events on stock market prediction. As an example, the event “Apple has sued Samsung for copying its patented ‘look-and-feel’ of its tablet and smartphone”. using term-level features {“Apple”, “sued”, “Samsung”, “copying”, ...} alone could inaccurately predict or represent the sentiment of the news and its impact to Apple stock price movements to both Apple and Samsung. These unstructured terms cannot indicate </w:t>
      </w:r>
      <w:r w:rsidRPr="006A197E">
        <w:t>the actor and object of the event.</w:t>
      </w:r>
    </w:p>
    <w:p w14:paraId="4214926E" w14:textId="7706FA72"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 a prediction model to analyze the relationship between the events and the stock market.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tuple of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For example, the event “Sep 3, 2013 - Microsoft agrees to buy Nokia’s mobile phone business for $7.2 billion.” is modeled as: (Actor = Microsoft, Action = buy, Object =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77777777" w:rsidR="00D94A88" w:rsidRDefault="00D94A88" w:rsidP="00D94A88">
      <w:r>
        <w:t>In another example, consider the sentence “Apple sues Samsung for 1 billion dollars.” The predicate verb is identified as “sues”, and its subject and object is “Apple” and “Samsung”, respectively. The event is then represented as (Apple, Samsung, sues).</w:t>
      </w:r>
    </w:p>
    <w:p w14:paraId="571C32FD" w14:textId="072A126C" w:rsidR="00D94A88" w:rsidRDefault="00D94A88" w:rsidP="00D94A88">
      <w:r>
        <w:t xml:space="preserve">A more advanced approach is to process the logical structure of sentences in the text to identify the most relevant elements and understand the topic being discussed. It would also understand the relationships between different concepts in the text. For example, it understands that the text is about “politics” and “economics” even if it does not contain </w:t>
      </w:r>
      <w:r w:rsidRPr="006A197E">
        <w:t xml:space="preserve">the </w:t>
      </w:r>
      <w:proofErr w:type="spellStart"/>
      <w:r w:rsidRPr="006A197E">
        <w:t>the</w:t>
      </w:r>
      <w:proofErr w:type="spellEnd"/>
      <w:r w:rsidRPr="006A197E">
        <w:t xml:space="preserve"> actual words, but related concepts such as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412D5332" w:rsidR="00D94A88" w:rsidRPr="005167BF" w:rsidRDefault="00D94A88" w:rsidP="00D94A88">
      <w:r>
        <w:t xml:space="preserve">Information extraction can be a costly task and usually requires predefined grammar and domain specific detection rules. Due to this, the bag-of-words-based document </w:t>
      </w:r>
      <w:r>
        <w:lastRenderedPageBreak/>
        <w:t xml:space="preserve">representation has been the mainstream method for a long time. Whichever method that is used to analyze the raw data of words and sentences, behavioral scientists have become increasingly skilled at uncovering the evidence of sentiment or </w:t>
      </w:r>
      <w:proofErr w:type="gramStart"/>
      <w:r>
        <w:t>it's</w:t>
      </w:r>
      <w:proofErr w:type="gramEnd"/>
      <w:r>
        <w:t xml:space="preserve"> effect within text.</w:t>
      </w:r>
    </w:p>
    <w:p w14:paraId="1D984898" w14:textId="02DD6E60" w:rsidR="005167BF" w:rsidRDefault="005167BF" w:rsidP="005167BF">
      <w:pPr>
        <w:pStyle w:val="Heading3"/>
      </w:pPr>
      <w:bookmarkStart w:id="34" w:name="_Toc39354299"/>
      <w:r>
        <w:t>Feature Processing</w:t>
      </w:r>
      <w:bookmarkEnd w:id="34"/>
    </w:p>
    <w:p w14:paraId="03DFF7C0" w14:textId="7C1C82EF" w:rsidR="00D94A88" w:rsidRDefault="000C293A" w:rsidP="00D94A88">
      <w:r w:rsidRPr="000C293A">
        <w:t xml:space="preserve">In the past, the volume and velocity of textual data were manageable enough to be manually analyzed by teams of human experts. But given the volume of text data being currently produced </w:t>
      </w:r>
      <w:r w:rsidR="00B03314" w:rsidRPr="000C293A">
        <w:t>daily</w:t>
      </w:r>
      <w:r w:rsidRPr="000C293A">
        <w:t>, it is now an untenable task for even a large team of researchers to wade through it all. We have summarized three common aspects of the pre-processing steps from our reviewed body of works, namely: feature selection, dimension reduction and feature representation.</w:t>
      </w:r>
      <w:r w:rsidR="00CB2833">
        <w:t xml:space="preserve"> </w:t>
      </w:r>
      <w:fldSimple w:instr=" REF _Ref38400868 ">
        <w:r w:rsidR="007929B0" w:rsidRPr="005F59C8">
          <w:t xml:space="preserve">Figure </w:t>
        </w:r>
        <w:r w:rsidR="007929B0">
          <w:rPr>
            <w:noProof/>
          </w:rPr>
          <w:t>2</w:t>
        </w:r>
        <w:r w:rsidR="007929B0">
          <w:t>.</w:t>
        </w:r>
        <w:r w:rsidR="007929B0">
          <w:rPr>
            <w:noProof/>
          </w:rPr>
          <w:t>4</w:t>
        </w:r>
      </w:fldSimple>
      <w:r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4A25F2C5" w:rsidR="00B03314" w:rsidRDefault="00B03314" w:rsidP="00A7372D">
      <w:pPr>
        <w:pStyle w:val="Caption"/>
      </w:pPr>
      <w:bookmarkStart w:id="35" w:name="_Ref38400868"/>
      <w:bookmarkStart w:id="36" w:name="_Toc39353523"/>
      <w:r w:rsidRPr="005F59C8">
        <w:t xml:space="preserve">Figure </w:t>
      </w:r>
      <w:fldSimple w:instr=" STYLEREF 1 \s ">
        <w:r w:rsidR="007929B0">
          <w:rPr>
            <w:noProof/>
          </w:rPr>
          <w:t>2</w:t>
        </w:r>
      </w:fldSimple>
      <w:r>
        <w:t>.</w:t>
      </w:r>
      <w:fldSimple w:instr=" SEQ Figure \* ARABIC \s 1 ">
        <w:r w:rsidR="007929B0">
          <w:rPr>
            <w:noProof/>
          </w:rPr>
          <w:t>4</w:t>
        </w:r>
      </w:fldSimple>
      <w:bookmarkEnd w:id="35"/>
      <w:r w:rsidRPr="005F59C8">
        <w:t xml:space="preserve">: </w:t>
      </w:r>
      <w:r>
        <w:t>News Feature Processing</w:t>
      </w:r>
      <w:bookmarkEnd w:id="36"/>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 xml:space="preserve">(Bharathi &amp; </w:t>
      </w:r>
      <w:r w:rsidR="006A197E" w:rsidRPr="006A197E">
        <w:rPr>
          <w:noProof/>
        </w:rPr>
        <w:lastRenderedPageBreak/>
        <w:t>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7" w:name="_Toc39354300"/>
      <w:r>
        <w:t>Dimension Reduction</w:t>
      </w:r>
      <w:bookmarkEnd w:id="37"/>
    </w:p>
    <w:p w14:paraId="15824CD4" w14:textId="77777777" w:rsidR="003E1D14" w:rsidRDefault="003E1D14" w:rsidP="003E1D14">
      <w:r>
        <w:t xml:space="preserve">Text data are sparse when it is mapped into a feature matrix of word and frequency per article. This is simply because English is a language rich in words and their usage is usually scattered across an article. In a large corpus, this may result in </w:t>
      </w:r>
      <w:proofErr w:type="gramStart"/>
      <w:r>
        <w:t>a large number of</w:t>
      </w:r>
      <w:proofErr w:type="gramEnd"/>
      <w:r>
        <w:t xml:space="preserve"> features which is inefficient for computer processing. Using all features would not only slow down processing, but also produce </w:t>
      </w:r>
      <w:proofErr w:type="gramStart"/>
      <w:r>
        <w:t>less</w:t>
      </w:r>
      <w:proofErr w:type="gramEnd"/>
      <w:r>
        <w:t xml:space="preserve"> desirable results due to the noise.</w:t>
      </w:r>
    </w:p>
    <w:p w14:paraId="5D9DB627" w14:textId="2DC71B53" w:rsidR="003E1D14" w:rsidRDefault="003E1D14" w:rsidP="003E1D14">
      <w:r>
        <w:t>One common way to reduce word features is to simply discard non-meaningful words, such as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8" w:name="_Toc39354301"/>
      <w:r>
        <w:lastRenderedPageBreak/>
        <w:t>Feature Representation</w:t>
      </w:r>
      <w:bookmarkEnd w:id="38"/>
    </w:p>
    <w:p w14:paraId="23FC184F" w14:textId="70F19F96" w:rsidR="00A574A4" w:rsidRPr="00711451" w:rsidRDefault="00A574A4" w:rsidP="00A574A4">
      <w:r>
        <w:t>The most fundamental way to represent words as features is to use 0 and 1 (binary) to indicate the presence of the word in an article. Alternatively, word occurrences are also used to count the frequency of the words in an article, this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41FBA985"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It is based on counting the number of documents in the collection, being searched, that contains (or are indexed by) the term in question. The intuition was that a term which occurs in many documents is not a good discriminator and should be given less weight than the one which occurs in a few documents, the measure was a heuristic implementation of this intuition. Coupled with TF, a </w:t>
      </w:r>
      <w:r w:rsidR="00F60F26" w:rsidRPr="00711451">
        <w:t>well-known</w:t>
      </w:r>
      <w:r w:rsidRPr="00711451">
        <w:t xml:space="preserve"> measurement of TF*IDF, is a giant leap in information retrieval and had proved to be extraordinarily robust and difficult to beat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5B041D0A" w:rsidR="003E1D14" w:rsidRDefault="00A574A4" w:rsidP="00A574A4">
      <w:r>
        <w:lastRenderedPageBreak/>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the ability to partly understand the annual report and learn what it means for 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9" w:name="_Toc39354302"/>
      <w:r>
        <w:t>Prediction Model</w:t>
      </w:r>
      <w:bookmarkEnd w:id="39"/>
    </w:p>
    <w:p w14:paraId="73BA4CBD" w14:textId="42FB33D7" w:rsidR="005167BF" w:rsidRDefault="005167BF" w:rsidP="00966BE7">
      <w:pPr>
        <w:pStyle w:val="Heading3"/>
      </w:pPr>
      <w:bookmarkStart w:id="40" w:name="_Toc39354303"/>
      <w:r>
        <w:t>Dictionary Based Approach</w:t>
      </w:r>
      <w:bookmarkEnd w:id="40"/>
    </w:p>
    <w:p w14:paraId="72189EEA" w14:textId="3912FAFB" w:rsidR="00A574A4" w:rsidRDefault="00A574A4" w:rsidP="00A574A4">
      <w:r>
        <w:t>Computer-based, general-purpose content analysis dictionaries are a kind of automated codebook. In such a dictionary, words are read by a computer program and assigned manually by hand, to one or more categories.  This is commonly known as the "bag-of-words" model in NLP</w:t>
      </w:r>
      <w:r w:rsidR="00941E69">
        <w:t>.  Below (</w:t>
      </w:r>
      <w:fldSimple w:instr=" REF _Ref38400903 ">
        <w:r w:rsidR="007929B0" w:rsidRPr="005F59C8">
          <w:t xml:space="preserve">Figure </w:t>
        </w:r>
        <w:r w:rsidR="007929B0">
          <w:rPr>
            <w:noProof/>
          </w:rPr>
          <w:t>2</w:t>
        </w:r>
        <w:r w:rsidR="007929B0">
          <w:t>.</w:t>
        </w:r>
        <w:r w:rsidR="007929B0">
          <w:rPr>
            <w:noProof/>
          </w:rPr>
          <w:t>5</w:t>
        </w:r>
      </w:fldSimple>
      <w:r w:rsidR="00941E69">
        <w:t xml:space="preserve">) </w:t>
      </w:r>
      <w:r>
        <w:t xml:space="preserve">illustrates a generic process of using a </w:t>
      </w:r>
      <w:r w:rsidR="00711451">
        <w:t>dictionary-based</w:t>
      </w:r>
      <w:r>
        <w:t xml:space="preserve"> approach to extract the sentiment from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4DEC0D31" w:rsidR="00A574A4" w:rsidRDefault="00A574A4" w:rsidP="00A7372D">
      <w:pPr>
        <w:pStyle w:val="Caption"/>
      </w:pPr>
      <w:bookmarkStart w:id="41" w:name="_Ref38400903"/>
      <w:bookmarkStart w:id="42" w:name="_Toc39353524"/>
      <w:r w:rsidRPr="005F59C8">
        <w:t xml:space="preserve">Figure </w:t>
      </w:r>
      <w:fldSimple w:instr=" STYLEREF 1 \s ">
        <w:r w:rsidR="007929B0">
          <w:rPr>
            <w:noProof/>
          </w:rPr>
          <w:t>2</w:t>
        </w:r>
      </w:fldSimple>
      <w:r>
        <w:t>.</w:t>
      </w:r>
      <w:fldSimple w:instr=" SEQ Figure \* ARABIC \s 1 ">
        <w:r w:rsidR="007929B0">
          <w:rPr>
            <w:noProof/>
          </w:rPr>
          <w:t>5</w:t>
        </w:r>
      </w:fldSimple>
      <w:bookmarkEnd w:id="41"/>
      <w:r w:rsidRPr="005F59C8">
        <w:t xml:space="preserve">: </w:t>
      </w:r>
      <w:r>
        <w:t>Dictionary Based Approach</w:t>
      </w:r>
      <w:bookmarkEnd w:id="42"/>
    </w:p>
    <w:p w14:paraId="4119AF3A" w14:textId="680EC7CC" w:rsidR="00A574A4" w:rsidRDefault="00A574A4" w:rsidP="00A574A4">
      <w:r>
        <w:t xml:space="preserve">More than half a century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in parsing and categorizing text. The system was tested on 66 suicide notes — 33 written by men who had taken their own lives and 33 written by men who were asked to produce </w:t>
      </w:r>
      <w:r>
        <w:lastRenderedPageBreak/>
        <w:t>simulated suicide notes. Till today, General Inquirer remain as the popular dictionary for text sentiment analysis.</w:t>
      </w:r>
    </w:p>
    <w:p w14:paraId="49F8D883" w14:textId="6F827A64"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alongside the Harvard-IV dictionary to calculate the fraction of negative words in the "Abreast of the Market" Wall Street Journal column. A plethora of papers post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apply a similar methodology to measure the positive versus negative tone of news across a wide variety </w:t>
      </w:r>
      <w:r w:rsidRPr="00655FD5">
        <w:t xml:space="preserve">of finance and accounting applications.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refined the Harvard-IV dictionary to more finance-centric definitions of positive and</w:t>
      </w:r>
      <w:r>
        <w:t xml:space="preserve"> negative words. They had performed regression analysis on US 10K filing data with variations of stock data, such as returns and size. Their conclusion is that 73.8</w:t>
      </w:r>
      <w:r w:rsidR="00CB1913">
        <w:t>%</w:t>
      </w:r>
      <w:r>
        <w:t xml:space="preserve"> of the negative words in the Harvard-IV dictionary typically do not attribute to negative words in finance. As a contribution, the word list from this research is open for future use.</w:t>
      </w:r>
    </w:p>
    <w:p w14:paraId="3A008DDB" w14:textId="7A13386E"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words in the negative word list are equally negative and all words in the positive list are equally positive,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3" w:name="_Toc39354304"/>
      <w:r>
        <w:t>Machine Learning Based Approach</w:t>
      </w:r>
      <w:bookmarkEnd w:id="43"/>
    </w:p>
    <w:p w14:paraId="6A53E019" w14:textId="477044E9" w:rsidR="00A574A4" w:rsidRDefault="00A574A4" w:rsidP="00A574A4">
      <w:r>
        <w:t xml:space="preserve">Machine learning relies on statistical methods to infer input features and classify them based on statistical inferences. Once features are finalized, a portion of the data would be used to train a model against a known class (or label). A trained model could then be </w:t>
      </w:r>
      <w:r>
        <w:lastRenderedPageBreak/>
        <w:t>reused to predict new data into its class. For financial news analysis, a label could be generated automatically or manually</w:t>
      </w:r>
      <w:r w:rsidR="00941E69">
        <w:t>. Below (</w:t>
      </w:r>
      <w:fldSimple w:instr=" REF _Ref38400969 ">
        <w:r w:rsidR="007929B0" w:rsidRPr="005F59C8">
          <w:t xml:space="preserve">Figure </w:t>
        </w:r>
        <w:r w:rsidR="007929B0">
          <w:rPr>
            <w:noProof/>
          </w:rPr>
          <w:t>2</w:t>
        </w:r>
        <w:r w:rsidR="007929B0">
          <w:t>.</w:t>
        </w:r>
        <w:r w:rsidR="007929B0">
          <w:rPr>
            <w:noProof/>
          </w:rPr>
          <w:t>6</w:t>
        </w:r>
      </w:fldSimple>
      <w:r w:rsidR="00941E69">
        <w:t>)</w:t>
      </w:r>
      <w:r>
        <w:t xml:space="preserve"> </w:t>
      </w:r>
      <w:r w:rsidR="00655FD5">
        <w:t>illustrates</w:t>
      </w:r>
      <w:r>
        <w:t xml:space="preserve"> the overview of this 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4757B15F" w:rsidR="00A574A4" w:rsidRDefault="00A574A4" w:rsidP="00A7372D">
      <w:pPr>
        <w:pStyle w:val="Caption"/>
      </w:pPr>
      <w:bookmarkStart w:id="44" w:name="_Ref38400969"/>
      <w:bookmarkStart w:id="45" w:name="_Toc39353525"/>
      <w:r w:rsidRPr="005F59C8">
        <w:t xml:space="preserve">Figure </w:t>
      </w:r>
      <w:fldSimple w:instr=" STYLEREF 1 \s ">
        <w:r w:rsidR="007929B0">
          <w:rPr>
            <w:noProof/>
          </w:rPr>
          <w:t>2</w:t>
        </w:r>
      </w:fldSimple>
      <w:r>
        <w:t>.</w:t>
      </w:r>
      <w:fldSimple w:instr=" SEQ Figure \* ARABIC \s 1 ">
        <w:r w:rsidR="007929B0">
          <w:rPr>
            <w:noProof/>
          </w:rPr>
          <w:t>6</w:t>
        </w:r>
      </w:fldSimple>
      <w:bookmarkEnd w:id="44"/>
      <w:r w:rsidRPr="005F59C8">
        <w:t xml:space="preserve">: </w:t>
      </w:r>
      <w:r>
        <w:t>Machine Learning Based Approach</w:t>
      </w:r>
      <w:bookmarkEnd w:id="45"/>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w:t>
      </w:r>
      <w:proofErr w:type="gramStart"/>
      <w:r w:rsidRPr="00655FD5">
        <w:t>a</w:t>
      </w:r>
      <w:proofErr w:type="gramEnd"/>
      <w:r w:rsidRPr="00655FD5">
        <w:t xml:space="preserve">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6" w:name="_Toc39354305"/>
      <w:r>
        <w:t>Integrating News Categorization</w:t>
      </w:r>
      <w:bookmarkEnd w:id="46"/>
    </w:p>
    <w:p w14:paraId="629373CE" w14:textId="033C3280"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whether financial news that has different degrees of relevance to the target stock can</w:t>
      </w:r>
      <w:r w:rsidRPr="00A574A4">
        <w:t xml:space="preserve"> provide an advantage in financial news-based forecasting.  Stocks are assigned to five news categories based on the Global Industry Classification Standard (GICS), which are stock specific (SS), sub-industry-specific (SIS), industry-specific (IS), group-industry-</w:t>
      </w:r>
      <w:r w:rsidRPr="00A574A4">
        <w:lastRenderedPageBreak/>
        <w:t>specific (GIS) and sector-specific (SES) news items, hence a total of five subsets for relevance analysis.</w:t>
      </w:r>
    </w:p>
    <w:p w14:paraId="195BD637" w14:textId="3FB26B1B" w:rsidR="00A574A4" w:rsidRDefault="001D09EC" w:rsidP="00A574A4">
      <w:fldSimple w:instr=" REF _Ref38401005 ">
        <w:r w:rsidR="007929B0" w:rsidRPr="009E76F9">
          <w:t xml:space="preserve">Figure </w:t>
        </w:r>
        <w:r w:rsidR="007929B0">
          <w:rPr>
            <w:noProof/>
          </w:rPr>
          <w:t>2</w:t>
        </w:r>
        <w:r w:rsidR="007929B0" w:rsidRPr="009E76F9">
          <w:t>.</w:t>
        </w:r>
        <w:r w:rsidR="007929B0">
          <w:rPr>
            <w:noProof/>
          </w:rPr>
          <w:t>7</w:t>
        </w:r>
      </w:fldSimple>
      <w:r w:rsidR="00941E69">
        <w:t xml:space="preserve"> </w:t>
      </w:r>
      <w:r w:rsidR="00A574A4" w:rsidRPr="00A574A4">
        <w:t xml:space="preserve">shows the proposed predictive system 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contains additional information such as relevant companies and their relevance scores, to supplement its news articles. The news article that has a relevance score of more than 85% is added to the 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increased or decreased after the news publication. Each news header and body are combined into a pool of words and word stems are extracted to form a list of unique features. Association by Chi-Square is performed to sort the 500 unique features in descending order according to the scores. Subsequently, each news article is represented as a vector of 500 TF*IDF values each, which corresponds to a feature. A sparse matrix size of [number of data points] * 500 is then constructed. This procedure is to be applied separately to other subsets. Each data distance is assigned an ‘Up’ or ‘Down’ label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2B8E92A7" w:rsidR="00A574A4" w:rsidRPr="00A7372D" w:rsidRDefault="00886063" w:rsidP="00A7372D">
      <w:pPr>
        <w:pStyle w:val="Caption"/>
      </w:pPr>
      <w:bookmarkStart w:id="47" w:name="_Ref38401005"/>
      <w:bookmarkStart w:id="48" w:name="_Toc39353526"/>
      <w:r w:rsidRPr="009E76F9">
        <w:t xml:space="preserve">Figure </w:t>
      </w:r>
      <w:fldSimple w:instr=" STYLEREF 1 \s ">
        <w:r w:rsidR="007929B0">
          <w:rPr>
            <w:noProof/>
          </w:rPr>
          <w:t>2</w:t>
        </w:r>
      </w:fldSimple>
      <w:r w:rsidRPr="009E76F9">
        <w:t>.</w:t>
      </w:r>
      <w:fldSimple w:instr=" SEQ Figure \* ARABIC \s 1 ">
        <w:r w:rsidR="007929B0">
          <w:rPr>
            <w:noProof/>
          </w:rPr>
          <w:t>7</w:t>
        </w:r>
      </w:fldSimple>
      <w:bookmarkEnd w:id="47"/>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8"/>
      <w:r w:rsidR="00CB2833" w:rsidRPr="009E76F9">
        <w:fldChar w:fldCharType="end"/>
      </w:r>
    </w:p>
    <w:p w14:paraId="3DA03E02" w14:textId="7CCFA28C" w:rsidR="005167BF" w:rsidRDefault="002F027B" w:rsidP="00966BE7">
      <w:pPr>
        <w:pStyle w:val="Heading2"/>
      </w:pPr>
      <w:bookmarkStart w:id="49" w:name="_Toc39354306"/>
      <w:r>
        <w:lastRenderedPageBreak/>
        <w:t>News</w:t>
      </w:r>
      <w:r w:rsidR="00966BE7">
        <w:t xml:space="preserve"> Sources</w:t>
      </w:r>
      <w:bookmarkEnd w:id="49"/>
    </w:p>
    <w:p w14:paraId="1AE69F86" w14:textId="4AEE0B56"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7929B0" w:rsidRPr="00065338">
        <w:t xml:space="preserve">Table </w:t>
      </w:r>
      <w:r w:rsidR="007929B0">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in a prospect statement. Analyst recommendations, news, and discussion boards can provide a less biased 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35C9BECC" w:rsidR="00E24F97" w:rsidRPr="005F59C8" w:rsidRDefault="00E24F97" w:rsidP="00E24F97">
      <w:pPr>
        <w:pStyle w:val="Caption"/>
      </w:pPr>
      <w:bookmarkStart w:id="50" w:name="_Ref38401041"/>
      <w:bookmarkStart w:id="51" w:name="_Toc39353555"/>
      <w:r w:rsidRPr="00065338">
        <w:t xml:space="preserve">Table </w:t>
      </w:r>
      <w:fldSimple w:instr=" STYLEREF 1 \s ">
        <w:r w:rsidR="007929B0">
          <w:rPr>
            <w:noProof/>
          </w:rPr>
          <w:t>2</w:t>
        </w:r>
      </w:fldSimple>
      <w:r w:rsidR="00F6091E">
        <w:t>.</w:t>
      </w:r>
      <w:fldSimple w:instr=" SEQ Table \* ARABIC \s 1 ">
        <w:r w:rsidR="007929B0">
          <w:rPr>
            <w:noProof/>
          </w:rPr>
          <w:t>2</w:t>
        </w:r>
      </w:fldSimple>
      <w:bookmarkEnd w:id="50"/>
      <w:r w:rsidRPr="00065338">
        <w:t>: Financial Event News Types 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51"/>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Textual 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6487A43A"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fldSimple w:instr=" REF _Ref38401082 ">
        <w:r w:rsidR="007929B0" w:rsidRPr="00E00A26">
          <w:t xml:space="preserve">Table </w:t>
        </w:r>
        <w:r w:rsidR="007929B0">
          <w:rPr>
            <w:noProof/>
          </w:rPr>
          <w:t>2</w:t>
        </w:r>
        <w:r w:rsidR="007929B0">
          <w:t>.</w:t>
        </w:r>
        <w:r w:rsidR="007929B0">
          <w:rPr>
            <w:noProof/>
          </w:rPr>
          <w:t>4</w:t>
        </w:r>
      </w:fldSimple>
      <w:r w:rsidR="00941E69">
        <w:t>)</w:t>
      </w:r>
      <w:r>
        <w:t xml:space="preserve"> </w:t>
      </w:r>
    </w:p>
    <w:p w14:paraId="0A4D7435" w14:textId="5F87A4C4" w:rsidR="00DC54E8" w:rsidRDefault="00DC54E8" w:rsidP="00DC54E8">
      <w:pPr>
        <w:pStyle w:val="Caption"/>
      </w:pPr>
      <w:bookmarkStart w:id="52" w:name="_Toc39353556"/>
      <w:r w:rsidRPr="00065338">
        <w:lastRenderedPageBreak/>
        <w:t xml:space="preserve">Table </w:t>
      </w:r>
      <w:fldSimple w:instr=" STYLEREF 1 \s ">
        <w:r w:rsidR="007929B0">
          <w:rPr>
            <w:noProof/>
          </w:rPr>
          <w:t>2</w:t>
        </w:r>
      </w:fldSimple>
      <w:r w:rsidR="00F6091E">
        <w:t>.</w:t>
      </w:r>
      <w:fldSimple w:instr=" SEQ Table \* ARABIC \s 1 ">
        <w:r w:rsidR="007929B0">
          <w:rPr>
            <w:noProof/>
          </w:rPr>
          <w:t>3</w:t>
        </w:r>
      </w:fldSimple>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2"/>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2BDB4D2B"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7929B0" w:rsidRPr="00E00A26">
        <w:t xml:space="preserve">Table </w:t>
      </w:r>
      <w:r w:rsidR="007929B0">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3B611498" w:rsidR="00A7372D" w:rsidRDefault="001D09EC" w:rsidP="00A7372D">
      <w:fldSimple w:instr=" REF _Ref38401082 ">
        <w:r w:rsidR="007929B0" w:rsidRPr="00E00A26">
          <w:t xml:space="preserve">Table </w:t>
        </w:r>
        <w:r w:rsidR="007929B0">
          <w:rPr>
            <w:noProof/>
          </w:rPr>
          <w:t>2</w:t>
        </w:r>
        <w:r w:rsidR="007929B0">
          <w:t>.</w:t>
        </w:r>
        <w:r w:rsidR="007929B0">
          <w:rPr>
            <w:noProof/>
          </w:rPr>
          <w:t>4</w:t>
        </w:r>
      </w:fldSimple>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05D35A42" w:rsidR="00195F47" w:rsidRDefault="00195F47" w:rsidP="00195F47">
      <w:pPr>
        <w:pStyle w:val="Caption"/>
      </w:pPr>
      <w:bookmarkStart w:id="53" w:name="_Ref38401082"/>
      <w:bookmarkStart w:id="54" w:name="_Toc39353557"/>
      <w:r w:rsidRPr="00E00A26">
        <w:lastRenderedPageBreak/>
        <w:t xml:space="preserve">Table </w:t>
      </w:r>
      <w:fldSimple w:instr=" STYLEREF 1 \s ">
        <w:r w:rsidR="007929B0">
          <w:rPr>
            <w:noProof/>
          </w:rPr>
          <w:t>2</w:t>
        </w:r>
      </w:fldSimple>
      <w:r w:rsidR="00F6091E">
        <w:t>.</w:t>
      </w:r>
      <w:fldSimple w:instr=" SEQ Table \* ARABIC \s 1 ">
        <w:r w:rsidR="007929B0">
          <w:rPr>
            <w:noProof/>
          </w:rPr>
          <w:t>4</w:t>
        </w:r>
      </w:fldSimple>
      <w:bookmarkEnd w:id="53"/>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4"/>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596B7944" w:rsidR="00A7372D" w:rsidRDefault="001D09EC" w:rsidP="00A7372D">
      <w:fldSimple w:instr=" REF _Ref38403669 ">
        <w:r w:rsidR="007929B0" w:rsidRPr="00E00A26">
          <w:t xml:space="preserve">Table </w:t>
        </w:r>
        <w:r w:rsidR="007929B0">
          <w:rPr>
            <w:noProof/>
          </w:rPr>
          <w:t>2</w:t>
        </w:r>
        <w:r w:rsidR="007929B0">
          <w:t>.</w:t>
        </w:r>
        <w:r w:rsidR="007929B0">
          <w:rPr>
            <w:noProof/>
          </w:rPr>
          <w:t>5</w:t>
        </w:r>
      </w:fldSimple>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5A65D397" w:rsidR="00E00A26" w:rsidRDefault="00E00A26" w:rsidP="00E00A26">
      <w:pPr>
        <w:pStyle w:val="Caption"/>
      </w:pPr>
      <w:bookmarkStart w:id="55" w:name="_Ref38403669"/>
      <w:bookmarkStart w:id="56" w:name="_Toc39353558"/>
      <w:r w:rsidRPr="00E00A26">
        <w:t xml:space="preserve">Table </w:t>
      </w:r>
      <w:fldSimple w:instr=" STYLEREF 1 \s ">
        <w:r w:rsidR="007929B0">
          <w:rPr>
            <w:noProof/>
          </w:rPr>
          <w:t>2</w:t>
        </w:r>
      </w:fldSimple>
      <w:r w:rsidR="00F6091E">
        <w:t>.</w:t>
      </w:r>
      <w:fldSimple w:instr=" SEQ Table \* ARABIC \s 1 ">
        <w:r w:rsidR="007929B0">
          <w:rPr>
            <w:noProof/>
          </w:rPr>
          <w:t>5</w:t>
        </w:r>
      </w:fldSimple>
      <w:bookmarkEnd w:id="55"/>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6"/>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7" w:name="_Toc39354307"/>
      <w:r>
        <w:lastRenderedPageBreak/>
        <w:t>Conclusion</w:t>
      </w:r>
      <w:bookmarkEnd w:id="57"/>
    </w:p>
    <w:p w14:paraId="5E995B8D" w14:textId="40548019" w:rsidR="00291982" w:rsidRPr="00291982" w:rsidRDefault="00291982" w:rsidP="00291982">
      <w:r>
        <w:t xml:space="preserve">A general framework on feature processing and transformation is discussed, which generalized into dictionary based and machine learning-based approach.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and trading strategy.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8" w:name="_Toc39354308"/>
      <w:r>
        <w:lastRenderedPageBreak/>
        <w:t>Research Methodology</w:t>
      </w:r>
      <w:bookmarkEnd w:id="58"/>
    </w:p>
    <w:p w14:paraId="261D9C23" w14:textId="10F0009C" w:rsidR="00431CDA" w:rsidRDefault="00431CDA" w:rsidP="000E63CA">
      <w:pPr>
        <w:pStyle w:val="Heading2"/>
      </w:pPr>
      <w:bookmarkStart w:id="59" w:name="_Toc39354309"/>
      <w:r>
        <w:t>Terminology Used</w:t>
      </w:r>
      <w:bookmarkEnd w:id="59"/>
    </w:p>
    <w:p w14:paraId="1D038FB2" w14:textId="59A82475" w:rsidR="00431CDA" w:rsidRDefault="00431CDA" w:rsidP="00431CDA">
      <w:pPr>
        <w:pStyle w:val="Heading3"/>
      </w:pPr>
      <w:bookmarkStart w:id="60" w:name="_Toc39354310"/>
      <w:r>
        <w:t>Financial Terminology</w:t>
      </w:r>
      <w:bookmarkEnd w:id="60"/>
    </w:p>
    <w:p w14:paraId="2A6EE8F9" w14:textId="50E42832" w:rsidR="00431CDA" w:rsidRPr="005F59C8" w:rsidRDefault="00431CDA" w:rsidP="00A7372D">
      <w:pPr>
        <w:pStyle w:val="Caption"/>
      </w:pPr>
      <w:bookmarkStart w:id="61" w:name="_Toc39353559"/>
      <w:r w:rsidRPr="005F59C8">
        <w:t xml:space="preserve">Table </w:t>
      </w:r>
      <w:fldSimple w:instr=" STYLEREF 1 \s ">
        <w:r w:rsidR="007929B0">
          <w:rPr>
            <w:noProof/>
          </w:rPr>
          <w:t>3</w:t>
        </w:r>
      </w:fldSimple>
      <w:r w:rsidR="00F6091E">
        <w:t>.</w:t>
      </w:r>
      <w:fldSimple w:instr=" SEQ Table \* ARABIC \s 1 ">
        <w:r w:rsidR="007929B0">
          <w:rPr>
            <w:noProof/>
          </w:rPr>
          <w:t>1</w:t>
        </w:r>
      </w:fldSimple>
      <w:r w:rsidRPr="005F59C8">
        <w:t xml:space="preserve">: </w:t>
      </w:r>
      <w:r>
        <w:t>Financial Terminology</w:t>
      </w:r>
      <w:bookmarkEnd w:id="61"/>
    </w:p>
    <w:tbl>
      <w:tblPr>
        <w:tblStyle w:val="TableGrid"/>
        <w:tblW w:w="0" w:type="auto"/>
        <w:tblInd w:w="-5" w:type="dxa"/>
        <w:tblLook w:val="04A0" w:firstRow="1" w:lastRow="0" w:firstColumn="1" w:lastColumn="0" w:noHBand="0" w:noVBand="1"/>
      </w:tblPr>
      <w:tblGrid>
        <w:gridCol w:w="2340"/>
        <w:gridCol w:w="6137"/>
      </w:tblGrid>
      <w:tr w:rsidR="00431CDA" w:rsidRPr="00B2415C" w14:paraId="3F93236F" w14:textId="77777777" w:rsidTr="009946BB">
        <w:tc>
          <w:tcPr>
            <w:tcW w:w="234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13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9946BB">
        <w:tc>
          <w:tcPr>
            <w:tcW w:w="2340" w:type="dxa"/>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13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9946BB">
        <w:tc>
          <w:tcPr>
            <w:tcW w:w="2340" w:type="dxa"/>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13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9946BB">
        <w:tc>
          <w:tcPr>
            <w:tcW w:w="2340" w:type="dxa"/>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13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9946BB">
        <w:tc>
          <w:tcPr>
            <w:tcW w:w="2340" w:type="dxa"/>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137" w:type="dxa"/>
          </w:tcPr>
          <w:p w14:paraId="33001E1D" w14:textId="274BB031" w:rsidR="00431CDA" w:rsidRPr="00B2415C" w:rsidRDefault="005F3B08" w:rsidP="00431CDA">
            <w:pPr>
              <w:spacing w:line="276" w:lineRule="auto"/>
              <w:ind w:firstLine="0"/>
              <w:jc w:val="left"/>
              <w:rPr>
                <w:sz w:val="22"/>
              </w:rPr>
            </w:pPr>
            <w:r w:rsidRPr="00B2415C">
              <w:rPr>
                <w:sz w:val="22"/>
              </w:rPr>
              <w:t xml:space="preserve">Last traded price for a </w:t>
            </w:r>
            <w:proofErr w:type="gramStart"/>
            <w:r w:rsidRPr="00B2415C">
              <w:rPr>
                <w:sz w:val="22"/>
              </w:rPr>
              <w:t>particular day</w:t>
            </w:r>
            <w:proofErr w:type="gramEnd"/>
          </w:p>
        </w:tc>
      </w:tr>
      <w:tr w:rsidR="00431CDA" w:rsidRPr="00B2415C" w14:paraId="767F248F" w14:textId="77777777" w:rsidTr="009946BB">
        <w:tc>
          <w:tcPr>
            <w:tcW w:w="2340" w:type="dxa"/>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137" w:type="dxa"/>
          </w:tcPr>
          <w:p w14:paraId="22B0DF9C" w14:textId="48E60F91" w:rsidR="00431CDA" w:rsidRPr="00B2415C" w:rsidRDefault="005F3B08" w:rsidP="00431CDA">
            <w:pPr>
              <w:spacing w:line="276" w:lineRule="auto"/>
              <w:ind w:firstLine="0"/>
              <w:jc w:val="left"/>
              <w:rPr>
                <w:sz w:val="22"/>
              </w:rPr>
            </w:pPr>
            <w:r w:rsidRPr="00B2415C">
              <w:rPr>
                <w:sz w:val="22"/>
              </w:rPr>
              <w:t>It is the short code used by Reuters to represent a company</w:t>
            </w:r>
          </w:p>
        </w:tc>
      </w:tr>
      <w:tr w:rsidR="00431CDA" w:rsidRPr="00B2415C" w14:paraId="59BFD14A" w14:textId="77777777" w:rsidTr="009946BB">
        <w:tc>
          <w:tcPr>
            <w:tcW w:w="2340" w:type="dxa"/>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13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9946BB">
        <w:tc>
          <w:tcPr>
            <w:tcW w:w="2340" w:type="dxa"/>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13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431CDA">
      <w:pPr>
        <w:jc w:val="left"/>
      </w:pPr>
    </w:p>
    <w:p w14:paraId="7F5C4FBF" w14:textId="5415361C" w:rsidR="00D40AAD" w:rsidRDefault="00D40AAD" w:rsidP="00D40AAD">
      <w:pPr>
        <w:pStyle w:val="Heading3"/>
        <w:ind w:left="794" w:hanging="794"/>
      </w:pPr>
      <w:bookmarkStart w:id="62" w:name="_Toc39354311"/>
      <w:r>
        <w:t>Data Science Terminology</w:t>
      </w:r>
      <w:bookmarkEnd w:id="62"/>
    </w:p>
    <w:p w14:paraId="140B263D" w14:textId="5C22A2AB" w:rsidR="00D40AAD" w:rsidRPr="005F59C8" w:rsidRDefault="00D40AAD" w:rsidP="00D40AAD">
      <w:pPr>
        <w:pStyle w:val="Caption"/>
      </w:pPr>
      <w:bookmarkStart w:id="63" w:name="_Toc39353560"/>
      <w:r w:rsidRPr="005F59C8">
        <w:t xml:space="preserve">Table </w:t>
      </w:r>
      <w:fldSimple w:instr=" STYLEREF 1 \s ">
        <w:r w:rsidR="007929B0">
          <w:rPr>
            <w:noProof/>
          </w:rPr>
          <w:t>3</w:t>
        </w:r>
      </w:fldSimple>
      <w:r w:rsidR="00F6091E">
        <w:t>.</w:t>
      </w:r>
      <w:fldSimple w:instr=" SEQ Table \* ARABIC \s 1 ">
        <w:r w:rsidR="007929B0">
          <w:rPr>
            <w:noProof/>
          </w:rPr>
          <w:t>2</w:t>
        </w:r>
      </w:fldSimple>
      <w:r w:rsidRPr="005F59C8">
        <w:t xml:space="preserve">: </w:t>
      </w:r>
      <w:r w:rsidR="008A54E6">
        <w:t xml:space="preserve">Data Science </w:t>
      </w:r>
      <w:r>
        <w:t>Terminology</w:t>
      </w:r>
      <w:bookmarkEnd w:id="63"/>
    </w:p>
    <w:tbl>
      <w:tblPr>
        <w:tblStyle w:val="TableGrid"/>
        <w:tblW w:w="0" w:type="auto"/>
        <w:tblInd w:w="-5" w:type="dxa"/>
        <w:tblLook w:val="04A0" w:firstRow="1" w:lastRow="0" w:firstColumn="1" w:lastColumn="0" w:noHBand="0" w:noVBand="1"/>
      </w:tblPr>
      <w:tblGrid>
        <w:gridCol w:w="2340"/>
        <w:gridCol w:w="6137"/>
      </w:tblGrid>
      <w:tr w:rsidR="00D40AAD" w:rsidRPr="00B2415C" w14:paraId="01EA9CFF" w14:textId="77777777" w:rsidTr="009946BB">
        <w:tc>
          <w:tcPr>
            <w:tcW w:w="234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613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9946BB">
        <w:tc>
          <w:tcPr>
            <w:tcW w:w="2340" w:type="dxa"/>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6137" w:type="dxa"/>
          </w:tcPr>
          <w:p w14:paraId="76D6A659" w14:textId="1C5D1AC9" w:rsidR="00791483" w:rsidRPr="00B2415C" w:rsidRDefault="00791483" w:rsidP="0086543B">
            <w:pPr>
              <w:spacing w:line="276" w:lineRule="auto"/>
              <w:ind w:firstLine="0"/>
              <w:jc w:val="left"/>
              <w:rPr>
                <w:sz w:val="22"/>
              </w:rPr>
            </w:pPr>
            <w:r w:rsidRPr="00B2415C">
              <w:rPr>
                <w:sz w:val="22"/>
              </w:rPr>
              <w:t>A software intermediary that allows two applications to talk to each other.</w:t>
            </w:r>
          </w:p>
        </w:tc>
      </w:tr>
      <w:tr w:rsidR="00BB0A4C" w:rsidRPr="00B2415C" w14:paraId="4355FD41" w14:textId="77777777" w:rsidTr="009946BB">
        <w:tc>
          <w:tcPr>
            <w:tcW w:w="2340" w:type="dxa"/>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6137" w:type="dxa"/>
          </w:tcPr>
          <w:p w14:paraId="136FCE9C" w14:textId="655CD7ED" w:rsidR="00BB0A4C" w:rsidRPr="00B2415C" w:rsidRDefault="00BB0A4C" w:rsidP="0086543B">
            <w:pPr>
              <w:spacing w:line="276" w:lineRule="auto"/>
              <w:ind w:firstLine="0"/>
              <w:jc w:val="left"/>
              <w:rPr>
                <w:sz w:val="22"/>
              </w:rPr>
            </w:pPr>
            <w:r w:rsidRPr="00B2415C">
              <w:rPr>
                <w:sz w:val="22"/>
              </w:rPr>
              <w:t xml:space="preserve">A 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9946BB">
        <w:tc>
          <w:tcPr>
            <w:tcW w:w="2340" w:type="dxa"/>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6137" w:type="dxa"/>
          </w:tcPr>
          <w:p w14:paraId="329D246B" w14:textId="77777777"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 by software.</w:t>
            </w:r>
          </w:p>
        </w:tc>
      </w:tr>
      <w:tr w:rsidR="00CF6298" w:rsidRPr="00B2415C" w14:paraId="133668AD" w14:textId="77777777" w:rsidTr="009946BB">
        <w:tc>
          <w:tcPr>
            <w:tcW w:w="2340" w:type="dxa"/>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613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9946BB">
        <w:tc>
          <w:tcPr>
            <w:tcW w:w="2340" w:type="dxa"/>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6137" w:type="dxa"/>
          </w:tcPr>
          <w:p w14:paraId="684B2C22" w14:textId="3FDFFC5C" w:rsidR="00847DF2" w:rsidRPr="00B2415C" w:rsidRDefault="007624BE" w:rsidP="0086543B">
            <w:pPr>
              <w:spacing w:line="276" w:lineRule="auto"/>
              <w:ind w:firstLine="0"/>
              <w:jc w:val="left"/>
              <w:rPr>
                <w:sz w:val="22"/>
              </w:rPr>
            </w:pPr>
            <w:r w:rsidRPr="00B2415C">
              <w:rPr>
                <w:sz w:val="22"/>
              </w:rPr>
              <w:t xml:space="preserve">WordNet is a lexical database for the English language based on conceptual lookup. It organizes lexical information in terms of word meanings rather than word form.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9946BB">
        <w:tc>
          <w:tcPr>
            <w:tcW w:w="2340" w:type="dxa"/>
          </w:tcPr>
          <w:p w14:paraId="03200AE1" w14:textId="76B712CB" w:rsidR="00DA1DE4" w:rsidRPr="00B2415C" w:rsidRDefault="00DA1DE4" w:rsidP="0086543B">
            <w:pPr>
              <w:spacing w:line="276" w:lineRule="auto"/>
              <w:ind w:firstLine="0"/>
              <w:jc w:val="left"/>
              <w:rPr>
                <w:sz w:val="22"/>
              </w:rPr>
            </w:pPr>
            <w:r w:rsidRPr="00B2415C">
              <w:rPr>
                <w:sz w:val="22"/>
              </w:rPr>
              <w:lastRenderedPageBreak/>
              <w:t>Senti-Wordnet</w:t>
            </w:r>
          </w:p>
        </w:tc>
        <w:tc>
          <w:tcPr>
            <w:tcW w:w="613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4CC9A4C4" w14:textId="7EA6F774" w:rsidR="00D40AAD" w:rsidRDefault="00D40AAD" w:rsidP="00431CDA">
      <w:pPr>
        <w:jc w:val="left"/>
      </w:pPr>
    </w:p>
    <w:p w14:paraId="78115FDB" w14:textId="26C35981" w:rsidR="00EC6E21" w:rsidRDefault="000E63CA" w:rsidP="000E63CA">
      <w:pPr>
        <w:pStyle w:val="Heading2"/>
      </w:pPr>
      <w:bookmarkStart w:id="64" w:name="_Toc39354312"/>
      <w:r>
        <w:t>Data Sources and Acquisition</w:t>
      </w:r>
      <w:bookmarkEnd w:id="64"/>
    </w:p>
    <w:p w14:paraId="2F4D60B6" w14:textId="0320E40D" w:rsidR="0086543B" w:rsidRPr="0086543B" w:rsidRDefault="0086543B" w:rsidP="0086543B">
      <w:r>
        <w:t xml:space="preserve">This section describe in methods to acquire data from sources as defined in Section </w:t>
      </w:r>
      <w:r>
        <w:fldChar w:fldCharType="begin"/>
      </w:r>
      <w:r>
        <w:instrText xml:space="preserve"> REF _Ref38471135 \w \h </w:instrText>
      </w:r>
      <w:r>
        <w:fldChar w:fldCharType="separate"/>
      </w:r>
      <w:r w:rsidR="007929B0">
        <w:t>1.6</w:t>
      </w:r>
      <w:r>
        <w:fldChar w:fldCharType="end"/>
      </w:r>
      <w:r>
        <w:t xml:space="preserve"> </w:t>
      </w:r>
      <w:r>
        <w:fldChar w:fldCharType="begin"/>
      </w:r>
      <w:r>
        <w:instrText xml:space="preserve"> REF _Ref38471144 \h </w:instrText>
      </w:r>
      <w:r>
        <w:fldChar w:fldCharType="separate"/>
      </w:r>
      <w:r w:rsidR="007929B0">
        <w:t>Scope of Research</w:t>
      </w:r>
      <w:r>
        <w:fldChar w:fldCharType="end"/>
      </w:r>
      <w:r>
        <w:t>.</w:t>
      </w:r>
    </w:p>
    <w:p w14:paraId="5E752858" w14:textId="7914CB0C" w:rsidR="00821639" w:rsidRDefault="00821639" w:rsidP="00821639">
      <w:pPr>
        <w:pStyle w:val="Heading3"/>
      </w:pPr>
      <w:bookmarkStart w:id="65" w:name="_Ref38818357"/>
      <w:bookmarkStart w:id="66" w:name="_Toc39354313"/>
      <w:r>
        <w:t>News Acquisition (Text)</w:t>
      </w:r>
      <w:bookmarkEnd w:id="65"/>
      <w:bookmarkEnd w:id="66"/>
    </w:p>
    <w:p w14:paraId="68AFF0A9" w14:textId="093C6D08" w:rsidR="00EE5BC6" w:rsidRDefault="00EE5BC6" w:rsidP="0086543B">
      <w:r>
        <w:t>This research focused only on business and finance related news</w:t>
      </w:r>
      <w:r w:rsidR="006D5A57">
        <w:t xml:space="preserve"> to minimize noises</w:t>
      </w:r>
      <w:r>
        <w:t xml:space="preserve">. </w:t>
      </w:r>
      <w:r w:rsidR="00ED60BE">
        <w:t xml:space="preserve">News data is acquired from provider’s web site. Due to the unstructured nature of HTML 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D60BE">
        <w:t>The algorithm took Exchange Ticker and Keywords (</w:t>
      </w:r>
      <w:r w:rsidR="00ED60BE">
        <w:fldChar w:fldCharType="begin"/>
      </w:r>
      <w:r w:rsidR="00ED60BE">
        <w:instrText xml:space="preserve"> REF _Ref38472899 \h </w:instrText>
      </w:r>
      <w:r w:rsidR="00ED60BE">
        <w:fldChar w:fldCharType="separate"/>
      </w:r>
      <w:r w:rsidR="007929B0" w:rsidRPr="00D0021E">
        <w:t xml:space="preserve">Table </w:t>
      </w:r>
      <w:r w:rsidR="007929B0">
        <w:rPr>
          <w:noProof/>
        </w:rPr>
        <w:t>3</w:t>
      </w:r>
      <w:r w:rsidR="007929B0">
        <w:t>.</w:t>
      </w:r>
      <w:r w:rsidR="007929B0">
        <w:rPr>
          <w:noProof/>
        </w:rPr>
        <w:t>3</w:t>
      </w:r>
      <w:r w:rsidR="00ED60BE">
        <w:fldChar w:fldCharType="end"/>
      </w:r>
      <w:r w:rsidR="00ED60BE">
        <w:t>) as the search parameters and loops through all stocks in scope, 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38ABAE65" w:rsidR="00EE5BC6" w:rsidRDefault="00EE5BC6" w:rsidP="00EE5BC6">
      <w:pPr>
        <w:pStyle w:val="ListParagraph"/>
        <w:numPr>
          <w:ilvl w:val="0"/>
          <w:numId w:val="17"/>
        </w:numPr>
      </w:pPr>
      <w:r>
        <w:t>For each stock in scope:</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77777777" w:rsidR="00CF489B" w:rsidRDefault="00CF489B" w:rsidP="00CF489B">
      <w:pPr>
        <w:pStyle w:val="ListParagraph"/>
        <w:numPr>
          <w:ilvl w:val="0"/>
          <w:numId w:val="17"/>
        </w:numPr>
      </w:pPr>
      <w:r>
        <w:t>For each unique URL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0D9AA16C" w:rsidR="00CF489B" w:rsidRDefault="00CF489B" w:rsidP="00CF489B">
      <w:pPr>
        <w:pStyle w:val="ListParagraph"/>
        <w:numPr>
          <w:ilvl w:val="0"/>
          <w:numId w:val="17"/>
        </w:numPr>
      </w:pPr>
      <w:r>
        <w:t>Save the all fetched news into local computer file</w:t>
      </w:r>
    </w:p>
    <w:p w14:paraId="75258EEF" w14:textId="7F4BC4FD" w:rsidR="00CF489B" w:rsidRPr="00CF489B" w:rsidRDefault="004E6BD1" w:rsidP="00D6365A">
      <w:pPr>
        <w:spacing w:after="0" w:afterAutospacing="0" w:line="240" w:lineRule="auto"/>
        <w:ind w:firstLine="288"/>
      </w:pPr>
      <w:r>
        <w:lastRenderedPageBreak/>
        <w:t xml:space="preserve">  </w:t>
      </w:r>
    </w:p>
    <w:p w14:paraId="610821D7" w14:textId="78300DA3" w:rsidR="006D5A57" w:rsidRPr="00D0021E" w:rsidRDefault="006D5A57" w:rsidP="006D5A57">
      <w:pPr>
        <w:pStyle w:val="Caption"/>
      </w:pPr>
      <w:bookmarkStart w:id="67" w:name="_Ref38472899"/>
      <w:bookmarkStart w:id="68" w:name="_Ref38489277"/>
      <w:bookmarkStart w:id="69" w:name="_Toc39353561"/>
      <w:r w:rsidRPr="00D0021E">
        <w:t xml:space="preserve">Table </w:t>
      </w:r>
      <w:fldSimple w:instr=" STYLEREF 1 \s ">
        <w:r w:rsidR="007929B0">
          <w:rPr>
            <w:noProof/>
          </w:rPr>
          <w:t>3</w:t>
        </w:r>
      </w:fldSimple>
      <w:r w:rsidR="00F6091E">
        <w:t>.</w:t>
      </w:r>
      <w:fldSimple w:instr=" SEQ Table \* ARABIC \s 1 ">
        <w:r w:rsidR="007929B0">
          <w:rPr>
            <w:noProof/>
          </w:rPr>
          <w:t>3</w:t>
        </w:r>
      </w:fldSimple>
      <w:bookmarkEnd w:id="67"/>
      <w:r w:rsidRPr="00D0021E">
        <w:t xml:space="preserve">: </w:t>
      </w:r>
      <w:r>
        <w:t>News Search Keywords</w:t>
      </w:r>
      <w:bookmarkEnd w:id="68"/>
      <w:bookmarkEnd w:id="69"/>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Malayan Banking Bhd</w:t>
            </w:r>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Public Bank Bhd</w:t>
            </w:r>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Group Holdings Bhd</w:t>
            </w:r>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Bhd</w:t>
            </w:r>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Bhd</w:t>
            </w:r>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Financial Group Bhd</w:t>
            </w:r>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 Holdings Bhd</w:t>
            </w:r>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Holdings Bhd</w:t>
            </w:r>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 Capital Bhd</w:t>
            </w:r>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Bhd</w:t>
            </w:r>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 Bhd</w:t>
            </w:r>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DiGi.Com Bhd</w:t>
            </w:r>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 Group Bhd</w:t>
            </w:r>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Malaysia Bhd</w:t>
            </w:r>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 Malaysia Holdings Bhd</w:t>
            </w:r>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Bhd</w:t>
            </w:r>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 Bhd</w:t>
            </w:r>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 Group Bhd</w:t>
            </w:r>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 Media Group Bhd</w:t>
            </w:r>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1AE22394"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7929B0" w:rsidRPr="005F59C8">
        <w:t xml:space="preserve">Figure </w:t>
      </w:r>
      <w:r w:rsidR="007929B0">
        <w:rPr>
          <w:noProof/>
        </w:rPr>
        <w:t>3</w:t>
      </w:r>
      <w:r w:rsidR="007929B0">
        <w:t>.</w:t>
      </w:r>
      <w:r w:rsidR="007929B0">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7929B0" w:rsidRPr="005F59C8">
        <w:t xml:space="preserve">Figure </w:t>
      </w:r>
      <w:r w:rsidR="007929B0">
        <w:rPr>
          <w:noProof/>
        </w:rPr>
        <w:t>3</w:t>
      </w:r>
      <w:r w:rsidR="007929B0">
        <w:t>.</w:t>
      </w:r>
      <w:r w:rsidR="007929B0">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58164B6E" w:rsidR="004717F5" w:rsidRDefault="004717F5" w:rsidP="004717F5">
      <w:pPr>
        <w:pStyle w:val="Caption"/>
      </w:pPr>
      <w:bookmarkStart w:id="70" w:name="_Ref38476454"/>
      <w:bookmarkStart w:id="71" w:name="_Toc39353527"/>
      <w:r w:rsidRPr="005F59C8">
        <w:t xml:space="preserve">Figure </w:t>
      </w:r>
      <w:fldSimple w:instr=" STYLEREF 1 \s ">
        <w:r w:rsidR="007929B0">
          <w:rPr>
            <w:noProof/>
          </w:rPr>
          <w:t>3</w:t>
        </w:r>
      </w:fldSimple>
      <w:r>
        <w:t>.</w:t>
      </w:r>
      <w:fldSimple w:instr=" SEQ Figure \* ARABIC \s 1 ">
        <w:r w:rsidR="007929B0">
          <w:rPr>
            <w:noProof/>
          </w:rPr>
          <w:t>1</w:t>
        </w:r>
      </w:fldSimple>
      <w:bookmarkEnd w:id="70"/>
      <w:r w:rsidRPr="005F59C8">
        <w:t xml:space="preserve">: </w:t>
      </w:r>
      <w:r>
        <w:t>Web Page For News Searching</w:t>
      </w:r>
      <w:bookmarkEnd w:id="71"/>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3667092D" w:rsidR="00D6365A" w:rsidRDefault="00D6365A" w:rsidP="00D6365A">
      <w:pPr>
        <w:pStyle w:val="Caption"/>
      </w:pPr>
      <w:bookmarkStart w:id="72" w:name="_Ref38476423"/>
      <w:bookmarkStart w:id="73" w:name="_Toc39353528"/>
      <w:r w:rsidRPr="005F59C8">
        <w:t xml:space="preserve">Figure </w:t>
      </w:r>
      <w:fldSimple w:instr=" STYLEREF 1 \s ">
        <w:r w:rsidR="007929B0">
          <w:rPr>
            <w:noProof/>
          </w:rPr>
          <w:t>3</w:t>
        </w:r>
      </w:fldSimple>
      <w:r>
        <w:t>.</w:t>
      </w:r>
      <w:fldSimple w:instr=" SEQ Figure \* ARABIC \s 1 ">
        <w:r w:rsidR="007929B0">
          <w:rPr>
            <w:noProof/>
          </w:rPr>
          <w:t>2</w:t>
        </w:r>
      </w:fldSimple>
      <w:bookmarkEnd w:id="72"/>
      <w:r w:rsidRPr="005F59C8">
        <w:t xml:space="preserve">: </w:t>
      </w:r>
      <w:r>
        <w:t>Web Article Web Page</w:t>
      </w:r>
      <w:bookmarkEnd w:id="73"/>
    </w:p>
    <w:p w14:paraId="72F3103A" w14:textId="14888E68" w:rsidR="00821639" w:rsidRPr="00821639" w:rsidRDefault="00821639" w:rsidP="00821639">
      <w:pPr>
        <w:pStyle w:val="Heading3"/>
      </w:pPr>
      <w:bookmarkStart w:id="74" w:name="_Toc39354314"/>
      <w:r>
        <w:t xml:space="preserve">Stock Price </w:t>
      </w:r>
      <w:r w:rsidR="004D5CD8">
        <w:t>Acquisition</w:t>
      </w:r>
      <w:r>
        <w:t xml:space="preserve"> (Numerical)</w:t>
      </w:r>
      <w:bookmarkEnd w:id="74"/>
    </w:p>
    <w:p w14:paraId="5F99098D" w14:textId="45560208" w:rsidR="00152120" w:rsidRDefault="00807923" w:rsidP="000E63CA">
      <w:r>
        <w:t xml:space="preserve">Stock Price related data is relatively simpler </w:t>
      </w:r>
      <w:r w:rsidR="00152120">
        <w:t xml:space="preserve">as to its structured data source.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Although Eikon support financial news, its coverage in KLSE context is very limited (close to none for most stocks).</w:t>
      </w:r>
    </w:p>
    <w:p w14:paraId="0F98BE6E" w14:textId="2A6BD84F" w:rsidR="005D0F72" w:rsidRDefault="005D0F72" w:rsidP="000E63CA">
      <w:r>
        <w:lastRenderedPageBreak/>
        <w:t xml:space="preserve">Many data platform has been explored (including Yahoo Finance, World Trading Data, I3 Investor, Alpha Vantage and </w:t>
      </w:r>
      <w:proofErr w:type="spellStart"/>
      <w:r>
        <w:t>Quandl</w:t>
      </w:r>
      <w:proofErr w:type="spellEnd"/>
      <w:r>
        <w:t xml:space="preserve">), however, none of the alternatives provides </w:t>
      </w:r>
      <w:r w:rsidR="00DE2474">
        <w:t>enough</w:t>
      </w:r>
      <w:r>
        <w:t xml:space="preserve"> data required for this research, especially on KLSE. They either </w:t>
      </w:r>
      <w:r w:rsidR="00DE2474">
        <w:t>do not</w:t>
      </w:r>
      <w:r>
        <w:t xml:space="preserve"> </w:t>
      </w:r>
      <w:r w:rsidR="00D51E83">
        <w:t xml:space="preserve">provide </w:t>
      </w:r>
      <w:r>
        <w:t>historical outstanding shares information or contain too many data errors</w:t>
      </w:r>
      <w:r w:rsidR="00D51E83">
        <w:t xml:space="preserve"> (wrong pricing, unavailability of adjustment or lots of missing data).</w:t>
      </w:r>
    </w:p>
    <w:p w14:paraId="5846BB16" w14:textId="6F2FD45E" w:rsidR="00152120" w:rsidRDefault="00C36F72" w:rsidP="000E63CA">
      <w:r>
        <w:t>Th</w:t>
      </w:r>
      <w:r w:rsidR="00791483">
        <w:t xml:space="preserve">is project uses Eikon API </w:t>
      </w:r>
      <w:r>
        <w:t>(</w:t>
      </w:r>
      <w:r>
        <w:fldChar w:fldCharType="begin"/>
      </w:r>
      <w:r>
        <w:instrText xml:space="preserve"> REF _Ref38482114 \h </w:instrText>
      </w:r>
      <w:r>
        <w:fldChar w:fldCharType="separate"/>
      </w:r>
      <w:r w:rsidR="007929B0" w:rsidRPr="005F59C8">
        <w:t xml:space="preserve">Figure </w:t>
      </w:r>
      <w:r w:rsidR="007929B0">
        <w:rPr>
          <w:noProof/>
        </w:rPr>
        <w:t>3</w:t>
      </w:r>
      <w:r w:rsidR="007929B0">
        <w:t>.</w:t>
      </w:r>
      <w:r w:rsidR="007929B0">
        <w:rPr>
          <w:noProof/>
        </w:rPr>
        <w:t>3</w:t>
      </w:r>
      <w:r>
        <w:fldChar w:fldCharType="end"/>
      </w:r>
      <w:r>
        <w:t xml:space="preserve">) </w:t>
      </w:r>
      <w:r w:rsidR="00791483">
        <w:t xml:space="preserve">to </w:t>
      </w:r>
      <w:r>
        <w:t xml:space="preserve">only </w:t>
      </w:r>
      <w:r w:rsidR="00791483">
        <w:t xml:space="preserve">obtain </w:t>
      </w:r>
      <w:r>
        <w:t xml:space="preserve">three </w:t>
      </w:r>
      <w:r w:rsidR="00791483">
        <w:t xml:space="preserve">historical </w:t>
      </w:r>
      <w:r>
        <w:t xml:space="preserve">variables, namely </w:t>
      </w:r>
      <w:r w:rsidR="00791483">
        <w:t>OPENPRICE, CLOSEPRICE and OUTSTANDINGSHARES</w:t>
      </w:r>
      <w:r>
        <w:t xml:space="preserve"> with the algorithm below:</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w:t>
      </w:r>
      <w:proofErr w:type="gramStart"/>
      <w:r w:rsidR="00697783">
        <w:t>To</w:t>
      </w:r>
      <w:proofErr w:type="gramEnd"/>
      <w:r w:rsidR="00697783">
        <w:t xml:space="preserve">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OutstandingShares]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MarketCap </w:t>
      </w:r>
      <w:r w:rsidR="00B93BAD">
        <w:t>variable</w:t>
      </w:r>
      <w:r>
        <w:t xml:space="preserve"> by multiplying </w:t>
      </w:r>
      <w:proofErr w:type="spellStart"/>
      <w:r>
        <w:t>OpenPrice</w:t>
      </w:r>
      <w:proofErr w:type="spellEnd"/>
      <w:r>
        <w:t xml:space="preserve"> and OutstandingShares</w:t>
      </w:r>
    </w:p>
    <w:p w14:paraId="63EC7860" w14:textId="2052BD2E" w:rsidR="00152120" w:rsidRDefault="002A2930" w:rsidP="002A2930">
      <w:pPr>
        <w:pStyle w:val="ListParagraph"/>
        <w:numPr>
          <w:ilvl w:val="1"/>
          <w:numId w:val="21"/>
        </w:numPr>
        <w:jc w:val="left"/>
      </w:pPr>
      <w:r>
        <w:t xml:space="preserve">Align All Variables/Columns with Date as the Index </w:t>
      </w:r>
      <w:proofErr w:type="gramStart"/>
      <w:r>
        <w:t>Into</w:t>
      </w:r>
      <w:proofErr w:type="gramEnd"/>
      <w:r>
        <w:t xml:space="preserve"> A large 2-Dimensional Array</w:t>
      </w:r>
    </w:p>
    <w:p w14:paraId="76F85E06" w14:textId="139150BD" w:rsidR="002A2930" w:rsidRDefault="002A2930" w:rsidP="002A2930">
      <w:pPr>
        <w:pStyle w:val="ListParagraph"/>
        <w:numPr>
          <w:ilvl w:val="0"/>
          <w:numId w:val="21"/>
        </w:numPr>
      </w:pPr>
      <w:r>
        <w:t xml:space="preserve">Consolidate Variables from All Stocks </w:t>
      </w:r>
      <w:proofErr w:type="gramStart"/>
      <w:r w:rsidR="00BB0A4C">
        <w:t>Into</w:t>
      </w:r>
      <w:proofErr w:type="gramEnd"/>
      <w:r w:rsidR="00BB0A4C">
        <w:t xml:space="preserve">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B93BAD">
      <w:pPr>
        <w:spacing w:after="120" w:afterAutospacing="0"/>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62B83909" w:rsidR="00B93BAD" w:rsidRPr="00B93BAD" w:rsidRDefault="00B93BAD" w:rsidP="00B93BAD">
      <w:pPr>
        <w:pStyle w:val="Caption"/>
      </w:pPr>
      <w:bookmarkStart w:id="75" w:name="_Ref38482114"/>
      <w:bookmarkStart w:id="76" w:name="_Toc39353529"/>
      <w:r w:rsidRPr="005F59C8">
        <w:t xml:space="preserve">Figure </w:t>
      </w:r>
      <w:fldSimple w:instr=" STYLEREF 1 \s ">
        <w:r w:rsidR="007929B0">
          <w:rPr>
            <w:noProof/>
          </w:rPr>
          <w:t>3</w:t>
        </w:r>
      </w:fldSimple>
      <w:r>
        <w:t>.</w:t>
      </w:r>
      <w:fldSimple w:instr=" SEQ Figure \* ARABIC \s 1 ">
        <w:r w:rsidR="007929B0">
          <w:rPr>
            <w:noProof/>
          </w:rPr>
          <w:t>3</w:t>
        </w:r>
      </w:fldSimple>
      <w:bookmarkEnd w:id="75"/>
      <w:r w:rsidRPr="005F59C8">
        <w:t xml:space="preserve">: </w:t>
      </w:r>
      <w:r>
        <w:t>Eikon API Call For Pricing Data In Python</w:t>
      </w:r>
      <w:bookmarkEnd w:id="76"/>
    </w:p>
    <w:p w14:paraId="3242FD91" w14:textId="4EA0D4AC" w:rsidR="00B93BAD" w:rsidRDefault="00B93BAD" w:rsidP="00B93BAD">
      <w:r>
        <w:lastRenderedPageBreak/>
        <w:t xml:space="preserve">“Adjusted” daily price changes and outstanding shares are captured for 10 years duration within scope. Number adjustment is important to reflect true value after the effect of corporate action such as stock splits, </w:t>
      </w:r>
      <w:r w:rsidR="00B10DC3">
        <w:t>consolidation,</w:t>
      </w:r>
      <w:r w:rsidR="00E52DF0">
        <w:t xml:space="preserve"> </w:t>
      </w:r>
      <w:r>
        <w:t xml:space="preserve">or right issues. For example, when a stock </w:t>
      </w:r>
      <w:r w:rsidR="006437D2">
        <w:t>split</w:t>
      </w:r>
      <w:r w:rsidR="00E52DF0">
        <w:t xml:space="preserve"> from </w:t>
      </w:r>
      <w:r w:rsidR="006437D2">
        <w:t xml:space="preserve">one </w:t>
      </w:r>
      <w:r w:rsidR="00E52DF0">
        <w:t xml:space="preserve">to </w:t>
      </w:r>
      <w:r w:rsidR="006437D2">
        <w:t>two due to bonus issue</w:t>
      </w:r>
      <w:r>
        <w:t xml:space="preserve">, </w:t>
      </w:r>
      <w:r w:rsidR="006437D2">
        <w:t xml:space="preserve">the </w:t>
      </w:r>
      <w:r>
        <w:t xml:space="preserve">share </w:t>
      </w:r>
      <w:r w:rsidR="00E52DF0">
        <w:t xml:space="preserve">value will be </w:t>
      </w:r>
      <w:r w:rsidR="006437D2">
        <w:t>reduced by half</w:t>
      </w:r>
      <w:r w:rsidR="00B31D09">
        <w:t xml:space="preserve"> </w:t>
      </w:r>
      <w:r w:rsidR="006437D2">
        <w:t>(</w:t>
      </w:r>
      <w:r w:rsidR="003A23B2">
        <w:fldChar w:fldCharType="begin"/>
      </w:r>
      <w:r w:rsidR="003A23B2">
        <w:instrText xml:space="preserve"> REF _Ref38571580 \h </w:instrText>
      </w:r>
      <w:r w:rsidR="003A23B2">
        <w:fldChar w:fldCharType="separate"/>
      </w:r>
      <w:r w:rsidR="007929B0" w:rsidRPr="005F59C8">
        <w:t xml:space="preserve">Figure </w:t>
      </w:r>
      <w:r w:rsidR="007929B0">
        <w:rPr>
          <w:noProof/>
        </w:rPr>
        <w:t>3</w:t>
      </w:r>
      <w:r w:rsidR="007929B0">
        <w:t>.</w:t>
      </w:r>
      <w:r w:rsidR="007929B0">
        <w:rPr>
          <w:noProof/>
        </w:rPr>
        <w:t>4</w:t>
      </w:r>
      <w:r w:rsidR="003A23B2">
        <w:fldChar w:fldCharType="end"/>
      </w:r>
      <w:r w:rsidR="003A23B2">
        <w:t xml:space="preserve">). </w:t>
      </w:r>
      <w:r w:rsidR="00B31D09">
        <w:t xml:space="preserve">If the outstanding shares are also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3154EF5D" w:rsidR="003A23B2" w:rsidRPr="00B93BAD" w:rsidRDefault="003A23B2" w:rsidP="003A23B2">
      <w:pPr>
        <w:pStyle w:val="Caption"/>
      </w:pPr>
      <w:bookmarkStart w:id="77" w:name="_Ref38571580"/>
      <w:bookmarkStart w:id="78" w:name="_Toc39353530"/>
      <w:r w:rsidRPr="005F59C8">
        <w:t xml:space="preserve">Figure </w:t>
      </w:r>
      <w:fldSimple w:instr=" STYLEREF 1 \s ">
        <w:r w:rsidR="007929B0">
          <w:rPr>
            <w:noProof/>
          </w:rPr>
          <w:t>3</w:t>
        </w:r>
      </w:fldSimple>
      <w:r>
        <w:t>.</w:t>
      </w:r>
      <w:fldSimple w:instr=" SEQ Figure \* ARABIC \s 1 ">
        <w:r w:rsidR="007929B0">
          <w:rPr>
            <w:noProof/>
          </w:rPr>
          <w:t>4</w:t>
        </w:r>
      </w:fldSimple>
      <w:bookmarkEnd w:id="77"/>
      <w:r w:rsidRPr="005F59C8">
        <w:t xml:space="preserve">: </w:t>
      </w:r>
      <w:r>
        <w:t>CIMB Price Chart</w:t>
      </w:r>
      <w:bookmarkEnd w:id="78"/>
    </w:p>
    <w:p w14:paraId="2858DB9C" w14:textId="4B89491E" w:rsidR="000E63CA" w:rsidRDefault="00132126" w:rsidP="000E63CA">
      <w:pPr>
        <w:pStyle w:val="Heading2"/>
      </w:pPr>
      <w:bookmarkStart w:id="79" w:name="_Ref38746816"/>
      <w:bookmarkStart w:id="80" w:name="_Toc39354315"/>
      <w:r>
        <w:t xml:space="preserve">System </w:t>
      </w:r>
      <w:proofErr w:type="gramStart"/>
      <w:r>
        <w:t>And</w:t>
      </w:r>
      <w:proofErr w:type="gramEnd"/>
      <w:r>
        <w:t xml:space="preserve"> Data Management Design</w:t>
      </w:r>
      <w:bookmarkEnd w:id="79"/>
      <w:bookmarkEnd w:id="80"/>
    </w:p>
    <w:p w14:paraId="6CC6D9B0" w14:textId="332F7973" w:rsidR="00E42F88" w:rsidRDefault="00CF6298" w:rsidP="00734C4A">
      <w:pPr>
        <w:ind w:firstLine="288"/>
      </w:pPr>
      <w:r>
        <w:t xml:space="preserve">This project used Python as the only programming language for end to end </w:t>
      </w:r>
      <w:r w:rsidR="005D41B5">
        <w:t>data pipeline, on a single computer.</w:t>
      </w:r>
      <w:r>
        <w:t xml:space="preserve"> Except for Eikon which require license, all other components and library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7929B0" w:rsidRPr="005F59C8">
        <w:t xml:space="preserve">Figure </w:t>
      </w:r>
      <w:r w:rsidR="007929B0">
        <w:rPr>
          <w:noProof/>
        </w:rPr>
        <w:t>3</w:t>
      </w:r>
      <w:r w:rsidR="007929B0">
        <w:t>.</w:t>
      </w:r>
      <w:r w:rsidR="007929B0">
        <w:rPr>
          <w:noProof/>
        </w:rPr>
        <w:t>5</w:t>
      </w:r>
      <w:r w:rsidR="008B4A4E">
        <w:fldChar w:fldCharType="end"/>
      </w:r>
      <w:r w:rsidR="008B4A4E">
        <w:t xml:space="preserve"> below shows the end to end data flow from Internet sources to file based local data management system, </w:t>
      </w:r>
      <w:r w:rsidR="005D41B5">
        <w:t xml:space="preserve">data preprocessing, feature engineer, modeling and </w:t>
      </w:r>
      <w:r w:rsidR="008B4A4E">
        <w:t>final</w:t>
      </w:r>
      <w:r w:rsidR="005D41B5">
        <w:t xml:space="preserve">ly produced the </w:t>
      </w:r>
      <w:r w:rsidR="008B4A4E">
        <w:t xml:space="preserve">result. </w:t>
      </w:r>
      <w:r w:rsidR="00342DAB">
        <w:t xml:space="preserve">Two Python object library has been created as reusable components to acquire price and text data from internet.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2D13E91E" w:rsidR="00F163B3" w:rsidRPr="00B93BAD" w:rsidRDefault="00F163B3" w:rsidP="00F163B3">
      <w:pPr>
        <w:pStyle w:val="Caption"/>
      </w:pPr>
      <w:bookmarkStart w:id="81" w:name="_Ref38487768"/>
      <w:bookmarkStart w:id="82" w:name="_Toc39353531"/>
      <w:r w:rsidRPr="005F59C8">
        <w:t xml:space="preserve">Figure </w:t>
      </w:r>
      <w:fldSimple w:instr=" STYLEREF 1 \s ">
        <w:r w:rsidR="007929B0">
          <w:rPr>
            <w:noProof/>
          </w:rPr>
          <w:t>3</w:t>
        </w:r>
      </w:fldSimple>
      <w:r>
        <w:t>.</w:t>
      </w:r>
      <w:fldSimple w:instr=" SEQ Figure \* ARABIC \s 1 ">
        <w:r w:rsidR="007929B0">
          <w:rPr>
            <w:noProof/>
          </w:rPr>
          <w:t>5</w:t>
        </w:r>
      </w:fldSimple>
      <w:bookmarkEnd w:id="81"/>
      <w:r w:rsidRPr="005F59C8">
        <w:t xml:space="preserve">: </w:t>
      </w:r>
      <w:r>
        <w:t>Overall System Design</w:t>
      </w:r>
      <w:bookmarkEnd w:id="82"/>
    </w:p>
    <w:p w14:paraId="07E9F79C" w14:textId="3B6E1322" w:rsidR="005005AA" w:rsidRDefault="005005AA" w:rsidP="005005AA">
      <w:pPr>
        <w:pStyle w:val="Heading3"/>
      </w:pPr>
      <w:bookmarkStart w:id="83" w:name="_Toc39354316"/>
      <w:r>
        <w:t>Data</w:t>
      </w:r>
      <w:r w:rsidR="000005BC">
        <w:t>base</w:t>
      </w:r>
      <w:r>
        <w:t xml:space="preserve"> Schema</w:t>
      </w:r>
      <w:bookmarkEnd w:id="83"/>
    </w:p>
    <w:p w14:paraId="1D061162" w14:textId="481A8F35"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7929B0" w:rsidRPr="005F59C8">
        <w:t xml:space="preserve">Figure </w:t>
      </w:r>
      <w:r w:rsidR="007929B0">
        <w:rPr>
          <w:noProof/>
        </w:rPr>
        <w:t>3</w:t>
      </w:r>
      <w:r w:rsidR="007929B0">
        <w:t>.</w:t>
      </w:r>
      <w:r w:rsidR="007929B0">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20C55B55" w:rsidR="003A23B2" w:rsidRPr="00B93BAD" w:rsidRDefault="003A23B2" w:rsidP="003A23B2">
      <w:pPr>
        <w:pStyle w:val="Caption"/>
      </w:pPr>
      <w:bookmarkStart w:id="84" w:name="_Ref38571581"/>
      <w:bookmarkStart w:id="85" w:name="_Toc39353532"/>
      <w:r w:rsidRPr="005F59C8">
        <w:t xml:space="preserve">Figure </w:t>
      </w:r>
      <w:fldSimple w:instr=" STYLEREF 1 \s ">
        <w:r w:rsidR="007929B0">
          <w:rPr>
            <w:noProof/>
          </w:rPr>
          <w:t>3</w:t>
        </w:r>
      </w:fldSimple>
      <w:r>
        <w:t>.</w:t>
      </w:r>
      <w:fldSimple w:instr=" SEQ Figure \* ARABIC \s 1 ">
        <w:r w:rsidR="007929B0">
          <w:rPr>
            <w:noProof/>
          </w:rPr>
          <w:t>6</w:t>
        </w:r>
      </w:fldSimple>
      <w:bookmarkEnd w:id="84"/>
      <w:r w:rsidRPr="005F59C8">
        <w:t xml:space="preserve">: </w:t>
      </w:r>
      <w:r>
        <w:t>Database Schema</w:t>
      </w:r>
      <w:bookmarkEnd w:id="85"/>
    </w:p>
    <w:p w14:paraId="3CBA945F" w14:textId="2D454DD5"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7929B0" w:rsidRPr="00D0021E">
        <w:t xml:space="preserve">Table </w:t>
      </w:r>
      <w:r w:rsidR="007929B0">
        <w:t>3.3</w:t>
      </w:r>
      <w:r w:rsidR="003F0CE8">
        <w:fldChar w:fldCharType="end"/>
      </w:r>
      <w:r w:rsidR="003F0CE8">
        <w:t>)</w:t>
      </w:r>
    </w:p>
    <w:p w14:paraId="66140DB0" w14:textId="482B2A95"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71A89C21" w:rsidR="0090173C" w:rsidRDefault="0090173C" w:rsidP="00B73A40">
      <w:pPr>
        <w:pStyle w:val="ListParagraph"/>
        <w:numPr>
          <w:ilvl w:val="0"/>
          <w:numId w:val="23"/>
        </w:numPr>
        <w:ind w:left="706"/>
      </w:pPr>
      <w:r>
        <w:t>Stock Pric</w:t>
      </w:r>
      <w:r w:rsidR="0027117F">
        <w:t>e</w:t>
      </w:r>
    </w:p>
    <w:p w14:paraId="6728047F" w14:textId="40A53913" w:rsidR="0090173C" w:rsidRDefault="0090173C" w:rsidP="00B73A40">
      <w:pPr>
        <w:ind w:left="692" w:firstLine="0"/>
      </w:pPr>
      <w:r>
        <w:lastRenderedPageBreak/>
        <w:t>Open/Close Pricing and MarketCap data are stored for each stock in a time series manner. Difference between Open and Close Price is used to determine stock returns, whereas MarketCap is needed as a weightage for sector index price.</w:t>
      </w:r>
    </w:p>
    <w:p w14:paraId="2C771F8D" w14:textId="0A55BD97" w:rsidR="00E77B52" w:rsidRDefault="00E77B52" w:rsidP="00B73A40">
      <w:pPr>
        <w:pStyle w:val="ListParagraph"/>
        <w:numPr>
          <w:ilvl w:val="0"/>
          <w:numId w:val="23"/>
        </w:numPr>
        <w:ind w:left="706"/>
      </w:pPr>
      <w:r>
        <w:t>News</w:t>
      </w:r>
    </w:p>
    <w:p w14:paraId="6F7433BB" w14:textId="4EAC9361" w:rsidR="0090173C" w:rsidRPr="0090173C" w:rsidRDefault="00620DC9" w:rsidP="00B73A40">
      <w:pPr>
        <w:pStyle w:val="ListParagraph"/>
        <w:numPr>
          <w:ilvl w:val="0"/>
          <w:numId w:val="0"/>
        </w:numPr>
        <w:ind w:left="706"/>
      </w:pPr>
      <w:r>
        <w:t xml:space="preserve">Key news data are the published date, news headline and its detail body content. Further stage of the data processing will derive news sentiment scores, a numeric variable to quantity polarity. Later part of this document will explain the method to relate news sentiment to stocks/sector index pricing. </w:t>
      </w:r>
    </w:p>
    <w:p w14:paraId="67F17E4B" w14:textId="76E30796" w:rsidR="000E63CA" w:rsidRDefault="000E63CA" w:rsidP="000E63CA">
      <w:pPr>
        <w:pStyle w:val="Heading2"/>
      </w:pPr>
      <w:bookmarkStart w:id="86" w:name="_Toc39354317"/>
      <w:r>
        <w:t>Data Processing</w:t>
      </w:r>
      <w:bookmarkEnd w:id="86"/>
    </w:p>
    <w:p w14:paraId="494AC46F" w14:textId="3C50EC1A" w:rsidR="00504956" w:rsidRDefault="00504956" w:rsidP="00504956">
      <w:pPr>
        <w:pStyle w:val="Heading3"/>
      </w:pPr>
      <w:bookmarkStart w:id="87" w:name="_Toc39354318"/>
      <w:r>
        <w:t>Processing Missing Data</w:t>
      </w:r>
      <w:r w:rsidR="00AC159E">
        <w:t xml:space="preserve"> and Errors</w:t>
      </w:r>
      <w:bookmarkEnd w:id="87"/>
    </w:p>
    <w:p w14:paraId="427596FE" w14:textId="6896A726" w:rsidR="008F7E84" w:rsidRPr="008F7E84" w:rsidRDefault="008F7E84" w:rsidP="008F7E84">
      <w:pPr>
        <w:pStyle w:val="Heading4"/>
      </w:pPr>
      <w:bookmarkStart w:id="88" w:name="_Toc39354319"/>
      <w:r>
        <w:t>Missing Numerical Data</w:t>
      </w:r>
      <w:r w:rsidR="00AC159E">
        <w:t xml:space="preserve"> and Errors</w:t>
      </w:r>
      <w:bookmarkEnd w:id="88"/>
    </w:p>
    <w:p w14:paraId="4DECC86E" w14:textId="68379162"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0 days for a period of ten (10) years. As seen in below data point count (</w:t>
      </w:r>
      <w:r w:rsidR="00CF7C20">
        <w:fldChar w:fldCharType="begin"/>
      </w:r>
      <w:r w:rsidR="00CF7C20">
        <w:instrText xml:space="preserve"> REF _Ref38571580 \h </w:instrText>
      </w:r>
      <w:r w:rsidR="00CF7C20">
        <w:fldChar w:fldCharType="separate"/>
      </w:r>
      <w:r w:rsidR="007929B0" w:rsidRPr="005F59C8">
        <w:t xml:space="preserve">Figure </w:t>
      </w:r>
      <w:r w:rsidR="007929B0">
        <w:rPr>
          <w:noProof/>
        </w:rPr>
        <w:t>3</w:t>
      </w:r>
      <w:r w:rsidR="007929B0">
        <w:t>.</w:t>
      </w:r>
      <w:r w:rsidR="007929B0">
        <w:rPr>
          <w:noProof/>
        </w:rPr>
        <w:t>4</w:t>
      </w:r>
      <w:r w:rsidR="00CF7C20">
        <w:fldChar w:fldCharType="end"/>
      </w:r>
      <w:r w:rsidRPr="004C507D">
        <w:t xml:space="preserve">), the quantity of data </w:t>
      </w:r>
      <w:r w:rsidR="00867021">
        <w:t>is</w:t>
      </w:r>
      <w:r w:rsidR="006E011E">
        <w:t xml:space="preserve"> all </w:t>
      </w:r>
      <w:r w:rsidRPr="004C507D">
        <w:t>very good (around 2,</w:t>
      </w:r>
      <w:r w:rsidR="006E011E">
        <w:t>40</w:t>
      </w:r>
      <w:r w:rsidRPr="004C507D">
        <w:t>0</w:t>
      </w:r>
      <w:r w:rsidR="006E011E">
        <w:t>)</w:t>
      </w:r>
      <w:r w:rsidRPr="004C507D">
        <w:t>. The only exception is ASTR.KL and OCKG.KL due to their IPO date on year 2012.</w:t>
      </w:r>
      <w:r w:rsidR="008F7E84">
        <w:t xml:space="preserve"> Data quality is </w:t>
      </w:r>
      <w:proofErr w:type="gramStart"/>
      <w:r w:rsidR="008F7E84">
        <w:t>revalidate</w:t>
      </w:r>
      <w:proofErr w:type="gramEnd"/>
      <w:r w:rsidR="008F7E84">
        <w:t xml:space="preserve"> by visually inspecting all price charts as in </w:t>
      </w:r>
      <w:r w:rsidR="008F7E84">
        <w:fldChar w:fldCharType="begin"/>
      </w:r>
      <w:r w:rsidR="008F7E84">
        <w:instrText xml:space="preserve"> REF _Ref38571580 \h </w:instrText>
      </w:r>
      <w:r w:rsidR="008F7E84">
        <w:fldChar w:fldCharType="separate"/>
      </w:r>
      <w:r w:rsidR="007929B0" w:rsidRPr="005F59C8">
        <w:t xml:space="preserve">Figure </w:t>
      </w:r>
      <w:r w:rsidR="007929B0">
        <w:rPr>
          <w:noProof/>
        </w:rPr>
        <w:t>3</w:t>
      </w:r>
      <w:r w:rsidR="007929B0">
        <w:t>.</w:t>
      </w:r>
      <w:r w:rsidR="007929B0">
        <w:rPr>
          <w:noProof/>
        </w:rPr>
        <w:t>4</w:t>
      </w:r>
      <w:r w:rsidR="008F7E84">
        <w:fldChar w:fldCharType="end"/>
      </w:r>
      <w:r w:rsidR="008F7E84">
        <w:t xml:space="preserve">, to ensure no obvious gaps and jumps on pricing. </w:t>
      </w:r>
    </w:p>
    <w:p w14:paraId="3DC9C5AB" w14:textId="2D89FCFF" w:rsidR="00026A93" w:rsidRDefault="003A23B2" w:rsidP="00026A93">
      <w:pPr>
        <w:pStyle w:val="Caption"/>
        <w:keepNext/>
      </w:pPr>
      <w:bookmarkStart w:id="89" w:name="_Toc39353562"/>
      <w:r w:rsidRPr="00D0021E">
        <w:t xml:space="preserve">Table </w:t>
      </w:r>
      <w:fldSimple w:instr=" STYLEREF 1 \s ">
        <w:r w:rsidR="007929B0">
          <w:rPr>
            <w:noProof/>
          </w:rPr>
          <w:t>3</w:t>
        </w:r>
      </w:fldSimple>
      <w:r w:rsidR="00F6091E">
        <w:t>.</w:t>
      </w:r>
      <w:fldSimple w:instr=" SEQ Table \* ARABIC \s 1 ">
        <w:r w:rsidR="007929B0">
          <w:rPr>
            <w:noProof/>
          </w:rPr>
          <w:t>4</w:t>
        </w:r>
      </w:fldSimple>
      <w:r w:rsidRPr="00D0021E">
        <w:t xml:space="preserve">: </w:t>
      </w:r>
      <w:r>
        <w:t>Stock Price Data Count</w:t>
      </w:r>
      <w:bookmarkEnd w:id="89"/>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min_date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max_date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90" w:name="_Toc39354320"/>
      <w:r>
        <w:t>Missing News Data</w:t>
      </w:r>
      <w:r w:rsidR="00AC159E">
        <w:t xml:space="preserve"> and Errors</w:t>
      </w:r>
      <w:bookmarkEnd w:id="90"/>
    </w:p>
    <w:p w14:paraId="7963FA8A" w14:textId="4C23BC9F" w:rsidR="008F7E84" w:rsidRDefault="00554038" w:rsidP="008F7E84">
      <w:r>
        <w:t xml:space="preserve">Two </w:t>
      </w:r>
      <w:r w:rsidR="00A0267F">
        <w:t>areas</w:t>
      </w:r>
      <w:r>
        <w:t xml:space="preserve"> of text data errors encountered during web page scrapping</w:t>
      </w:r>
      <w:r w:rsidR="00A0267F">
        <w:t xml:space="preserve"> that needs treatment:</w:t>
      </w:r>
    </w:p>
    <w:p w14:paraId="04989FBA" w14:textId="5953B2B1" w:rsidR="00554038" w:rsidRDefault="00A0267F" w:rsidP="00554038">
      <w:pPr>
        <w:pStyle w:val="ListParagraph"/>
        <w:numPr>
          <w:ilvl w:val="0"/>
          <w:numId w:val="34"/>
        </w:numPr>
      </w:pPr>
      <w:r>
        <w:t xml:space="preserve">Publish timestamp relate – Timestamp availability as when the article is published is inconsistent. This is seen mainly when the news is published before market open around 7am. Therefore, only the published date part is used throughout this analysis. When the article is current, the web page may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E9C8EED"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dropped in this analysis to avoid skewing of result. </w:t>
      </w:r>
    </w:p>
    <w:p w14:paraId="50E37439" w14:textId="77777777" w:rsidR="005C0C69" w:rsidRDefault="005C0C69" w:rsidP="005C0C69">
      <w:pPr>
        <w:pStyle w:val="Heading3"/>
      </w:pPr>
      <w:bookmarkStart w:id="91" w:name="_Toc39354321"/>
      <w:r>
        <w:t>Feature Engineering</w:t>
      </w:r>
      <w:bookmarkEnd w:id="91"/>
    </w:p>
    <w:p w14:paraId="40EE986E" w14:textId="4C19B152" w:rsidR="005C0C69" w:rsidRDefault="005C0C69" w:rsidP="005C0C69">
      <w:pPr>
        <w:pStyle w:val="Heading4"/>
      </w:pPr>
      <w:bookmarkStart w:id="92" w:name="_Ref38581672"/>
      <w:bookmarkStart w:id="93" w:name="_Toc39354322"/>
      <w:r>
        <w:t>Stock Price Return</w:t>
      </w:r>
      <w:bookmarkEnd w:id="92"/>
      <w:bookmarkEnd w:id="93"/>
    </w:p>
    <w:p w14:paraId="56100F93" w14:textId="069B5EFF" w:rsidR="0092244E" w:rsidRDefault="00DA0573" w:rsidP="005C0C69">
      <w:r>
        <w:t xml:space="preserve">One of the goals of this project is to evaluate </w:t>
      </w:r>
      <w:r w:rsidR="008E7148">
        <w:t xml:space="preserve">near team returns for </w:t>
      </w:r>
      <w:r w:rsidR="00F354BB">
        <w:t>same day</w:t>
      </w:r>
      <w:r w:rsidR="008E7148">
        <w:t xml:space="preserve"> and 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uses fixed Open Price at day 0 rather than daily open. </w:t>
      </w:r>
      <w:r w:rsidR="00F354BB">
        <w:t xml:space="preserve"> For example, Open Price </w:t>
      </w:r>
      <w:r w:rsidR="00F354BB">
        <w:lastRenderedPageBreak/>
        <w:t>for MBMM.KL on 11 Aug 2019 was 8.75. The same day Close Price is 8.83, which is 0.91% 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7929B0" w:rsidRPr="005F59C8">
        <w:t xml:space="preserve">Figure </w:t>
      </w:r>
      <w:r w:rsidR="007929B0">
        <w:rPr>
          <w:noProof/>
        </w:rPr>
        <w:t>3</w:t>
      </w:r>
      <w:r w:rsidR="007929B0">
        <w:t>.</w:t>
      </w:r>
      <w:r w:rsidR="007929B0">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039A600A">
            <wp:extent cx="4102922" cy="3055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7686" cy="3073986"/>
                    </a:xfrm>
                    <a:prstGeom prst="rect">
                      <a:avLst/>
                    </a:prstGeom>
                    <a:noFill/>
                  </pic:spPr>
                </pic:pic>
              </a:graphicData>
            </a:graphic>
          </wp:inline>
        </w:drawing>
      </w:r>
    </w:p>
    <w:p w14:paraId="2B083B37" w14:textId="1CDD1393" w:rsidR="003A23B2" w:rsidRPr="00B93BAD" w:rsidRDefault="003A23B2" w:rsidP="003A23B2">
      <w:pPr>
        <w:pStyle w:val="Caption"/>
      </w:pPr>
      <w:bookmarkStart w:id="94" w:name="_Ref38571750"/>
      <w:bookmarkStart w:id="95" w:name="_Hlk38668863"/>
      <w:bookmarkStart w:id="96" w:name="_Toc39353533"/>
      <w:r w:rsidRPr="005F59C8">
        <w:t xml:space="preserve">Figure </w:t>
      </w:r>
      <w:fldSimple w:instr=" STYLEREF 1 \s ">
        <w:r w:rsidR="007929B0">
          <w:rPr>
            <w:noProof/>
          </w:rPr>
          <w:t>3</w:t>
        </w:r>
      </w:fldSimple>
      <w:r>
        <w:t>.</w:t>
      </w:r>
      <w:fldSimple w:instr=" SEQ Figure \* ARABIC \s 1 ">
        <w:r w:rsidR="007929B0">
          <w:rPr>
            <w:noProof/>
          </w:rPr>
          <w:t>7</w:t>
        </w:r>
      </w:fldSimple>
      <w:bookmarkEnd w:id="94"/>
      <w:r w:rsidRPr="005F59C8">
        <w:t xml:space="preserve">: </w:t>
      </w:r>
      <w:r>
        <w:t>MBBM.KL Stock Price Return Illustration</w:t>
      </w:r>
      <w:bookmarkEnd w:id="96"/>
    </w:p>
    <w:bookmarkEnd w:id="95"/>
    <w:p w14:paraId="642E066F" w14:textId="2FDCBEB4" w:rsidR="00606AD9" w:rsidRDefault="00D24634" w:rsidP="008E2CAF">
      <w:r>
        <w:t>For computation</w:t>
      </w:r>
      <w:r w:rsidR="008E2CAF">
        <w:t xml:space="preserve"> this time series pricing data</w:t>
      </w:r>
      <w:r>
        <w:t xml:space="preserve">, intermediate dataframe is created by shifting up a day for five consecutive days in the future (upper part of </w:t>
      </w:r>
      <w:r>
        <w:fldChar w:fldCharType="begin"/>
      </w:r>
      <w:r>
        <w:instrText xml:space="preserve"> REF _Ref38571900 \h </w:instrText>
      </w:r>
      <w:r>
        <w:fldChar w:fldCharType="separate"/>
      </w:r>
      <w:r w:rsidR="007929B0" w:rsidRPr="00D0021E">
        <w:t xml:space="preserve">Table </w:t>
      </w:r>
      <w:r w:rsidR="007929B0">
        <w:rPr>
          <w:noProof/>
        </w:rPr>
        <w:t>3</w:t>
      </w:r>
      <w:r w:rsidR="007929B0">
        <w:t>.</w:t>
      </w:r>
      <w:r w:rsidR="007929B0">
        <w:rPr>
          <w:noProof/>
        </w:rPr>
        <w:t>5</w:t>
      </w:r>
      <w:r>
        <w:fldChar w:fldCharType="end"/>
      </w:r>
      <w:r>
        <w:t xml:space="preserve">). Final step to get returns simply perform columnar arithmetic based on equation above </w:t>
      </w:r>
      <w:r w:rsidR="00867021">
        <w:t>(</w:t>
      </w:r>
      <w:r w:rsidR="00867021">
        <w:fldChar w:fldCharType="begin"/>
      </w:r>
      <w:r w:rsidR="00867021">
        <w:instrText xml:space="preserve"> REF _Ref38571750 \h </w:instrText>
      </w:r>
      <w:r w:rsidR="00867021">
        <w:fldChar w:fldCharType="separate"/>
      </w:r>
      <w:r w:rsidR="007929B0" w:rsidRPr="005F59C8">
        <w:t xml:space="preserve">Figure </w:t>
      </w:r>
      <w:r w:rsidR="007929B0">
        <w:rPr>
          <w:noProof/>
        </w:rPr>
        <w:t>3</w:t>
      </w:r>
      <w:r w:rsidR="007929B0">
        <w:t>.</w:t>
      </w:r>
      <w:r w:rsidR="007929B0">
        <w:rPr>
          <w:noProof/>
        </w:rPr>
        <w:t>7</w:t>
      </w:r>
      <w:r w:rsidR="00867021">
        <w:fldChar w:fldCharType="end"/>
      </w:r>
      <w:r w:rsidR="00867021">
        <w:t xml:space="preserve">) </w:t>
      </w:r>
      <w:r>
        <w:t>on the intermediate dataframe.</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7929B0" w:rsidRPr="00D0021E">
        <w:t xml:space="preserve">Table </w:t>
      </w:r>
      <w:r w:rsidR="007929B0">
        <w:rPr>
          <w:noProof/>
        </w:rPr>
        <w:t>3</w:t>
      </w:r>
      <w:r w:rsidR="007929B0">
        <w:t>.</w:t>
      </w:r>
      <w:r w:rsidR="007929B0">
        <w:rPr>
          <w:noProof/>
        </w:rPr>
        <w:t>5</w:t>
      </w:r>
      <w:r w:rsidR="008E2CAF">
        <w:fldChar w:fldCharType="end"/>
      </w:r>
      <w:r w:rsidR="008E2CAF">
        <w:t>)</w:t>
      </w:r>
      <w:r w:rsidR="00F800A6">
        <w:t>.</w:t>
      </w:r>
      <w:r w:rsidR="00606AD9">
        <w:t xml:space="preserve"> It also shows the effect of having blank values at the last few rows as an effect of shifting up the CLOSE PRICE. To avoid this, this research </w:t>
      </w:r>
      <w:r w:rsidR="00675DA6">
        <w:t>had obtained time series data till 2020-01-08 to ensure not missing gaps of returns value till 2019-12-31.</w:t>
      </w:r>
    </w:p>
    <w:p w14:paraId="539DDD1D" w14:textId="6F30570A" w:rsidR="00633FE4" w:rsidRDefault="003A23B2" w:rsidP="00633FE4">
      <w:pPr>
        <w:pStyle w:val="Caption"/>
        <w:keepNext/>
      </w:pPr>
      <w:bookmarkStart w:id="97" w:name="_Ref38571900"/>
      <w:bookmarkStart w:id="98" w:name="_Toc39353563"/>
      <w:r w:rsidRPr="00D0021E">
        <w:t xml:space="preserve">Table </w:t>
      </w:r>
      <w:fldSimple w:instr=" STYLEREF 1 \s ">
        <w:r w:rsidR="007929B0">
          <w:rPr>
            <w:noProof/>
          </w:rPr>
          <w:t>3</w:t>
        </w:r>
      </w:fldSimple>
      <w:r w:rsidR="00F6091E">
        <w:t>.</w:t>
      </w:r>
      <w:fldSimple w:instr=" SEQ Table \* ARABIC \s 1 ">
        <w:r w:rsidR="007929B0">
          <w:rPr>
            <w:noProof/>
          </w:rPr>
          <w:t>5</w:t>
        </w:r>
      </w:fldSimple>
      <w:bookmarkEnd w:id="97"/>
      <w:r w:rsidRPr="00D0021E">
        <w:t xml:space="preserve">: </w:t>
      </w:r>
      <w:r>
        <w:t>MBBM.KL Stock Price Return Example</w:t>
      </w:r>
      <w:bookmarkEnd w:id="98"/>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lastRenderedPageBreak/>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45246B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3DC0A951" w14:textId="77777777" w:rsidTr="00FF059B">
        <w:trPr>
          <w:trHeight w:val="290"/>
        </w:trPr>
        <w:tc>
          <w:tcPr>
            <w:tcW w:w="1297" w:type="dxa"/>
            <w:tcBorders>
              <w:top w:val="nil"/>
              <w:left w:val="nil"/>
              <w:bottom w:val="nil"/>
              <w:right w:val="nil"/>
            </w:tcBorders>
            <w:shd w:val="clear" w:color="auto" w:fill="auto"/>
            <w:noWrap/>
            <w:vAlign w:val="bottom"/>
            <w:hideMark/>
          </w:tcPr>
          <w:p w14:paraId="584A190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2DAF44AA"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37E9F1C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24EDCFE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524D1AD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0ABE9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E3E413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5594BE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47CC8BA7" w:rsidR="00633FE4" w:rsidRDefault="00633FE4" w:rsidP="00051550">
      <w:pPr>
        <w:ind w:firstLine="0"/>
      </w:pPr>
    </w:p>
    <w:p w14:paraId="6578180B" w14:textId="0F6F11A9" w:rsidR="0092244E" w:rsidRDefault="0092244E" w:rsidP="005C0C69">
      <w:pPr>
        <w:pStyle w:val="Heading4"/>
      </w:pPr>
      <w:bookmarkStart w:id="99" w:name="_Toc39354323"/>
      <w:r>
        <w:t>Sector Index Price Return</w:t>
      </w:r>
      <w:bookmarkEnd w:id="99"/>
    </w:p>
    <w:p w14:paraId="62678B35" w14:textId="298D514C" w:rsidR="00BE3AD2" w:rsidRDefault="00CA2DBE" w:rsidP="0092244E">
      <w:r>
        <w:t xml:space="preserve">This project used capitalization-weighted method to calculate Sector Index. This is </w:t>
      </w:r>
      <w:proofErr w:type="gramStart"/>
      <w:r>
        <w:t>similar to</w:t>
      </w:r>
      <w:proofErr w:type="gramEnd"/>
      <w:r>
        <w:t xml:space="preserve">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0AD86150" w:rsidR="0092244E" w:rsidRDefault="007713BB" w:rsidP="0092244E">
      <w:r>
        <w:t>Like</w:t>
      </w:r>
      <w:r w:rsidR="00DA3C40">
        <w:t xml:space="preserve"> individual stock price, returns for both Financial Services (FS) and </w:t>
      </w:r>
      <w:r w:rsidR="009221B4">
        <w:t>Telecommunication &amp;</w:t>
      </w:r>
      <w:r w:rsidR="00DA3C40">
        <w:t xml:space="preserve"> Media (Telco)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7929B0" w:rsidRPr="00D0021E">
        <w:t xml:space="preserve">Table </w:t>
      </w:r>
      <w:r w:rsidR="007929B0">
        <w:rPr>
          <w:noProof/>
        </w:rPr>
        <w:t>3</w:t>
      </w:r>
      <w:r w:rsidR="007929B0">
        <w:t>.</w:t>
      </w:r>
      <w:r w:rsidR="007929B0">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381C08">
        <w:fldChar w:fldCharType="begin"/>
      </w:r>
      <w:r w:rsidR="00381C08">
        <w:instrText xml:space="preserve"> REF _Ref38650976 \h </w:instrText>
      </w:r>
      <w:r w:rsidR="00381C08">
        <w:fldChar w:fldCharType="separate"/>
      </w:r>
      <w:r w:rsidR="007929B0">
        <w:rPr>
          <w:b/>
          <w:bCs/>
        </w:rPr>
        <w:t>Error! Reference source not found.</w:t>
      </w:r>
      <w:r w:rsidR="00381C08">
        <w:fldChar w:fldCharType="end"/>
      </w:r>
      <w:r w:rsidR="00381C08">
        <w:t>).</w:t>
      </w:r>
    </w:p>
    <w:p w14:paraId="09F6B98F" w14:textId="1C172B0A" w:rsidR="00665446" w:rsidRPr="00B43616" w:rsidRDefault="00665446" w:rsidP="00665446">
      <w:pPr>
        <w:pStyle w:val="Caption"/>
        <w:keepNext/>
      </w:pPr>
      <w:bookmarkStart w:id="100" w:name="_Ref38582029"/>
      <w:bookmarkStart w:id="101" w:name="_Ref38582023"/>
      <w:bookmarkStart w:id="102" w:name="_Toc39353564"/>
      <w:r w:rsidRPr="00D0021E">
        <w:t xml:space="preserve">Table </w:t>
      </w:r>
      <w:fldSimple w:instr=" STYLEREF 1 \s ">
        <w:r w:rsidR="007929B0">
          <w:rPr>
            <w:noProof/>
          </w:rPr>
          <w:t>3</w:t>
        </w:r>
      </w:fldSimple>
      <w:r w:rsidR="00F6091E">
        <w:t>.</w:t>
      </w:r>
      <w:fldSimple w:instr=" SEQ Table \* ARABIC \s 1 ">
        <w:r w:rsidR="007929B0">
          <w:rPr>
            <w:noProof/>
          </w:rPr>
          <w:t>6</w:t>
        </w:r>
      </w:fldSimple>
      <w:bookmarkEnd w:id="100"/>
      <w:r w:rsidRPr="00D0021E">
        <w:t xml:space="preserve">: </w:t>
      </w:r>
      <w:r>
        <w:t xml:space="preserve">Sector Index Price </w:t>
      </w:r>
      <w:r w:rsidR="00411FEB">
        <w:t>Calculation</w:t>
      </w:r>
      <w:bookmarkEnd w:id="101"/>
      <w:bookmarkEnd w:id="102"/>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516D28">
        <w:trPr>
          <w:trHeight w:val="385"/>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lastRenderedPageBreak/>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1D09EC"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4E29AE4C" w14:textId="53A3890C" w:rsidR="00561D9F" w:rsidRDefault="00561D9F" w:rsidP="0092244E"/>
    <w:p w14:paraId="3B59CC68" w14:textId="39B81EE1" w:rsidR="00381C08" w:rsidRPr="00B43616" w:rsidRDefault="00381C08" w:rsidP="00381C08">
      <w:pPr>
        <w:pStyle w:val="Caption"/>
        <w:keepNext/>
      </w:pPr>
      <w:bookmarkStart w:id="103" w:name="_Ref38712660"/>
      <w:bookmarkStart w:id="104" w:name="_Toc39353565"/>
      <w:r w:rsidRPr="00D0021E">
        <w:t xml:space="preserve">Table </w:t>
      </w:r>
      <w:fldSimple w:instr=" STYLEREF 1 \s ">
        <w:r w:rsidR="007929B0">
          <w:rPr>
            <w:noProof/>
          </w:rPr>
          <w:t>3</w:t>
        </w:r>
      </w:fldSimple>
      <w:r w:rsidR="00F6091E">
        <w:t>.</w:t>
      </w:r>
      <w:fldSimple w:instr=" SEQ Table \* ARABIC \s 1 ">
        <w:r w:rsidR="007929B0">
          <w:rPr>
            <w:noProof/>
          </w:rPr>
          <w:t>7</w:t>
        </w:r>
      </w:fldSimple>
      <w:bookmarkEnd w:id="103"/>
      <w:r w:rsidRPr="00D0021E">
        <w:t xml:space="preserve">: </w:t>
      </w:r>
      <w:r>
        <w:t>Stock MarketCap Weighing</w:t>
      </w:r>
      <w:bookmarkEnd w:id="104"/>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1D09EC"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1D09EC"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1D09EC"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1D09EC"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1D09EC"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1D09EC"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1D09EC"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2BD3A615" w:rsidR="00B04651" w:rsidRDefault="0016458D" w:rsidP="0092244E">
      <w:r>
        <w:t>As an example, market capital for all Financial Services stocks within scope are calculated as below</w:t>
      </w:r>
      <w:r w:rsidR="00280D85">
        <w:t xml:space="preserve"> in </w:t>
      </w:r>
      <w:r w:rsidR="00280D85">
        <w:fldChar w:fldCharType="begin"/>
      </w:r>
      <w:r w:rsidR="00280D85">
        <w:instrText xml:space="preserve"> REF _Ref38712660 \h </w:instrText>
      </w:r>
      <w:r w:rsidR="00280D85">
        <w:fldChar w:fldCharType="separate"/>
      </w:r>
      <w:r w:rsidR="007929B0" w:rsidRPr="00D0021E">
        <w:t xml:space="preserve">Table </w:t>
      </w:r>
      <w:r w:rsidR="007929B0">
        <w:rPr>
          <w:noProof/>
        </w:rPr>
        <w:t>3</w:t>
      </w:r>
      <w:r w:rsidR="007929B0">
        <w:t>.</w:t>
      </w:r>
      <w:r w:rsidR="007929B0">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The Index price for that </w:t>
      </w:r>
      <w:r w:rsidR="009647B5">
        <w:t>day</w:t>
      </w:r>
      <w:r w:rsidR="00E84BCE">
        <w:t xml:space="preserve"> is 7.0256.</w:t>
      </w:r>
    </w:p>
    <w:p w14:paraId="09AF3750" w14:textId="44E7C020" w:rsidR="00B04651" w:rsidRPr="00B43616" w:rsidRDefault="00B04651" w:rsidP="00B04651">
      <w:pPr>
        <w:pStyle w:val="Caption"/>
        <w:keepNext/>
      </w:pPr>
      <w:bookmarkStart w:id="105" w:name="_Toc39353566"/>
      <w:r w:rsidRPr="00D0021E">
        <w:t xml:space="preserve">Table </w:t>
      </w:r>
      <w:fldSimple w:instr=" STYLEREF 1 \s ">
        <w:r w:rsidR="007929B0">
          <w:rPr>
            <w:noProof/>
          </w:rPr>
          <w:t>3</w:t>
        </w:r>
      </w:fldSimple>
      <w:r w:rsidR="00F6091E">
        <w:t>.</w:t>
      </w:r>
      <w:fldSimple w:instr=" SEQ Table \* ARABIC \s 1 ">
        <w:r w:rsidR="007929B0">
          <w:rPr>
            <w:noProof/>
          </w:rPr>
          <w:t>8</w:t>
        </w:r>
      </w:fldSimple>
      <w:r w:rsidRPr="00D0021E">
        <w:t xml:space="preserve">: </w:t>
      </w:r>
      <w:r>
        <w:t xml:space="preserve">Market Capitalization </w:t>
      </w:r>
      <w:r w:rsidR="008F60AA">
        <w:t>Weighted Financial Services Index Price</w:t>
      </w:r>
      <w:bookmarkEnd w:id="105"/>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56D3F8D5"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MarketCap</w:t>
            </w:r>
          </w:p>
        </w:tc>
        <w:tc>
          <w:tcPr>
            <w:tcW w:w="1530" w:type="dxa"/>
            <w:tcBorders>
              <w:top w:val="nil"/>
              <w:left w:val="nil"/>
              <w:bottom w:val="single" w:sz="4" w:space="0" w:color="auto"/>
              <w:right w:val="single" w:sz="4" w:space="0" w:color="auto"/>
            </w:tcBorders>
            <w:shd w:val="clear" w:color="000000" w:fill="D9D9D9"/>
            <w:noWrap/>
            <w:vAlign w:val="bottom"/>
            <w:hideMark/>
          </w:tcPr>
          <w:p w14:paraId="1CFDE71C"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5397EDF2"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06902F6A"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Weighted </w:t>
            </w:r>
            <w:proofErr w:type="spellStart"/>
            <w:r w:rsidRPr="0016458D">
              <w:rPr>
                <w:rFonts w:ascii="Calibri" w:eastAsia="Times New Roman" w:hAnsi="Calibri" w:cs="Calibri"/>
                <w:b/>
                <w:bCs/>
                <w:color w:val="000000"/>
                <w:sz w:val="22"/>
              </w:rPr>
              <w:t>OpenPrice</w:t>
            </w:r>
            <w:proofErr w:type="spellEnd"/>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021A33A3" w:rsidR="007713BB" w:rsidRDefault="00665446" w:rsidP="0092244E">
      <w:r>
        <w:lastRenderedPageBreak/>
        <w:t xml:space="preserve">Once </w:t>
      </w:r>
      <w:r w:rsidR="007713BB">
        <w:t>daily sector Index Open and Close prices</w:t>
      </w:r>
      <w:r w:rsidR="00EF6425">
        <w:t xml:space="preserve"> are </w:t>
      </w:r>
      <w:r w:rsidR="00D37F70">
        <w:t xml:space="preserve">calculated using the same weighting method above, </w:t>
      </w:r>
      <w:r w:rsidR="007713BB">
        <w:t xml:space="preserve">procedures in Section </w:t>
      </w:r>
      <w:r w:rsidR="007713BB">
        <w:fldChar w:fldCharType="begin"/>
      </w:r>
      <w:r w:rsidR="007713BB">
        <w:instrText xml:space="preserve"> REF _Ref38581672 \n \h </w:instrText>
      </w:r>
      <w:r w:rsidR="007713BB">
        <w:fldChar w:fldCharType="separate"/>
      </w:r>
      <w:r w:rsidR="007929B0">
        <w:t>3.4.2.1</w:t>
      </w:r>
      <w:r w:rsidR="007713BB">
        <w:fldChar w:fldCharType="end"/>
      </w:r>
      <w:r w:rsidR="007713BB">
        <w:t xml:space="preser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p>
    <w:p w14:paraId="1C5A991E" w14:textId="1F8165DD" w:rsidR="005C0C69" w:rsidRDefault="005C0C69" w:rsidP="005C0C69">
      <w:pPr>
        <w:pStyle w:val="Heading4"/>
      </w:pPr>
      <w:bookmarkStart w:id="106" w:name="_Ref38831306"/>
      <w:bookmarkStart w:id="107" w:name="_Toc39354324"/>
      <w:r>
        <w:t>News Sentiment</w:t>
      </w:r>
      <w:bookmarkEnd w:id="106"/>
      <w:bookmarkEnd w:id="107"/>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Senti-Wordnet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prior to applying Senti-Wordnet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 xml:space="preserve">WordNet interlinks not just word forms—strings of letters—but specific senses of words. As a result, words that are found </w:t>
      </w:r>
      <w:proofErr w:type="gramStart"/>
      <w:r>
        <w:t>in close proximity to</w:t>
      </w:r>
      <w:proofErr w:type="gramEnd"/>
      <w:r>
        <w:t xml:space="preserve">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7442D429" w:rsidR="007624BE" w:rsidRPr="007624BE" w:rsidRDefault="007624BE" w:rsidP="007624BE">
      <w:r>
        <w:t xml:space="preserve">In terms of coverage, WordNet’s goal differs from good standard dictionary in that WordNet is based on the notion of word sense that lexicographers have traditionally used in writing dictionaries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73409F">
        <w:t xml:space="preserve">Wordnet connects its large lexical databased of </w:t>
      </w:r>
      <w:r w:rsidR="0073409F">
        <w:lastRenderedPageBreak/>
        <w:t xml:space="preserve">English words by interlinking words of similar conceptual-semantic from the same </w:t>
      </w:r>
      <w:r w:rsidR="00D25A29">
        <w:t>POS.</w:t>
      </w:r>
      <w:r w:rsidR="005C135B">
        <w:t xml:space="preserve"> The</w:t>
      </w:r>
      <w:r w:rsidR="00280D85">
        <w:t xml:space="preserve">re are </w:t>
      </w:r>
      <w:r w:rsidR="000E3AF2">
        <w:t>various</w:t>
      </w:r>
      <w:r w:rsidR="00280D85">
        <w:t xml:space="preserve"> of </w:t>
      </w:r>
      <w:r w:rsidR="005C135B">
        <w:t xml:space="preserve">semantic relation and </w:t>
      </w:r>
      <w:r w:rsidR="00280D85">
        <w:t xml:space="preserve">their support for POS is described in </w:t>
      </w:r>
      <w:r w:rsidR="00280D85">
        <w:fldChar w:fldCharType="begin"/>
      </w:r>
      <w:r w:rsidR="00280D85">
        <w:instrText xml:space="preserve"> REF _Ref38712734 \h </w:instrText>
      </w:r>
      <w:r w:rsidR="00280D85">
        <w:fldChar w:fldCharType="separate"/>
      </w:r>
      <w:r w:rsidR="007929B0" w:rsidRPr="00D0021E">
        <w:t xml:space="preserve">Table </w:t>
      </w:r>
      <w:r w:rsidR="007929B0">
        <w:rPr>
          <w:noProof/>
        </w:rPr>
        <w:t>3</w:t>
      </w:r>
      <w:r w:rsidR="007929B0">
        <w:t>.</w:t>
      </w:r>
      <w:r w:rsidR="007929B0">
        <w:rPr>
          <w:noProof/>
        </w:rPr>
        <w:t>9</w:t>
      </w:r>
      <w:r w:rsidR="00280D85">
        <w:fldChar w:fldCharType="end"/>
      </w:r>
      <w:r w:rsidR="00280D85">
        <w:t xml:space="preserve"> below.</w:t>
      </w:r>
    </w:p>
    <w:p w14:paraId="4354DADB" w14:textId="103BB1E2" w:rsidR="002A6A59" w:rsidRPr="00B43616" w:rsidRDefault="002A6A59" w:rsidP="002A6A59">
      <w:pPr>
        <w:pStyle w:val="Caption"/>
        <w:keepNext/>
      </w:pPr>
      <w:bookmarkStart w:id="108" w:name="_Ref38712734"/>
      <w:bookmarkStart w:id="109" w:name="_Toc39353567"/>
      <w:r w:rsidRPr="00D0021E">
        <w:t xml:space="preserve">Table </w:t>
      </w:r>
      <w:fldSimple w:instr=" STYLEREF 1 \s ">
        <w:r w:rsidR="007929B0">
          <w:rPr>
            <w:noProof/>
          </w:rPr>
          <w:t>3</w:t>
        </w:r>
      </w:fldSimple>
      <w:r w:rsidR="00F6091E">
        <w:t>.</w:t>
      </w:r>
      <w:fldSimple w:instr=" SEQ Table \* ARABIC \s 1 ">
        <w:r w:rsidR="007929B0">
          <w:rPr>
            <w:noProof/>
          </w:rPr>
          <w:t>9</w:t>
        </w:r>
      </w:fldSimple>
      <w:bookmarkEnd w:id="108"/>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9"/>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r w:rsidRPr="00CE3719">
              <w:rPr>
                <w:sz w:val="22"/>
              </w:rPr>
              <w:t>Holonym</w:t>
            </w:r>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10BD1F91" w:rsidR="00E23746" w:rsidRDefault="00E23746" w:rsidP="00733DA7">
      <w:r>
        <w:t xml:space="preserve">This research utilized WordNet version 3.0, which contains 147,306 words 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proofErr w:type="gramStart"/>
      <w:r w:rsidR="00934FD0">
        <w:t xml:space="preserve">it is clear that </w:t>
      </w:r>
      <w:r w:rsidR="00D96B01">
        <w:t>the</w:t>
      </w:r>
      <w:proofErr w:type="gramEnd"/>
      <w:r w:rsidR="00D96B01">
        <w:t xml:space="preserve"> same word can have different meanings depending on its Part of Speech. </w:t>
      </w:r>
      <w:r>
        <w:t>In WordNet, a</w:t>
      </w:r>
      <w:r w:rsidR="00934FD0">
        <w:t xml:space="preserve"> basic </w:t>
      </w:r>
      <w:r w:rsidR="00934FD0">
        <w:lastRenderedPageBreak/>
        <w:t xml:space="preserve">construct of such is called a SyncSet, which is a tuple of (Word, POS, </w:t>
      </w:r>
      <w:r>
        <w:t>Word S</w:t>
      </w:r>
      <w:r w:rsidR="00934FD0">
        <w:t xml:space="preserve">ense). </w:t>
      </w:r>
      <w:r>
        <w:t xml:space="preserve">Word Sense is </w:t>
      </w:r>
      <w:proofErr w:type="gramStart"/>
      <w:r>
        <w:t>an</w:t>
      </w:r>
      <w:proofErr w:type="gramEnd"/>
      <w:r>
        <w:t xml:space="preserve"> concept that differentiate the meaning of the word according to its context. As shown in example below (</w:t>
      </w:r>
      <w:r>
        <w:fldChar w:fldCharType="begin"/>
      </w:r>
      <w:r>
        <w:instrText xml:space="preserve"> REF _Ref38724154 \h </w:instrText>
      </w:r>
      <w:r>
        <w:fldChar w:fldCharType="separate"/>
      </w:r>
      <w:r w:rsidR="007929B0" w:rsidRPr="00D0021E">
        <w:t xml:space="preserve">Table </w:t>
      </w:r>
      <w:r w:rsidR="007929B0">
        <w:rPr>
          <w:noProof/>
        </w:rPr>
        <w:t>3</w:t>
      </w:r>
      <w:r w:rsidR="007929B0">
        <w:t>.</w:t>
      </w:r>
      <w:r w:rsidR="007929B0">
        <w:rPr>
          <w:noProof/>
        </w:rPr>
        <w:t>10</w:t>
      </w:r>
      <w:r>
        <w:fldChar w:fldCharType="end"/>
      </w:r>
      <w:r>
        <w:t xml:space="preserve">), the noun “Bank” has different meaning for Word Sense 1 and 2. </w:t>
      </w:r>
    </w:p>
    <w:p w14:paraId="7EE1FB65" w14:textId="77777777" w:rsidR="00FD65FA" w:rsidRDefault="00FD65FA" w:rsidP="00FD65FA">
      <w:r>
        <w:t xml:space="preserve">The understanding of SynSet is fundamental to sentiment analysis using Senti-Wordnet which is discussed in the next section. </w:t>
      </w:r>
    </w:p>
    <w:p w14:paraId="0A46F88C" w14:textId="46CC9D9E" w:rsidR="00E23746" w:rsidRPr="00B43616" w:rsidRDefault="00E23746" w:rsidP="00E23746">
      <w:pPr>
        <w:pStyle w:val="Caption"/>
        <w:keepNext/>
      </w:pPr>
      <w:bookmarkStart w:id="110" w:name="_Ref38724154"/>
      <w:bookmarkStart w:id="111" w:name="_Toc39353568"/>
      <w:r w:rsidRPr="00D0021E">
        <w:t xml:space="preserve">Table </w:t>
      </w:r>
      <w:fldSimple w:instr=" STYLEREF 1 \s ">
        <w:r w:rsidR="007929B0">
          <w:rPr>
            <w:noProof/>
          </w:rPr>
          <w:t>3</w:t>
        </w:r>
      </w:fldSimple>
      <w:r w:rsidR="00F6091E">
        <w:t>.</w:t>
      </w:r>
      <w:fldSimple w:instr=" SEQ Table \* ARABIC \s 1 ">
        <w:r w:rsidR="007929B0">
          <w:rPr>
            <w:noProof/>
          </w:rPr>
          <w:t>10</w:t>
        </w:r>
      </w:fldSimple>
      <w:bookmarkEnd w:id="110"/>
      <w:r w:rsidRPr="00D0021E">
        <w:t xml:space="preserve">: </w:t>
      </w:r>
      <w:r>
        <w:t>Various Meaning of The Same Word</w:t>
      </w:r>
      <w:bookmarkEnd w:id="111"/>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63F608EE" w:rsidR="001370A6" w:rsidRPr="00607F88" w:rsidRDefault="001370A6" w:rsidP="001370A6">
            <w:pPr>
              <w:spacing w:before="60" w:after="60" w:afterAutospacing="0" w:line="240" w:lineRule="auto"/>
              <w:ind w:firstLine="0"/>
              <w:jc w:val="center"/>
              <w:rPr>
                <w:b/>
                <w:bCs/>
                <w:sz w:val="22"/>
              </w:rPr>
            </w:pPr>
            <w:r w:rsidRPr="00607F88">
              <w:rPr>
                <w:b/>
                <w:bCs/>
                <w:sz w:val="22"/>
              </w:rPr>
              <w:t>Various Synsets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r w:rsidRPr="001370A6">
              <w:rPr>
                <w:b/>
                <w:bCs/>
                <w:sz w:val="22"/>
              </w:rPr>
              <w:t>SynSet</w:t>
            </w:r>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r>
        <w:t>Senti-Wordnet</w:t>
      </w:r>
    </w:p>
    <w:p w14:paraId="7A0486FF" w14:textId="1742EC61" w:rsidR="00573C9E" w:rsidRPr="00573C9E" w:rsidRDefault="00573C9E" w:rsidP="00573C9E">
      <w:r w:rsidRPr="00573C9E">
        <w:t xml:space="preserve">SentiWordNet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 (SVM,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 to each synset of WordNet</w:t>
      </w:r>
      <w:r w:rsidR="00534550">
        <w:t xml:space="preserve"> t</w:t>
      </w:r>
      <w:r w:rsidRPr="00573C9E">
        <w:t xml:space="preserve">hree sentiment </w:t>
      </w:r>
      <w:r>
        <w:t xml:space="preserve">is represented by three categories of </w:t>
      </w:r>
      <w:r w:rsidRPr="00573C9E">
        <w:t>scores: positivity, negativity</w:t>
      </w:r>
      <w:r>
        <w:t xml:space="preserve"> and </w:t>
      </w:r>
      <w:r w:rsidRPr="00573C9E">
        <w:t>objectivity.</w:t>
      </w:r>
      <w:r w:rsidR="00B81825">
        <w:t xml:space="preserve"> The </w:t>
      </w:r>
      <w:r w:rsidR="0067260C">
        <w:t xml:space="preserve">relationship among the three sentiment categories is illustrated in </w:t>
      </w:r>
      <w:r w:rsidR="0067260C">
        <w:fldChar w:fldCharType="begin"/>
      </w:r>
      <w:r w:rsidR="0067260C">
        <w:instrText xml:space="preserve"> REF _Ref38727210 \h </w:instrText>
      </w:r>
      <w:r w:rsidR="0067260C">
        <w:fldChar w:fldCharType="separate"/>
      </w:r>
      <w:r w:rsidR="007929B0" w:rsidRPr="005F59C8">
        <w:t xml:space="preserve">Figure </w:t>
      </w:r>
      <w:r w:rsidR="007929B0">
        <w:rPr>
          <w:noProof/>
        </w:rPr>
        <w:t>3</w:t>
      </w:r>
      <w:r w:rsidR="007929B0">
        <w:t>.</w:t>
      </w:r>
      <w:r w:rsidR="007929B0">
        <w:rPr>
          <w:noProof/>
        </w:rPr>
        <w:t>8</w:t>
      </w:r>
      <w:r w:rsidR="0067260C">
        <w:fldChar w:fldCharType="end"/>
      </w:r>
      <w:r w:rsidR="0067260C">
        <w:t xml:space="preserve"> below. </w:t>
      </w:r>
      <w:r w:rsidR="00B81825">
        <w:t>The sum of the all three sentiment scores equals to one.</w:t>
      </w:r>
    </w:p>
    <w:p w14:paraId="2F400352" w14:textId="1C7E2CC8" w:rsidR="009741AA" w:rsidRDefault="00AE162E" w:rsidP="0067260C">
      <w:pPr>
        <w:jc w:val="center"/>
      </w:pPr>
      <w:r>
        <w:rPr>
          <w:noProof/>
        </w:rPr>
        <w:lastRenderedPageBreak/>
        <w:drawing>
          <wp:inline distT="0" distB="0" distL="0" distR="0" wp14:anchorId="7E1F008F" wp14:editId="4DF9BD75">
            <wp:extent cx="3145810" cy="2077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60139" cy="2087234"/>
                    </a:xfrm>
                    <a:prstGeom prst="rect">
                      <a:avLst/>
                    </a:prstGeom>
                    <a:noFill/>
                  </pic:spPr>
                </pic:pic>
              </a:graphicData>
            </a:graphic>
          </wp:inline>
        </w:drawing>
      </w:r>
    </w:p>
    <w:p w14:paraId="2C196A52" w14:textId="5745BFFC" w:rsidR="0067260C" w:rsidRPr="00B93BAD" w:rsidRDefault="0067260C" w:rsidP="0067260C">
      <w:pPr>
        <w:pStyle w:val="Caption"/>
      </w:pPr>
      <w:bookmarkStart w:id="112" w:name="_Ref38727210"/>
      <w:bookmarkStart w:id="113" w:name="_Toc39353534"/>
      <w:r w:rsidRPr="005F59C8">
        <w:t xml:space="preserve">Figure </w:t>
      </w:r>
      <w:fldSimple w:instr=" STYLEREF 1 \s ">
        <w:r w:rsidR="007929B0">
          <w:rPr>
            <w:noProof/>
          </w:rPr>
          <w:t>3</w:t>
        </w:r>
      </w:fldSimple>
      <w:r>
        <w:t>.</w:t>
      </w:r>
      <w:fldSimple w:instr=" SEQ Figure \* ARABIC \s 1 ">
        <w:r w:rsidR="007929B0">
          <w:rPr>
            <w:noProof/>
          </w:rPr>
          <w:t>8</w:t>
        </w:r>
      </w:fldSimple>
      <w:bookmarkEnd w:id="112"/>
      <w:r w:rsidRPr="005F59C8">
        <w:t xml:space="preserve">: </w:t>
      </w:r>
      <w:r>
        <w:t>Graphical Representation of Senti WordNet Opinion Related Properties</w:t>
      </w:r>
      <w:r w:rsidR="008B72CA">
        <w:t xml:space="preserve"> </w:t>
      </w:r>
      <w:r w:rsidR="008B72CA">
        <w:fldChar w:fldCharType="begin"/>
      </w:r>
      <w:r w:rsidR="008B72CA">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8B72CA">
        <w:fldChar w:fldCharType="separate"/>
      </w:r>
      <w:r w:rsidR="008B72CA">
        <w:rPr>
          <w:noProof/>
        </w:rPr>
        <w:t>(Esuli &amp; Sebastiani, 2006)</w:t>
      </w:r>
      <w:bookmarkEnd w:id="113"/>
      <w:r w:rsidR="008B72CA">
        <w:fldChar w:fldCharType="end"/>
      </w:r>
    </w:p>
    <w:p w14:paraId="2F88BF23" w14:textId="73D85B5A" w:rsidR="0067260C" w:rsidRDefault="005A08C5" w:rsidP="005A08C5">
      <w:r>
        <w:t xml:space="preserve">Because SWN rides on Synsets of WordNet, they </w:t>
      </w:r>
      <w:proofErr w:type="gramStart"/>
      <w:r>
        <w:t>uses</w:t>
      </w:r>
      <w:proofErr w:type="gramEnd"/>
      <w:r>
        <w:t xml:space="preserve"> the same </w:t>
      </w:r>
      <w:r w:rsidRPr="005A08C5">
        <w:t xml:space="preserve">lexical resource </w:t>
      </w:r>
      <w:r>
        <w:t xml:space="preserve">which essentially </w:t>
      </w:r>
      <w:r w:rsidRPr="005A08C5">
        <w:t>provides a synset-based sentiment representation</w:t>
      </w:r>
      <w:r>
        <w:t xml:space="preserve">. That also </w:t>
      </w:r>
      <w:proofErr w:type="gramStart"/>
      <w:r>
        <w:t xml:space="preserve">means </w:t>
      </w:r>
      <w:r w:rsidRPr="005A08C5">
        <w:t xml:space="preserve"> diﬀerent</w:t>
      </w:r>
      <w:proofErr w:type="gramEnd"/>
      <w:r w:rsidRPr="005A08C5">
        <w:t xml:space="preserve"> senses of the same term may have diﬀerent sentiment scores.</w:t>
      </w:r>
      <w:r>
        <w:t xml:space="preserve"> </w:t>
      </w:r>
      <w:r w:rsidRPr="005A08C5">
        <w:t xml:space="preserve">As shown in Figure </w:t>
      </w:r>
      <w:r w:rsidR="00F061CE">
        <w:fldChar w:fldCharType="begin"/>
      </w:r>
      <w:r w:rsidR="00F061CE">
        <w:instrText xml:space="preserve"> REF _Ref38743355 \h </w:instrText>
      </w:r>
      <w:r w:rsidR="00F061CE">
        <w:fldChar w:fldCharType="separate"/>
      </w:r>
      <w:r w:rsidR="007929B0" w:rsidRPr="00D0021E">
        <w:t xml:space="preserve">Table </w:t>
      </w:r>
      <w:r w:rsidR="007929B0">
        <w:rPr>
          <w:noProof/>
        </w:rPr>
        <w:t>3</w:t>
      </w:r>
      <w:r w:rsidR="007929B0">
        <w:t>.</w:t>
      </w:r>
      <w:r w:rsidR="007929B0">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Pr="005A08C5">
        <w:t>SentiWordNet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AA30A0">
        <w:t>, and this project always use first sense as the most common scenario.</w:t>
      </w:r>
    </w:p>
    <w:p w14:paraId="1F258F5F" w14:textId="2AEA8BBE" w:rsidR="00F061CE" w:rsidRDefault="00F061CE" w:rsidP="00F061CE">
      <w:pPr>
        <w:pStyle w:val="Caption"/>
        <w:keepNext/>
      </w:pPr>
      <w:bookmarkStart w:id="114" w:name="_Ref38743355"/>
      <w:bookmarkStart w:id="115" w:name="_Toc39353569"/>
      <w:r w:rsidRPr="00D0021E">
        <w:t xml:space="preserve">Table </w:t>
      </w:r>
      <w:fldSimple w:instr=" STYLEREF 1 \s ">
        <w:r w:rsidR="007929B0">
          <w:rPr>
            <w:noProof/>
          </w:rPr>
          <w:t>3</w:t>
        </w:r>
      </w:fldSimple>
      <w:r w:rsidR="00F6091E">
        <w:t>.</w:t>
      </w:r>
      <w:fldSimple w:instr=" SEQ Table \* ARABIC \s 1 ">
        <w:r w:rsidR="007929B0">
          <w:rPr>
            <w:noProof/>
          </w:rPr>
          <w:t>11</w:t>
        </w:r>
      </w:fldSimple>
      <w:bookmarkEnd w:id="114"/>
      <w:r w:rsidRPr="00D0021E">
        <w:t xml:space="preserve">: </w:t>
      </w:r>
      <w:r>
        <w:t>SWN Scores Example</w:t>
      </w:r>
      <w:bookmarkEnd w:id="115"/>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r w:rsidRPr="001370A6">
              <w:rPr>
                <w:b/>
                <w:bCs/>
                <w:sz w:val="22"/>
              </w:rPr>
              <w:t>SynSet</w:t>
            </w:r>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39913352" w14:textId="727D29F0" w:rsidR="001A4A5D" w:rsidRDefault="003F7447" w:rsidP="009C4059">
      <w:r>
        <w:t xml:space="preserve">In order to evaluate the sentiment of a news article, this research scores the news header and detail separately and later combined for an average score to represent the final </w:t>
      </w:r>
      <w:r>
        <w:lastRenderedPageBreak/>
        <w:t>sentiment of the article. There are two steps to evaluate the text sentiment scores</w:t>
      </w:r>
      <w:r w:rsidR="005619FC">
        <w:t xml:space="preserve"> as illustrated in </w:t>
      </w:r>
      <w:r w:rsidR="005619FC">
        <w:fldChar w:fldCharType="begin"/>
      </w:r>
      <w:r w:rsidR="005619FC">
        <w:instrText xml:space="preserve"> REF _Ref38745492 \h </w:instrText>
      </w:r>
      <w:r w:rsidR="005619FC">
        <w:fldChar w:fldCharType="separate"/>
      </w:r>
      <w:r w:rsidR="007929B0" w:rsidRPr="005F59C8">
        <w:t xml:space="preserve">Figure </w:t>
      </w:r>
      <w:r w:rsidR="007929B0">
        <w:rPr>
          <w:noProof/>
        </w:rPr>
        <w:t>3</w:t>
      </w:r>
      <w:r w:rsidR="007929B0">
        <w:t>.</w:t>
      </w:r>
      <w:r w:rsidR="007929B0">
        <w:rPr>
          <w:noProof/>
        </w:rPr>
        <w:t>9</w:t>
      </w:r>
      <w:r w:rsidR="005619FC">
        <w:fldChar w:fldCharType="end"/>
      </w:r>
      <w:r w:rsidR="005619FC">
        <w:t xml:space="preserve"> below. F</w:t>
      </w:r>
      <w:r>
        <w:t xml:space="preserve">irstly count the frequency of positive and negative terms (determined using Senti-SynSet Pos, Neg scoring, </w:t>
      </w:r>
      <w:r>
        <w:fldChar w:fldCharType="begin"/>
      </w:r>
      <w:r>
        <w:instrText xml:space="preserve"> REF _Ref38744382 \h </w:instrText>
      </w:r>
      <w:r>
        <w:fldChar w:fldCharType="separate"/>
      </w:r>
      <w:r w:rsidR="007929B0">
        <w:t xml:space="preserve">Equation </w:t>
      </w:r>
      <w:r w:rsidR="007929B0">
        <w:rPr>
          <w:noProof/>
        </w:rPr>
        <w:t>3</w:t>
      </w:r>
      <w:r w:rsidR="007929B0">
        <w:t>.</w:t>
      </w:r>
      <w:r w:rsidR="007929B0">
        <w:rPr>
          <w:noProof/>
        </w:rPr>
        <w:t>1</w:t>
      </w:r>
      <w:r>
        <w:fldChar w:fldCharType="end"/>
      </w:r>
      <w:r>
        <w:t xml:space="preserve">) , secondly use the </w:t>
      </w:r>
      <w:r>
        <w:fldChar w:fldCharType="begin"/>
      </w:r>
      <w:r>
        <w:instrText xml:space="preserve"> REF _Ref38744397 \h </w:instrText>
      </w:r>
      <w:r>
        <w:fldChar w:fldCharType="separate"/>
      </w:r>
      <w:r w:rsidR="007929B0">
        <w:t xml:space="preserve">Equation </w:t>
      </w:r>
      <w:r w:rsidR="007929B0">
        <w:rPr>
          <w:noProof/>
        </w:rPr>
        <w:t>3</w:t>
      </w:r>
      <w:r w:rsidR="007929B0">
        <w:t>.</w:t>
      </w:r>
      <w:r w:rsidR="007929B0">
        <w:rPr>
          <w:noProof/>
        </w:rPr>
        <w:t>2</w:t>
      </w:r>
      <w:r>
        <w:fldChar w:fldCharType="end"/>
      </w:r>
      <w:r>
        <w:t xml:space="preserve"> to score the underlying text.</w:t>
      </w:r>
      <w:r w:rsidR="003272ED">
        <w:t xml:space="preserve"> </w:t>
      </w:r>
      <w:r w:rsidR="00053760">
        <w:t xml:space="preserve">This technique was also found in work </w:t>
      </w:r>
      <w:r w:rsidR="00053760">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053760">
        <w:instrText xml:space="preserve"> ADDIN EN.CITE </w:instrText>
      </w:r>
      <w:r w:rsidR="00053760">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053760">
        <w:instrText xml:space="preserve"> ADDIN EN.CITE.DATA </w:instrText>
      </w:r>
      <w:r w:rsidR="00053760">
        <w:fldChar w:fldCharType="end"/>
      </w:r>
      <w:r w:rsidR="00053760">
        <w:fldChar w:fldCharType="separate"/>
      </w:r>
      <w:r w:rsidR="00053760">
        <w:rPr>
          <w:noProof/>
        </w:rPr>
        <w:t>(Hor et al., 2018; Li et al., 2014; Nassirtoussi et al., 2015)</w:t>
      </w:r>
      <w:r w:rsidR="00053760">
        <w:fldChar w:fldCharType="end"/>
      </w:r>
      <w:r w:rsidR="00053760">
        <w:t>.</w:t>
      </w:r>
      <w:r w:rsidR="001A4A5D">
        <w:t xml:space="preserve"> </w:t>
      </w:r>
      <w:r w:rsidR="00411428">
        <w:t>The value one (1) indicates extreme positive sentiment, whereas 0 represents extreme negative sentiment. Value of zero 0.5 represents neutral.</w:t>
      </w:r>
      <w:r w:rsidR="0061711D">
        <w:t xml:space="preserve"> See examples in </w:t>
      </w:r>
      <w:r w:rsidR="0061711D">
        <w:fldChar w:fldCharType="begin"/>
      </w:r>
      <w:r w:rsidR="0061711D">
        <w:instrText xml:space="preserve"> REF _Ref38745854 \h </w:instrText>
      </w:r>
      <w:r w:rsidR="0061711D">
        <w:fldChar w:fldCharType="separate"/>
      </w:r>
      <w:r w:rsidR="007929B0" w:rsidRPr="00D0021E">
        <w:t xml:space="preserve">Table </w:t>
      </w:r>
      <w:r w:rsidR="007929B0">
        <w:rPr>
          <w:noProof/>
        </w:rPr>
        <w:t>3</w:t>
      </w:r>
      <w:r w:rsidR="007929B0">
        <w:t>.</w:t>
      </w:r>
      <w:r w:rsidR="007929B0">
        <w:rPr>
          <w:noProof/>
        </w:rPr>
        <w:t>12</w:t>
      </w:r>
      <w:r w:rsidR="0061711D">
        <w:fldChar w:fldCharType="end"/>
      </w:r>
      <w:r w:rsidR="0061711D">
        <w:t xml:space="preserve"> above.</w:t>
      </w:r>
    </w:p>
    <w:p w14:paraId="191B6E9D" w14:textId="28B38B42" w:rsidR="009C4059" w:rsidRPr="009C4059" w:rsidRDefault="001A4A5D" w:rsidP="009C4059">
      <w:r>
        <w:t xml:space="preserve">In </w:t>
      </w:r>
      <w:r>
        <w:fldChar w:fldCharType="begin"/>
      </w:r>
      <w:r>
        <w:instrText xml:space="preserve"> REF _Ref38744382 \h </w:instrText>
      </w:r>
      <w:r>
        <w:fldChar w:fldCharType="separate"/>
      </w:r>
      <w:r w:rsidR="007929B0">
        <w:t xml:space="preserve">Equation </w:t>
      </w:r>
      <w:r w:rsidR="007929B0">
        <w:rPr>
          <w:noProof/>
        </w:rPr>
        <w:t>3</w:t>
      </w:r>
      <w:r w:rsidR="007929B0">
        <w:t>.</w:t>
      </w:r>
      <w:r w:rsidR="007929B0">
        <w:rPr>
          <w:noProof/>
        </w:rPr>
        <w:t>1</w:t>
      </w:r>
      <w:r>
        <w:fldChar w:fldCharType="end"/>
      </w:r>
      <w:r>
        <w:t>, if more positive terms detected than negative ones, the term is labeled as Positive. On the reverse, it is Negative labeled.</w:t>
      </w:r>
      <w:r w:rsidR="00D74ED1">
        <w:t xml:space="preserve"> </w:t>
      </w:r>
      <w:r w:rsidR="00411428">
        <w:t xml:space="preserve">When there are equal number of positive and negative terms (equally weighted), the equation evaluates to 0.5 (neutral). </w:t>
      </w:r>
      <w:r w:rsidR="003272ED">
        <w:t xml:space="preserve">Positive or negative terms may not present in short text (especially headers), hence </w:t>
      </w:r>
      <w:r w:rsidR="00CC7107">
        <w:fldChar w:fldCharType="begin"/>
      </w:r>
      <w:r w:rsidR="00CC7107">
        <w:instrText xml:space="preserve"> REF _Ref38744397 \h </w:instrText>
      </w:r>
      <w:r w:rsidR="00CC7107">
        <w:fldChar w:fldCharType="separate"/>
      </w:r>
      <w:r w:rsidR="007929B0">
        <w:t xml:space="preserve">Equation </w:t>
      </w:r>
      <w:r w:rsidR="007929B0">
        <w:rPr>
          <w:noProof/>
        </w:rPr>
        <w:t>3</w:t>
      </w:r>
      <w:r w:rsidR="007929B0">
        <w:t>.</w:t>
      </w:r>
      <w:r w:rsidR="007929B0">
        <w:rPr>
          <w:noProof/>
        </w:rPr>
        <w:t>2</w:t>
      </w:r>
      <w:r w:rsidR="00CC7107">
        <w:fldChar w:fldCharType="end"/>
      </w:r>
      <w:r w:rsidR="00CC7107">
        <w:t xml:space="preserve"> adjusted the sentiment score to 0.5 (neutral) </w:t>
      </w:r>
      <w:r w:rsidR="00D74ED1">
        <w:t>for</w:t>
      </w:r>
      <w:r w:rsidR="00CC7107">
        <w:t xml:space="preserve"> this scenario.</w:t>
      </w:r>
      <w:r w:rsidR="003272ED">
        <w:t xml:space="preserve"> </w:t>
      </w:r>
      <w:r w:rsidR="008D52C7">
        <w:t xml:space="preserve"> </w:t>
      </w:r>
      <w:r w:rsidR="008D52C7">
        <w:fldChar w:fldCharType="begin"/>
      </w:r>
      <w:r w:rsidR="008D52C7">
        <w:instrText xml:space="preserve"> REF _Ref38745492 \h </w:instrText>
      </w:r>
      <w:r w:rsidR="008D52C7">
        <w:fldChar w:fldCharType="separate"/>
      </w:r>
      <w:r w:rsidR="007929B0" w:rsidRPr="005F59C8">
        <w:t xml:space="preserve">Figure </w:t>
      </w:r>
      <w:r w:rsidR="007929B0">
        <w:rPr>
          <w:noProof/>
        </w:rPr>
        <w:t>3</w:t>
      </w:r>
      <w:r w:rsidR="007929B0">
        <w:t>.</w:t>
      </w:r>
      <w:r w:rsidR="007929B0">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5A4BD243" w:rsidR="009C4059" w:rsidRPr="00B93BAD" w:rsidRDefault="009C4059" w:rsidP="009C4059">
      <w:pPr>
        <w:pStyle w:val="Caption"/>
      </w:pPr>
      <w:bookmarkStart w:id="116" w:name="_Ref38745492"/>
      <w:bookmarkStart w:id="117" w:name="_Toc39353535"/>
      <w:r w:rsidRPr="005F59C8">
        <w:t xml:space="preserve">Figure </w:t>
      </w:r>
      <w:fldSimple w:instr=" STYLEREF 1 \s ">
        <w:r w:rsidR="007929B0">
          <w:rPr>
            <w:noProof/>
          </w:rPr>
          <w:t>3</w:t>
        </w:r>
      </w:fldSimple>
      <w:r>
        <w:t>.</w:t>
      </w:r>
      <w:fldSimple w:instr=" SEQ Figure \* ARABIC \s 1 ">
        <w:r w:rsidR="007929B0">
          <w:rPr>
            <w:noProof/>
          </w:rPr>
          <w:t>9</w:t>
        </w:r>
      </w:fldSimple>
      <w:bookmarkEnd w:id="116"/>
      <w:r w:rsidRPr="005F59C8">
        <w:t xml:space="preserve">: </w:t>
      </w:r>
      <w:r>
        <w:t xml:space="preserve">Sentiment Scoring </w:t>
      </w:r>
      <w:r w:rsidR="00F208C6">
        <w:t xml:space="preserve">and Label </w:t>
      </w:r>
      <w:r>
        <w:t>For News Article</w:t>
      </w:r>
      <w:bookmarkEnd w:id="117"/>
    </w:p>
    <w:p w14:paraId="66D9CCA0" w14:textId="7C9353AD" w:rsidR="00E66240" w:rsidRDefault="00F50DF3" w:rsidP="00F50DF3">
      <w:pPr>
        <w:pStyle w:val="Caption"/>
        <w:rPr>
          <w:sz w:val="22"/>
        </w:rPr>
      </w:pPr>
      <w:bookmarkStart w:id="118" w:name="_Ref38744382"/>
      <w:r>
        <w:t xml:space="preserve">Equation </w:t>
      </w:r>
      <w:fldSimple w:instr=" STYLEREF 1 \s ">
        <w:r w:rsidR="007929B0">
          <w:rPr>
            <w:noProof/>
          </w:rPr>
          <w:t>3</w:t>
        </w:r>
      </w:fldSimple>
      <w:r w:rsidR="00DA354F">
        <w:t>.</w:t>
      </w:r>
      <w:fldSimple w:instr=" SEQ Equation \* ARABIC \s 1 ">
        <w:r w:rsidR="007929B0">
          <w:rPr>
            <w:noProof/>
          </w:rPr>
          <w:t>1</w:t>
        </w:r>
      </w:fldSimple>
      <w:bookmarkEnd w:id="118"/>
      <w:r>
        <w:t>: Determine Sentiment Category For A Term</w:t>
      </w:r>
    </w:p>
    <w:p w14:paraId="00595CC3" w14:textId="26735CA2"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  Pos(term) &gt; Neg(term)</m:t>
                  </m:r>
                </m:e>
                <m:e>
                  <m:r>
                    <w:rPr>
                      <w:rFonts w:ascii="Cambria Math" w:hAnsi="Cambria Math"/>
                      <w:sz w:val="20"/>
                      <w:szCs w:val="20"/>
                    </w:rPr>
                    <m:t xml:space="preserve">Neutral  →  Obj(term) =1                   </m:t>
                  </m:r>
                </m:e>
                <m:e>
                  <m:r>
                    <w:rPr>
                      <w:rFonts w:ascii="Cambria Math" w:hAnsi="Cambria Math"/>
                      <w:sz w:val="20"/>
                      <w:szCs w:val="20"/>
                    </w:rPr>
                    <m:t xml:space="preserve">Negative →  Pos(term) &lt;Neg(term) </m:t>
                  </m:r>
                </m:e>
              </m:eqArr>
            </m:e>
          </m:d>
        </m:oMath>
      </m:oMathPara>
    </w:p>
    <w:p w14:paraId="6C0452D1" w14:textId="7C273878" w:rsidR="00F50DF3" w:rsidRDefault="00F50DF3" w:rsidP="00F50DF3">
      <w:pPr>
        <w:pStyle w:val="Caption"/>
        <w:rPr>
          <w:sz w:val="22"/>
        </w:rPr>
      </w:pPr>
      <w:bookmarkStart w:id="119" w:name="_Ref38744397"/>
      <w:r>
        <w:t xml:space="preserve">Equation </w:t>
      </w:r>
      <w:fldSimple w:instr=" STYLEREF 1 \s ">
        <w:r w:rsidR="007929B0">
          <w:rPr>
            <w:noProof/>
          </w:rPr>
          <w:t>3</w:t>
        </w:r>
      </w:fldSimple>
      <w:r w:rsidR="00DA354F">
        <w:t>.</w:t>
      </w:r>
      <w:fldSimple w:instr=" SEQ Equation \* ARABIC \s 1 ">
        <w:r w:rsidR="007929B0">
          <w:rPr>
            <w:noProof/>
          </w:rPr>
          <w:t>2</w:t>
        </w:r>
      </w:fldSimple>
      <w:bookmarkEnd w:id="119"/>
      <w:r>
        <w:t>: Determine Sentiment Score For A News Headline or Detail</w:t>
      </w:r>
    </w:p>
    <w:p w14:paraId="5B351CE5" w14:textId="3C58B46F" w:rsidR="00E66240" w:rsidRPr="00E66240" w:rsidRDefault="00E66240" w:rsidP="00E66240">
      <w:pPr>
        <w:rPr>
          <w:sz w:val="20"/>
          <w:szCs w:val="20"/>
        </w:rPr>
      </w:pPr>
      <m:oMathPara>
        <m:oMath>
          <m:r>
            <w:rPr>
              <w:rFonts w:ascii="Cambria Math" w:hAnsi="Cambria Math"/>
              <w:sz w:val="20"/>
              <w:szCs w:val="20"/>
            </w:rPr>
            <w:lastRenderedPageBreak/>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0155F2ED" w:rsidR="009071A0" w:rsidRDefault="008B32C8" w:rsidP="009071A0">
      <w:r>
        <w:t>Few</w:t>
      </w:r>
      <w:r w:rsidR="009071A0">
        <w:t xml:space="preserve"> sample news article</w:t>
      </w:r>
      <w:r w:rsidR="00B47D33">
        <w:t xml:space="preserve">s </w:t>
      </w:r>
      <w:r w:rsidR="009071A0">
        <w:t xml:space="preserve">and </w:t>
      </w:r>
      <w:r w:rsidR="00B47D33">
        <w:t xml:space="preserve">their </w:t>
      </w:r>
      <w:r w:rsidR="009071A0">
        <w:t xml:space="preserve">sentiment score calculation </w:t>
      </w:r>
      <w:proofErr w:type="gramStart"/>
      <w:r>
        <w:t>are</w:t>
      </w:r>
      <w:proofErr w:type="gramEnd"/>
      <w:r>
        <w:t xml:space="preserve"> illustrated below.</w:t>
      </w:r>
    </w:p>
    <w:p w14:paraId="21008445" w14:textId="5C702692" w:rsidR="009071A0" w:rsidRPr="00B43616" w:rsidRDefault="009071A0" w:rsidP="009071A0">
      <w:pPr>
        <w:pStyle w:val="Caption"/>
        <w:keepNext/>
      </w:pPr>
      <w:bookmarkStart w:id="120" w:name="_Ref38745854"/>
      <w:bookmarkStart w:id="121" w:name="_Toc39353570"/>
      <w:r w:rsidRPr="00D0021E">
        <w:t xml:space="preserve">Table </w:t>
      </w:r>
      <w:fldSimple w:instr=" STYLEREF 1 \s ">
        <w:r w:rsidR="007929B0">
          <w:rPr>
            <w:noProof/>
          </w:rPr>
          <w:t>3</w:t>
        </w:r>
      </w:fldSimple>
      <w:r w:rsidR="00F6091E">
        <w:t>.</w:t>
      </w:r>
      <w:fldSimple w:instr=" SEQ Table \* ARABIC \s 1 ">
        <w:r w:rsidR="007929B0">
          <w:rPr>
            <w:noProof/>
          </w:rPr>
          <w:t>12</w:t>
        </w:r>
      </w:fldSimple>
      <w:bookmarkEnd w:id="120"/>
      <w:r w:rsidRPr="00D0021E">
        <w:t xml:space="preserve">: </w:t>
      </w:r>
      <w:r>
        <w:t>News Sentiment Score (Positive Example 1)</w:t>
      </w:r>
      <w:bookmarkEnd w:id="121"/>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54038">
            <w:pPr>
              <w:spacing w:before="20" w:after="2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54038">
            <w:pPr>
              <w:spacing w:before="20" w:after="20" w:afterAutospacing="0" w:line="240" w:lineRule="auto"/>
              <w:ind w:firstLine="0"/>
              <w:rPr>
                <w:sz w:val="18"/>
                <w:szCs w:val="18"/>
              </w:rPr>
            </w:pPr>
          </w:p>
        </w:tc>
        <w:tc>
          <w:tcPr>
            <w:tcW w:w="1350" w:type="dxa"/>
          </w:tcPr>
          <w:p w14:paraId="7D8B90B9"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6E3C0BBB"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54038">
            <w:pPr>
              <w:spacing w:before="20" w:after="2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54038">
            <w:pPr>
              <w:spacing w:before="20" w:after="20" w:afterAutospacing="0" w:line="240" w:lineRule="auto"/>
              <w:ind w:firstLine="0"/>
              <w:rPr>
                <w:sz w:val="18"/>
                <w:szCs w:val="18"/>
              </w:rPr>
            </w:pPr>
          </w:p>
        </w:tc>
        <w:tc>
          <w:tcPr>
            <w:tcW w:w="1350" w:type="dxa"/>
          </w:tcPr>
          <w:p w14:paraId="6527E040"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45D2E578"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54038">
            <w:pPr>
              <w:spacing w:before="20" w:after="2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54038">
            <w:pPr>
              <w:spacing w:before="20" w:after="2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54038">
            <w:pPr>
              <w:spacing w:before="20" w:after="2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54038">
            <w:pPr>
              <w:spacing w:before="20" w:after="2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54038">
            <w:pPr>
              <w:spacing w:before="20" w:after="2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54038">
            <w:pPr>
              <w:spacing w:before="20" w:after="20" w:afterAutospacing="0" w:line="240" w:lineRule="auto"/>
              <w:ind w:firstLine="0"/>
              <w:rPr>
                <w:sz w:val="18"/>
                <w:szCs w:val="18"/>
              </w:rPr>
            </w:pPr>
            <w:r w:rsidRPr="000633B7">
              <w:rPr>
                <w:sz w:val="18"/>
                <w:szCs w:val="18"/>
              </w:rPr>
              <w:t xml:space="preserve">KUALA LUMPUR (March 20): Malayan Banking Bhd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54038">
            <w:pPr>
              <w:spacing w:before="20" w:after="20" w:afterAutospacing="0" w:line="240" w:lineRule="auto"/>
              <w:ind w:firstLine="0"/>
              <w:jc w:val="center"/>
              <w:rPr>
                <w:sz w:val="18"/>
                <w:szCs w:val="18"/>
              </w:rPr>
            </w:pPr>
            <w:r>
              <w:rPr>
                <w:sz w:val="18"/>
                <w:szCs w:val="18"/>
              </w:rPr>
              <w:t>5</w:t>
            </w:r>
          </w:p>
          <w:p w14:paraId="77D26F0D" w14:textId="77777777" w:rsidR="009071A0" w:rsidRDefault="009071A0" w:rsidP="00554038">
            <w:pPr>
              <w:spacing w:before="20" w:after="20" w:afterAutospacing="0" w:line="240" w:lineRule="auto"/>
              <w:ind w:firstLine="0"/>
              <w:jc w:val="center"/>
              <w:rPr>
                <w:sz w:val="18"/>
                <w:szCs w:val="18"/>
              </w:rPr>
            </w:pPr>
          </w:p>
          <w:p w14:paraId="5EFB307E" w14:textId="77777777" w:rsidR="009071A0" w:rsidRPr="000633B7" w:rsidRDefault="009071A0" w:rsidP="00554038">
            <w:pPr>
              <w:spacing w:before="20" w:after="2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54038">
            <w:pPr>
              <w:spacing w:before="20" w:after="20" w:afterAutospacing="0" w:line="240" w:lineRule="auto"/>
              <w:ind w:firstLine="0"/>
              <w:jc w:val="center"/>
              <w:rPr>
                <w:sz w:val="18"/>
                <w:szCs w:val="18"/>
              </w:rPr>
            </w:pPr>
            <w:r>
              <w:rPr>
                <w:sz w:val="18"/>
                <w:szCs w:val="18"/>
              </w:rPr>
              <w:t>1</w:t>
            </w:r>
          </w:p>
          <w:p w14:paraId="05EA001A" w14:textId="77777777" w:rsidR="009071A0" w:rsidRDefault="009071A0" w:rsidP="00554038">
            <w:pPr>
              <w:spacing w:before="20" w:after="20" w:afterAutospacing="0" w:line="240" w:lineRule="auto"/>
              <w:ind w:firstLine="0"/>
              <w:jc w:val="center"/>
              <w:rPr>
                <w:sz w:val="18"/>
                <w:szCs w:val="18"/>
              </w:rPr>
            </w:pPr>
          </w:p>
          <w:p w14:paraId="7D129120" w14:textId="77777777" w:rsidR="009071A0" w:rsidRPr="000633B7" w:rsidRDefault="009071A0" w:rsidP="00554038">
            <w:pPr>
              <w:spacing w:before="20" w:after="2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54038">
            <w:pPr>
              <w:spacing w:before="20" w:after="2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54038">
            <w:pPr>
              <w:spacing w:before="20" w:after="2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54038">
            <w:pPr>
              <w:spacing w:before="20" w:after="20" w:afterAutospacing="0" w:line="240" w:lineRule="auto"/>
              <w:ind w:firstLine="0"/>
              <w:rPr>
                <w:sz w:val="18"/>
                <w:szCs w:val="18"/>
              </w:rPr>
            </w:pPr>
          </w:p>
        </w:tc>
        <w:tc>
          <w:tcPr>
            <w:tcW w:w="1350" w:type="dxa"/>
          </w:tcPr>
          <w:p w14:paraId="0E5355F8"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2E15D294"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54038">
            <w:pPr>
              <w:spacing w:before="20" w:after="2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54038">
            <w:pPr>
              <w:spacing w:before="20" w:after="2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54038">
            <w:pPr>
              <w:spacing w:before="20" w:after="20" w:afterAutospacing="0" w:line="240" w:lineRule="auto"/>
              <w:ind w:firstLine="0"/>
              <w:jc w:val="left"/>
              <w:rPr>
                <w:sz w:val="18"/>
                <w:szCs w:val="18"/>
              </w:rPr>
            </w:pPr>
            <w:r>
              <w:rPr>
                <w:sz w:val="18"/>
                <w:szCs w:val="18"/>
              </w:rPr>
              <w:t>(1 + 0.8333)/2</w:t>
            </w:r>
          </w:p>
          <w:p w14:paraId="1B546231" w14:textId="77777777" w:rsidR="009071A0" w:rsidRPr="000633B7" w:rsidRDefault="009071A0" w:rsidP="00554038">
            <w:pPr>
              <w:spacing w:before="20" w:after="2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10A0191F" w:rsidR="009071A0" w:rsidRPr="00B43616" w:rsidRDefault="009071A0" w:rsidP="009071A0">
      <w:pPr>
        <w:pStyle w:val="Caption"/>
        <w:keepNext/>
      </w:pPr>
      <w:bookmarkStart w:id="122" w:name="_Toc39353571"/>
      <w:r w:rsidRPr="00D0021E">
        <w:t xml:space="preserve">Table </w:t>
      </w:r>
      <w:fldSimple w:instr=" STYLEREF 1 \s ">
        <w:r w:rsidR="007929B0">
          <w:rPr>
            <w:noProof/>
          </w:rPr>
          <w:t>3</w:t>
        </w:r>
      </w:fldSimple>
      <w:r w:rsidR="00F6091E">
        <w:t>.</w:t>
      </w:r>
      <w:fldSimple w:instr=" SEQ Table \* ARABIC \s 1 ">
        <w:r w:rsidR="007929B0">
          <w:rPr>
            <w:noProof/>
          </w:rPr>
          <w:t>13</w:t>
        </w:r>
      </w:fldSimple>
      <w:r w:rsidRPr="00D0021E">
        <w:t xml:space="preserve">: </w:t>
      </w:r>
      <w:r>
        <w:t>News Sentiment Score (Positive Example 2)</w:t>
      </w:r>
      <w:bookmarkEnd w:id="122"/>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ID</w:t>
            </w:r>
          </w:p>
        </w:tc>
        <w:tc>
          <w:tcPr>
            <w:tcW w:w="3344" w:type="dxa"/>
          </w:tcPr>
          <w:p w14:paraId="3D1B45D9" w14:textId="77777777" w:rsidR="009071A0" w:rsidRPr="000633B7" w:rsidRDefault="009071A0" w:rsidP="00554038">
            <w:pPr>
              <w:spacing w:before="20" w:after="20" w:afterAutospacing="0" w:line="240" w:lineRule="auto"/>
              <w:ind w:firstLine="0"/>
              <w:rPr>
                <w:sz w:val="18"/>
                <w:szCs w:val="18"/>
              </w:rPr>
            </w:pPr>
            <w:r w:rsidRPr="00D62278">
              <w:rPr>
                <w:sz w:val="18"/>
                <w:szCs w:val="18"/>
              </w:rPr>
              <w:t>af47b304b16e80a9</w:t>
            </w:r>
          </w:p>
        </w:tc>
        <w:tc>
          <w:tcPr>
            <w:tcW w:w="1440" w:type="dxa"/>
          </w:tcPr>
          <w:p w14:paraId="5A53640E" w14:textId="77777777" w:rsidR="009071A0" w:rsidRPr="000633B7" w:rsidRDefault="009071A0" w:rsidP="00554038">
            <w:pPr>
              <w:spacing w:before="20" w:after="20" w:afterAutospacing="0" w:line="240" w:lineRule="auto"/>
              <w:ind w:firstLine="0"/>
              <w:rPr>
                <w:sz w:val="18"/>
                <w:szCs w:val="18"/>
              </w:rPr>
            </w:pPr>
          </w:p>
        </w:tc>
        <w:tc>
          <w:tcPr>
            <w:tcW w:w="1350" w:type="dxa"/>
          </w:tcPr>
          <w:p w14:paraId="4C325F34"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437B19DE"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54038">
            <w:pPr>
              <w:spacing w:before="20" w:after="2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54038">
            <w:pPr>
              <w:spacing w:before="20" w:after="20" w:afterAutospacing="0" w:line="240" w:lineRule="auto"/>
              <w:ind w:firstLine="0"/>
              <w:rPr>
                <w:sz w:val="18"/>
                <w:szCs w:val="18"/>
              </w:rPr>
            </w:pPr>
          </w:p>
        </w:tc>
        <w:tc>
          <w:tcPr>
            <w:tcW w:w="1350" w:type="dxa"/>
          </w:tcPr>
          <w:p w14:paraId="71C0B795"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094FBCAE"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54038">
            <w:pPr>
              <w:spacing w:before="20" w:after="2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54038">
            <w:pPr>
              <w:spacing w:before="20" w:after="20" w:afterAutospacing="0" w:line="240" w:lineRule="auto"/>
              <w:ind w:firstLine="0"/>
              <w:jc w:val="center"/>
              <w:rPr>
                <w:sz w:val="18"/>
                <w:szCs w:val="18"/>
              </w:rPr>
            </w:pPr>
            <w:r w:rsidRPr="000633B7">
              <w:rPr>
                <w:sz w:val="18"/>
                <w:szCs w:val="18"/>
              </w:rPr>
              <w:t>1</w:t>
            </w:r>
          </w:p>
          <w:p w14:paraId="3B11EDBB" w14:textId="77777777" w:rsidR="009071A0" w:rsidRPr="000633B7" w:rsidRDefault="009071A0" w:rsidP="00554038">
            <w:pPr>
              <w:spacing w:before="20" w:after="20" w:afterAutospacing="0" w:line="240" w:lineRule="auto"/>
              <w:ind w:firstLine="0"/>
              <w:jc w:val="center"/>
              <w:rPr>
                <w:sz w:val="18"/>
                <w:szCs w:val="18"/>
              </w:rPr>
            </w:pPr>
            <w:r>
              <w:rPr>
                <w:sz w:val="18"/>
                <w:szCs w:val="18"/>
              </w:rPr>
              <w:t>(new)</w:t>
            </w:r>
          </w:p>
        </w:tc>
        <w:tc>
          <w:tcPr>
            <w:tcW w:w="1350" w:type="dxa"/>
          </w:tcPr>
          <w:p w14:paraId="39D9F6FA" w14:textId="77777777" w:rsidR="009071A0" w:rsidRPr="000633B7" w:rsidRDefault="009071A0" w:rsidP="00554038">
            <w:pPr>
              <w:spacing w:before="20" w:after="2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54038">
            <w:pPr>
              <w:spacing w:before="20" w:after="2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54038">
            <w:pPr>
              <w:spacing w:before="20" w:after="2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Sdn Bhd,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proofErr w:type="gramStart"/>
            <w:r w:rsidRPr="007F5A01">
              <w:rPr>
                <w:sz w:val="18"/>
                <w:szCs w:val="18"/>
              </w:rPr>
              <w:t>HAISAN :</w:t>
            </w:r>
            <w:proofErr w:type="gramEnd"/>
            <w:r w:rsidRPr="007F5A01">
              <w:rPr>
                <w:sz w:val="18"/>
                <w:szCs w:val="18"/>
              </w:rPr>
              <w:t xml:space="preserve"> [Stock Watch][News]</w:t>
            </w:r>
            <w:r>
              <w:rPr>
                <w:sz w:val="18"/>
                <w:szCs w:val="18"/>
              </w:rPr>
              <w:t xml:space="preserve">  </w:t>
            </w:r>
          </w:p>
        </w:tc>
        <w:tc>
          <w:tcPr>
            <w:tcW w:w="1440" w:type="dxa"/>
          </w:tcPr>
          <w:p w14:paraId="001CD073" w14:textId="77777777" w:rsidR="009071A0" w:rsidRDefault="009071A0" w:rsidP="00554038">
            <w:pPr>
              <w:spacing w:before="20" w:after="20" w:afterAutospacing="0" w:line="240" w:lineRule="auto"/>
              <w:ind w:firstLine="0"/>
              <w:jc w:val="center"/>
              <w:rPr>
                <w:sz w:val="18"/>
                <w:szCs w:val="18"/>
              </w:rPr>
            </w:pPr>
          </w:p>
          <w:p w14:paraId="6C758026" w14:textId="77777777" w:rsidR="009071A0" w:rsidRDefault="009071A0" w:rsidP="00554038">
            <w:pPr>
              <w:spacing w:before="20" w:after="20" w:afterAutospacing="0" w:line="240" w:lineRule="auto"/>
              <w:ind w:firstLine="0"/>
              <w:jc w:val="center"/>
              <w:rPr>
                <w:sz w:val="18"/>
                <w:szCs w:val="18"/>
              </w:rPr>
            </w:pPr>
            <w:r>
              <w:rPr>
                <w:sz w:val="18"/>
                <w:szCs w:val="18"/>
              </w:rPr>
              <w:t>6</w:t>
            </w:r>
          </w:p>
          <w:p w14:paraId="72C230BB" w14:textId="77777777" w:rsidR="009071A0" w:rsidRDefault="009071A0" w:rsidP="00554038">
            <w:pPr>
              <w:spacing w:before="20" w:after="20" w:afterAutospacing="0" w:line="240" w:lineRule="auto"/>
              <w:ind w:firstLine="0"/>
              <w:jc w:val="center"/>
              <w:rPr>
                <w:sz w:val="18"/>
                <w:szCs w:val="18"/>
              </w:rPr>
            </w:pPr>
          </w:p>
          <w:p w14:paraId="1ED478FC" w14:textId="77777777" w:rsidR="009071A0" w:rsidRPr="000633B7" w:rsidRDefault="009071A0" w:rsidP="00554038">
            <w:pPr>
              <w:spacing w:before="20" w:after="2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54038">
            <w:pPr>
              <w:spacing w:before="20" w:after="20" w:afterAutospacing="0" w:line="240" w:lineRule="auto"/>
              <w:ind w:firstLine="0"/>
              <w:jc w:val="center"/>
              <w:rPr>
                <w:sz w:val="18"/>
                <w:szCs w:val="18"/>
              </w:rPr>
            </w:pPr>
          </w:p>
          <w:p w14:paraId="1770BD13" w14:textId="77777777" w:rsidR="009071A0" w:rsidRDefault="009071A0" w:rsidP="00554038">
            <w:pPr>
              <w:spacing w:before="20" w:after="20" w:afterAutospacing="0" w:line="240" w:lineRule="auto"/>
              <w:ind w:firstLine="0"/>
              <w:jc w:val="center"/>
              <w:rPr>
                <w:sz w:val="18"/>
                <w:szCs w:val="18"/>
              </w:rPr>
            </w:pPr>
            <w:r>
              <w:rPr>
                <w:sz w:val="18"/>
                <w:szCs w:val="18"/>
              </w:rPr>
              <w:t>2</w:t>
            </w:r>
          </w:p>
          <w:p w14:paraId="5B1233E1" w14:textId="77777777" w:rsidR="009071A0" w:rsidRPr="000633B7" w:rsidRDefault="009071A0" w:rsidP="00554038">
            <w:pPr>
              <w:spacing w:before="20" w:after="2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54038">
            <w:pPr>
              <w:spacing w:before="20" w:after="2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54038">
            <w:pPr>
              <w:spacing w:before="20" w:after="2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54038">
            <w:pPr>
              <w:spacing w:before="20" w:after="20" w:afterAutospacing="0" w:line="240" w:lineRule="auto"/>
              <w:ind w:firstLine="0"/>
              <w:rPr>
                <w:sz w:val="18"/>
                <w:szCs w:val="18"/>
              </w:rPr>
            </w:pPr>
          </w:p>
        </w:tc>
        <w:tc>
          <w:tcPr>
            <w:tcW w:w="1350" w:type="dxa"/>
          </w:tcPr>
          <w:p w14:paraId="45BF0BA1"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4D2DFAE6"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54038">
            <w:pPr>
              <w:spacing w:before="20" w:after="2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54038">
            <w:pPr>
              <w:spacing w:before="20" w:after="2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54038">
            <w:pPr>
              <w:spacing w:before="20" w:after="20" w:afterAutospacing="0" w:line="240" w:lineRule="auto"/>
              <w:ind w:firstLine="0"/>
              <w:jc w:val="left"/>
              <w:rPr>
                <w:sz w:val="18"/>
                <w:szCs w:val="18"/>
              </w:rPr>
            </w:pPr>
            <w:r>
              <w:rPr>
                <w:sz w:val="18"/>
                <w:szCs w:val="18"/>
              </w:rPr>
              <w:t>(1 + 0.75)/2</w:t>
            </w:r>
          </w:p>
          <w:p w14:paraId="2C0DC8BD" w14:textId="77777777" w:rsidR="009071A0" w:rsidRPr="000633B7" w:rsidRDefault="009071A0" w:rsidP="00554038">
            <w:pPr>
              <w:spacing w:before="20" w:after="20" w:afterAutospacing="0" w:line="240" w:lineRule="auto"/>
              <w:ind w:firstLine="0"/>
              <w:jc w:val="center"/>
              <w:rPr>
                <w:sz w:val="18"/>
                <w:szCs w:val="18"/>
              </w:rPr>
            </w:pPr>
            <w:r>
              <w:rPr>
                <w:sz w:val="18"/>
                <w:szCs w:val="18"/>
              </w:rPr>
              <w:t>= 0.88</w:t>
            </w:r>
          </w:p>
        </w:tc>
      </w:tr>
    </w:tbl>
    <w:p w14:paraId="0EBE3F34" w14:textId="77777777" w:rsidR="009071A0" w:rsidRDefault="009071A0" w:rsidP="009071A0"/>
    <w:p w14:paraId="338B723A" w14:textId="65FC4492" w:rsidR="009071A0" w:rsidRPr="00B43616" w:rsidRDefault="009071A0" w:rsidP="009071A0">
      <w:pPr>
        <w:pStyle w:val="Caption"/>
        <w:keepNext/>
      </w:pPr>
      <w:bookmarkStart w:id="123" w:name="_Toc39353572"/>
      <w:r w:rsidRPr="00D0021E">
        <w:t xml:space="preserve">Table </w:t>
      </w:r>
      <w:fldSimple w:instr=" STYLEREF 1 \s ">
        <w:r w:rsidR="007929B0">
          <w:rPr>
            <w:noProof/>
          </w:rPr>
          <w:t>3</w:t>
        </w:r>
      </w:fldSimple>
      <w:r w:rsidR="00F6091E">
        <w:t>.</w:t>
      </w:r>
      <w:fldSimple w:instr=" SEQ Table \* ARABIC \s 1 ">
        <w:r w:rsidR="007929B0">
          <w:rPr>
            <w:noProof/>
          </w:rPr>
          <w:t>14</w:t>
        </w:r>
      </w:fldSimple>
      <w:r w:rsidRPr="00D0021E">
        <w:t xml:space="preserve">: </w:t>
      </w:r>
      <w:r>
        <w:t>News Sentiment Score (Negative Example 1)</w:t>
      </w:r>
      <w:bookmarkEnd w:id="123"/>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1EAAEEFB" w14:textId="77777777" w:rsidTr="00554038">
        <w:trPr>
          <w:gridAfter w:val="1"/>
          <w:wAfter w:w="6" w:type="dxa"/>
        </w:trPr>
        <w:tc>
          <w:tcPr>
            <w:tcW w:w="4405" w:type="dxa"/>
            <w:gridSpan w:val="2"/>
            <w:shd w:val="clear" w:color="auto" w:fill="D9D9D9" w:themeFill="background1" w:themeFillShade="D9"/>
            <w:vAlign w:val="center"/>
          </w:tcPr>
          <w:p w14:paraId="07A9E7BA"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Article</w:t>
            </w:r>
          </w:p>
        </w:tc>
        <w:tc>
          <w:tcPr>
            <w:tcW w:w="1440" w:type="dxa"/>
          </w:tcPr>
          <w:p w14:paraId="1C2B7715"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Positive Words Count</w:t>
            </w:r>
          </w:p>
        </w:tc>
        <w:tc>
          <w:tcPr>
            <w:tcW w:w="1350" w:type="dxa"/>
          </w:tcPr>
          <w:p w14:paraId="4A84100F"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4768E877" w14:textId="77777777" w:rsidR="009071A0" w:rsidRPr="00C445C7" w:rsidRDefault="009071A0" w:rsidP="00554038">
            <w:pPr>
              <w:spacing w:before="20" w:after="20" w:afterAutospacing="0" w:line="240" w:lineRule="auto"/>
              <w:ind w:firstLine="0"/>
              <w:jc w:val="center"/>
              <w:rPr>
                <w:b/>
                <w:bCs/>
                <w:sz w:val="18"/>
                <w:szCs w:val="18"/>
              </w:rPr>
            </w:pPr>
            <w:r w:rsidRPr="00C445C7">
              <w:rPr>
                <w:b/>
                <w:bCs/>
                <w:sz w:val="18"/>
                <w:szCs w:val="18"/>
              </w:rPr>
              <w:t>Sentiment Score</w:t>
            </w:r>
          </w:p>
        </w:tc>
      </w:tr>
      <w:tr w:rsidR="009071A0" w:rsidRPr="000633B7" w14:paraId="5ADCB852" w14:textId="77777777" w:rsidTr="00554038">
        <w:trPr>
          <w:gridAfter w:val="1"/>
          <w:wAfter w:w="6" w:type="dxa"/>
        </w:trPr>
        <w:tc>
          <w:tcPr>
            <w:tcW w:w="1061" w:type="dxa"/>
            <w:shd w:val="clear" w:color="auto" w:fill="D9D9D9" w:themeFill="background1" w:themeFillShade="D9"/>
          </w:tcPr>
          <w:p w14:paraId="1E9ECD2E"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ID</w:t>
            </w:r>
          </w:p>
        </w:tc>
        <w:tc>
          <w:tcPr>
            <w:tcW w:w="3344" w:type="dxa"/>
          </w:tcPr>
          <w:p w14:paraId="4D3227D1" w14:textId="77777777" w:rsidR="009071A0" w:rsidRPr="000633B7" w:rsidRDefault="009071A0" w:rsidP="00554038">
            <w:pPr>
              <w:spacing w:before="20" w:after="20" w:afterAutospacing="0" w:line="240" w:lineRule="auto"/>
              <w:ind w:firstLine="0"/>
              <w:rPr>
                <w:sz w:val="18"/>
                <w:szCs w:val="18"/>
              </w:rPr>
            </w:pPr>
            <w:r w:rsidRPr="00D62278">
              <w:rPr>
                <w:sz w:val="18"/>
                <w:szCs w:val="18"/>
              </w:rPr>
              <w:t>af47b304b16e80a9</w:t>
            </w:r>
          </w:p>
        </w:tc>
        <w:tc>
          <w:tcPr>
            <w:tcW w:w="1440" w:type="dxa"/>
          </w:tcPr>
          <w:p w14:paraId="182E490E" w14:textId="77777777" w:rsidR="009071A0" w:rsidRPr="000633B7" w:rsidRDefault="009071A0" w:rsidP="00554038">
            <w:pPr>
              <w:spacing w:before="20" w:after="20" w:afterAutospacing="0" w:line="240" w:lineRule="auto"/>
              <w:ind w:firstLine="0"/>
              <w:rPr>
                <w:sz w:val="18"/>
                <w:szCs w:val="18"/>
              </w:rPr>
            </w:pPr>
          </w:p>
        </w:tc>
        <w:tc>
          <w:tcPr>
            <w:tcW w:w="1350" w:type="dxa"/>
          </w:tcPr>
          <w:p w14:paraId="42B5668B"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442BAEC6"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4F92C740" w14:textId="77777777" w:rsidTr="00554038">
        <w:trPr>
          <w:gridAfter w:val="1"/>
          <w:wAfter w:w="6" w:type="dxa"/>
        </w:trPr>
        <w:tc>
          <w:tcPr>
            <w:tcW w:w="1061" w:type="dxa"/>
            <w:shd w:val="clear" w:color="auto" w:fill="D9D9D9" w:themeFill="background1" w:themeFillShade="D9"/>
          </w:tcPr>
          <w:p w14:paraId="60980C30"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Date (ID)</w:t>
            </w:r>
          </w:p>
        </w:tc>
        <w:tc>
          <w:tcPr>
            <w:tcW w:w="3344" w:type="dxa"/>
          </w:tcPr>
          <w:p w14:paraId="44186494" w14:textId="77777777" w:rsidR="009071A0" w:rsidRPr="000633B7" w:rsidRDefault="009071A0" w:rsidP="00554038">
            <w:pPr>
              <w:spacing w:before="20" w:after="2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76D7651E" w14:textId="77777777" w:rsidR="009071A0" w:rsidRPr="000633B7" w:rsidRDefault="009071A0" w:rsidP="00554038">
            <w:pPr>
              <w:spacing w:before="20" w:after="20" w:afterAutospacing="0" w:line="240" w:lineRule="auto"/>
              <w:ind w:firstLine="0"/>
              <w:rPr>
                <w:sz w:val="18"/>
                <w:szCs w:val="18"/>
              </w:rPr>
            </w:pPr>
          </w:p>
        </w:tc>
        <w:tc>
          <w:tcPr>
            <w:tcW w:w="1350" w:type="dxa"/>
          </w:tcPr>
          <w:p w14:paraId="404F2A8E"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382070C3"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4FAD34A9" w14:textId="77777777" w:rsidTr="00554038">
        <w:trPr>
          <w:gridAfter w:val="1"/>
          <w:wAfter w:w="6" w:type="dxa"/>
        </w:trPr>
        <w:tc>
          <w:tcPr>
            <w:tcW w:w="1061" w:type="dxa"/>
            <w:shd w:val="clear" w:color="auto" w:fill="D9D9D9" w:themeFill="background1" w:themeFillShade="D9"/>
          </w:tcPr>
          <w:p w14:paraId="4CF2B6FE"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166318D3" w14:textId="77777777" w:rsidR="009071A0" w:rsidRPr="000633B7" w:rsidRDefault="009071A0" w:rsidP="00554038">
            <w:pPr>
              <w:spacing w:before="20" w:after="20" w:afterAutospacing="0" w:line="240" w:lineRule="auto"/>
              <w:ind w:firstLine="0"/>
              <w:rPr>
                <w:sz w:val="18"/>
                <w:szCs w:val="18"/>
              </w:rPr>
            </w:pPr>
            <w:proofErr w:type="spellStart"/>
            <w:r w:rsidRPr="009F12CF">
              <w:rPr>
                <w:sz w:val="18"/>
                <w:szCs w:val="18"/>
              </w:rPr>
              <w:t>Microlink</w:t>
            </w:r>
            <w:proofErr w:type="spellEnd"/>
            <w:r w:rsidRPr="009F12CF">
              <w:rPr>
                <w:sz w:val="18"/>
                <w:szCs w:val="18"/>
              </w:rPr>
              <w:t xml:space="preserve"> sees shareholding changes</w:t>
            </w:r>
          </w:p>
        </w:tc>
        <w:tc>
          <w:tcPr>
            <w:tcW w:w="1440" w:type="dxa"/>
          </w:tcPr>
          <w:p w14:paraId="72BC155D" w14:textId="77777777" w:rsidR="009071A0" w:rsidRPr="000633B7" w:rsidRDefault="009071A0" w:rsidP="00554038">
            <w:pPr>
              <w:spacing w:before="20" w:after="20" w:afterAutospacing="0" w:line="240" w:lineRule="auto"/>
              <w:ind w:firstLine="0"/>
              <w:jc w:val="center"/>
              <w:rPr>
                <w:sz w:val="18"/>
                <w:szCs w:val="18"/>
              </w:rPr>
            </w:pPr>
            <w:r>
              <w:rPr>
                <w:sz w:val="18"/>
                <w:szCs w:val="18"/>
              </w:rPr>
              <w:t>0</w:t>
            </w:r>
          </w:p>
        </w:tc>
        <w:tc>
          <w:tcPr>
            <w:tcW w:w="1350" w:type="dxa"/>
          </w:tcPr>
          <w:p w14:paraId="348C9243" w14:textId="77777777" w:rsidR="009071A0" w:rsidRPr="000633B7" w:rsidRDefault="009071A0" w:rsidP="00554038">
            <w:pPr>
              <w:spacing w:before="20" w:after="20" w:afterAutospacing="0" w:line="240" w:lineRule="auto"/>
              <w:ind w:firstLine="0"/>
              <w:jc w:val="center"/>
              <w:rPr>
                <w:sz w:val="18"/>
                <w:szCs w:val="18"/>
              </w:rPr>
            </w:pPr>
            <w:r>
              <w:rPr>
                <w:sz w:val="18"/>
                <w:szCs w:val="18"/>
              </w:rPr>
              <w:t>0</w:t>
            </w:r>
          </w:p>
        </w:tc>
        <w:tc>
          <w:tcPr>
            <w:tcW w:w="1261" w:type="dxa"/>
            <w:gridSpan w:val="2"/>
          </w:tcPr>
          <w:p w14:paraId="0FD3E963" w14:textId="77777777" w:rsidR="009071A0" w:rsidRPr="000633B7" w:rsidRDefault="009071A0" w:rsidP="00554038">
            <w:pPr>
              <w:spacing w:before="20" w:after="20" w:afterAutospacing="0" w:line="240" w:lineRule="auto"/>
              <w:ind w:firstLine="0"/>
              <w:jc w:val="center"/>
              <w:rPr>
                <w:sz w:val="18"/>
                <w:szCs w:val="18"/>
              </w:rPr>
            </w:pPr>
            <w:r>
              <w:rPr>
                <w:sz w:val="18"/>
                <w:szCs w:val="18"/>
              </w:rPr>
              <w:t>0.5</w:t>
            </w:r>
          </w:p>
        </w:tc>
      </w:tr>
      <w:tr w:rsidR="009071A0" w:rsidRPr="000633B7" w14:paraId="5402CDCC" w14:textId="77777777" w:rsidTr="00554038">
        <w:trPr>
          <w:gridAfter w:val="1"/>
          <w:wAfter w:w="6" w:type="dxa"/>
        </w:trPr>
        <w:tc>
          <w:tcPr>
            <w:tcW w:w="1061" w:type="dxa"/>
            <w:shd w:val="clear" w:color="auto" w:fill="D9D9D9" w:themeFill="background1" w:themeFillShade="D9"/>
          </w:tcPr>
          <w:p w14:paraId="42CA0BFD"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Headline</w:t>
            </w:r>
          </w:p>
        </w:tc>
        <w:tc>
          <w:tcPr>
            <w:tcW w:w="3344" w:type="dxa"/>
          </w:tcPr>
          <w:p w14:paraId="5C3AC585" w14:textId="77777777" w:rsidR="009071A0" w:rsidRPr="000633B7" w:rsidRDefault="009071A0" w:rsidP="00554038">
            <w:pPr>
              <w:spacing w:before="20" w:after="20" w:afterAutospacing="0" w:line="240" w:lineRule="auto"/>
              <w:ind w:firstLine="0"/>
              <w:rPr>
                <w:sz w:val="18"/>
                <w:szCs w:val="18"/>
              </w:rPr>
            </w:pPr>
            <w:r w:rsidRPr="00D858E0">
              <w:rPr>
                <w:sz w:val="18"/>
                <w:szCs w:val="18"/>
              </w:rPr>
              <w:t>KUALA LUMPUR: ACE Market-listed</w:t>
            </w:r>
            <w:r>
              <w:rPr>
                <w:sz w:val="18"/>
                <w:szCs w:val="18"/>
              </w:rPr>
              <w:t xml:space="preserve"> </w:t>
            </w:r>
            <w:r w:rsidRPr="00D858E0">
              <w:rPr>
                <w:sz w:val="18"/>
                <w:szCs w:val="18"/>
              </w:rPr>
              <w:t>MICROLINK SOLUTIONS BHD</w:t>
            </w:r>
            <w:r>
              <w:rPr>
                <w:sz w:val="18"/>
                <w:szCs w:val="18"/>
              </w:rPr>
              <w:t xml:space="preserve"> </w:t>
            </w:r>
            <w:r w:rsidRPr="00D858E0">
              <w:rPr>
                <w:sz w:val="18"/>
                <w:szCs w:val="18"/>
              </w:rPr>
              <w:t xml:space="preserve">saw Teak Capital Sdn Bhd ceasing to </w:t>
            </w:r>
            <w:r w:rsidRPr="009F12CF">
              <w:rPr>
                <w:sz w:val="18"/>
                <w:szCs w:val="18"/>
                <w:highlight w:val="green"/>
              </w:rPr>
              <w:t>be</w:t>
            </w:r>
            <w:r w:rsidRPr="00D858E0">
              <w:rPr>
                <w:sz w:val="18"/>
                <w:szCs w:val="18"/>
              </w:rPr>
              <w:t xml:space="preserve"> a substantial shareholder in the </w:t>
            </w:r>
            <w:r w:rsidRPr="009F12CF">
              <w:rPr>
                <w:sz w:val="18"/>
                <w:szCs w:val="18"/>
                <w:highlight w:val="cyan"/>
              </w:rPr>
              <w:t>former</w:t>
            </w:r>
            <w:r w:rsidRPr="00D858E0">
              <w:rPr>
                <w:sz w:val="18"/>
                <w:szCs w:val="18"/>
              </w:rPr>
              <w:t xml:space="preserve"> after it sold </w:t>
            </w:r>
            <w:r w:rsidRPr="009F12CF">
              <w:rPr>
                <w:sz w:val="18"/>
                <w:szCs w:val="18"/>
                <w:highlight w:val="green"/>
              </w:rPr>
              <w:t>about</w:t>
            </w:r>
            <w:r w:rsidRPr="00D858E0">
              <w:rPr>
                <w:sz w:val="18"/>
                <w:szCs w:val="18"/>
              </w:rPr>
              <w:t xml:space="preserve"> 11.44 million shares in a </w:t>
            </w:r>
            <w:r w:rsidRPr="009F12CF">
              <w:rPr>
                <w:sz w:val="18"/>
                <w:szCs w:val="18"/>
                <w:highlight w:val="cyan"/>
              </w:rPr>
              <w:t>direct</w:t>
            </w:r>
            <w:r w:rsidRPr="00D858E0">
              <w:rPr>
                <w:sz w:val="18"/>
                <w:szCs w:val="18"/>
              </w:rPr>
              <w:t xml:space="preserve"> business transaction to Yong Kar Seng.</w:t>
            </w:r>
            <w:r>
              <w:rPr>
                <w:sz w:val="18"/>
                <w:szCs w:val="18"/>
              </w:rPr>
              <w:t xml:space="preserve"> </w:t>
            </w:r>
            <w:r w:rsidRPr="00D858E0">
              <w:rPr>
                <w:sz w:val="18"/>
                <w:szCs w:val="18"/>
              </w:rPr>
              <w:t xml:space="preserve">The indirect shareholders of </w:t>
            </w:r>
            <w:proofErr w:type="spellStart"/>
            <w:r w:rsidRPr="00D858E0">
              <w:rPr>
                <w:sz w:val="18"/>
                <w:szCs w:val="18"/>
              </w:rPr>
              <w:t>Microlink</w:t>
            </w:r>
            <w:proofErr w:type="spellEnd"/>
            <w:r w:rsidRPr="00D858E0">
              <w:rPr>
                <w:sz w:val="18"/>
                <w:szCs w:val="18"/>
              </w:rPr>
              <w:t xml:space="preserve"> Solutions by </w:t>
            </w:r>
            <w:r w:rsidRPr="009F12CF">
              <w:rPr>
                <w:sz w:val="18"/>
                <w:szCs w:val="18"/>
                <w:highlight w:val="cyan"/>
              </w:rPr>
              <w:t>virtue</w:t>
            </w:r>
            <w:r w:rsidRPr="00D858E0">
              <w:rPr>
                <w:sz w:val="18"/>
                <w:szCs w:val="18"/>
              </w:rPr>
              <w:t xml:space="preserve"> of indirect stakes in Teak Capital </w:t>
            </w:r>
            <w:r w:rsidRPr="009F12CF">
              <w:rPr>
                <w:sz w:val="18"/>
                <w:szCs w:val="18"/>
                <w:highlight w:val="green"/>
              </w:rPr>
              <w:t>are</w:t>
            </w:r>
            <w:r w:rsidRPr="00D858E0">
              <w:rPr>
                <w:sz w:val="18"/>
                <w:szCs w:val="18"/>
              </w:rPr>
              <w:t xml:space="preserve"> </w:t>
            </w:r>
            <w:proofErr w:type="spellStart"/>
            <w:r w:rsidRPr="00D858E0">
              <w:rPr>
                <w:sz w:val="18"/>
                <w:szCs w:val="18"/>
              </w:rPr>
              <w:t>Normah</w:t>
            </w:r>
            <w:proofErr w:type="spellEnd"/>
            <w:r w:rsidRPr="00D858E0">
              <w:rPr>
                <w:sz w:val="18"/>
                <w:szCs w:val="18"/>
              </w:rPr>
              <w:t xml:space="preserve"> Raja Nong </w:t>
            </w:r>
            <w:proofErr w:type="spellStart"/>
            <w:r w:rsidRPr="00D858E0">
              <w:rPr>
                <w:sz w:val="18"/>
                <w:szCs w:val="18"/>
              </w:rPr>
              <w:t>Chik</w:t>
            </w:r>
            <w:proofErr w:type="spellEnd"/>
            <w:r w:rsidRPr="00D858E0">
              <w:rPr>
                <w:sz w:val="18"/>
                <w:szCs w:val="18"/>
              </w:rPr>
              <w:t xml:space="preserve">, which </w:t>
            </w:r>
            <w:r w:rsidRPr="009F12CF">
              <w:rPr>
                <w:sz w:val="18"/>
                <w:szCs w:val="18"/>
                <w:highlight w:val="green"/>
              </w:rPr>
              <w:t>is</w:t>
            </w:r>
            <w:r w:rsidRPr="00D858E0">
              <w:rPr>
                <w:sz w:val="18"/>
                <w:szCs w:val="18"/>
              </w:rPr>
              <w:t xml:space="preserve"> Yong’s spouse,</w:t>
            </w:r>
            <w:r>
              <w:rPr>
                <w:sz w:val="18"/>
                <w:szCs w:val="18"/>
              </w:rPr>
              <w:t xml:space="preserve"> </w:t>
            </w:r>
            <w:r w:rsidRPr="00D858E0">
              <w:rPr>
                <w:sz w:val="18"/>
                <w:szCs w:val="18"/>
              </w:rPr>
              <w:t xml:space="preserve">MALAYAN BANKING BHD, </w:t>
            </w:r>
            <w:proofErr w:type="spellStart"/>
            <w:r w:rsidRPr="00D858E0">
              <w:rPr>
                <w:sz w:val="18"/>
                <w:szCs w:val="18"/>
              </w:rPr>
              <w:t>Khazanah</w:t>
            </w:r>
            <w:proofErr w:type="spellEnd"/>
            <w:r w:rsidRPr="00D858E0">
              <w:rPr>
                <w:sz w:val="18"/>
                <w:szCs w:val="18"/>
              </w:rPr>
              <w:t xml:space="preserve"> Nasional Bhd, Bank Perusahaan Kecil &amp; </w:t>
            </w:r>
            <w:proofErr w:type="spellStart"/>
            <w:r w:rsidRPr="00D858E0">
              <w:rPr>
                <w:sz w:val="18"/>
                <w:szCs w:val="18"/>
              </w:rPr>
              <w:t>Sederhana</w:t>
            </w:r>
            <w:proofErr w:type="spellEnd"/>
            <w:r w:rsidRPr="00D858E0">
              <w:rPr>
                <w:sz w:val="18"/>
                <w:szCs w:val="18"/>
              </w:rPr>
              <w:t xml:space="preserve"> Malaysia Bhd and Central Paradigm Sdn Bhd.</w:t>
            </w:r>
            <w:r>
              <w:rPr>
                <w:sz w:val="18"/>
                <w:szCs w:val="18"/>
              </w:rPr>
              <w:t xml:space="preserve"> </w:t>
            </w:r>
          </w:p>
        </w:tc>
        <w:tc>
          <w:tcPr>
            <w:tcW w:w="1440" w:type="dxa"/>
          </w:tcPr>
          <w:p w14:paraId="55B86CA3" w14:textId="77777777" w:rsidR="009071A0" w:rsidRDefault="009071A0" w:rsidP="00554038">
            <w:pPr>
              <w:spacing w:before="20" w:after="20" w:afterAutospacing="0" w:line="240" w:lineRule="auto"/>
              <w:ind w:firstLine="0"/>
              <w:jc w:val="center"/>
              <w:rPr>
                <w:sz w:val="18"/>
                <w:szCs w:val="18"/>
              </w:rPr>
            </w:pPr>
          </w:p>
          <w:p w14:paraId="1F2C8395" w14:textId="77777777" w:rsidR="009071A0" w:rsidRDefault="009071A0" w:rsidP="00554038">
            <w:pPr>
              <w:spacing w:before="20" w:after="20" w:afterAutospacing="0" w:line="240" w:lineRule="auto"/>
              <w:ind w:firstLine="0"/>
              <w:jc w:val="center"/>
              <w:rPr>
                <w:sz w:val="18"/>
                <w:szCs w:val="18"/>
              </w:rPr>
            </w:pPr>
            <w:r>
              <w:rPr>
                <w:sz w:val="18"/>
                <w:szCs w:val="18"/>
              </w:rPr>
              <w:t>6</w:t>
            </w:r>
          </w:p>
          <w:p w14:paraId="09C0A0DB" w14:textId="77777777" w:rsidR="009071A0" w:rsidRDefault="009071A0" w:rsidP="00554038">
            <w:pPr>
              <w:spacing w:before="20" w:after="20" w:afterAutospacing="0" w:line="240" w:lineRule="auto"/>
              <w:ind w:firstLine="0"/>
              <w:jc w:val="center"/>
              <w:rPr>
                <w:sz w:val="18"/>
                <w:szCs w:val="18"/>
              </w:rPr>
            </w:pPr>
          </w:p>
          <w:p w14:paraId="3DE7AE1A" w14:textId="77777777" w:rsidR="009071A0" w:rsidRPr="000633B7" w:rsidRDefault="009071A0" w:rsidP="00554038">
            <w:pPr>
              <w:spacing w:before="20" w:after="20" w:afterAutospacing="0" w:line="240" w:lineRule="auto"/>
              <w:ind w:firstLine="0"/>
              <w:jc w:val="center"/>
              <w:rPr>
                <w:sz w:val="18"/>
                <w:szCs w:val="18"/>
              </w:rPr>
            </w:pPr>
            <w:r>
              <w:rPr>
                <w:sz w:val="18"/>
                <w:szCs w:val="18"/>
              </w:rPr>
              <w:t>(wholly, has, Chi, being, had, scheme)</w:t>
            </w:r>
          </w:p>
        </w:tc>
        <w:tc>
          <w:tcPr>
            <w:tcW w:w="1350" w:type="dxa"/>
          </w:tcPr>
          <w:p w14:paraId="7C0EEC4A" w14:textId="77777777" w:rsidR="009071A0" w:rsidRDefault="009071A0" w:rsidP="00554038">
            <w:pPr>
              <w:spacing w:before="20" w:after="20" w:afterAutospacing="0" w:line="240" w:lineRule="auto"/>
              <w:ind w:firstLine="0"/>
              <w:jc w:val="center"/>
              <w:rPr>
                <w:sz w:val="18"/>
                <w:szCs w:val="18"/>
              </w:rPr>
            </w:pPr>
          </w:p>
          <w:p w14:paraId="638BD2B5" w14:textId="77777777" w:rsidR="009071A0" w:rsidRDefault="009071A0" w:rsidP="00554038">
            <w:pPr>
              <w:spacing w:before="20" w:after="20" w:afterAutospacing="0" w:line="240" w:lineRule="auto"/>
              <w:ind w:firstLine="0"/>
              <w:jc w:val="center"/>
              <w:rPr>
                <w:sz w:val="18"/>
                <w:szCs w:val="18"/>
              </w:rPr>
            </w:pPr>
            <w:r>
              <w:rPr>
                <w:sz w:val="18"/>
                <w:szCs w:val="18"/>
              </w:rPr>
              <w:t>2</w:t>
            </w:r>
          </w:p>
          <w:p w14:paraId="061F6577" w14:textId="77777777" w:rsidR="009071A0" w:rsidRPr="000633B7" w:rsidRDefault="009071A0" w:rsidP="00554038">
            <w:pPr>
              <w:spacing w:before="20" w:after="20" w:afterAutospacing="0" w:line="240" w:lineRule="auto"/>
              <w:ind w:firstLine="0"/>
              <w:jc w:val="center"/>
              <w:rPr>
                <w:sz w:val="18"/>
                <w:szCs w:val="18"/>
              </w:rPr>
            </w:pPr>
            <w:r>
              <w:rPr>
                <w:sz w:val="18"/>
                <w:szCs w:val="18"/>
              </w:rPr>
              <w:t>(demanding, formulate)</w:t>
            </w:r>
          </w:p>
        </w:tc>
        <w:tc>
          <w:tcPr>
            <w:tcW w:w="1261" w:type="dxa"/>
            <w:gridSpan w:val="2"/>
          </w:tcPr>
          <w:p w14:paraId="7D84356F" w14:textId="77777777" w:rsidR="009071A0" w:rsidRPr="000633B7" w:rsidRDefault="009071A0" w:rsidP="00554038">
            <w:pPr>
              <w:spacing w:before="20" w:after="20" w:afterAutospacing="0" w:line="240" w:lineRule="auto"/>
              <w:ind w:firstLine="0"/>
              <w:jc w:val="center"/>
              <w:rPr>
                <w:sz w:val="18"/>
                <w:szCs w:val="18"/>
              </w:rPr>
            </w:pPr>
            <w:r>
              <w:rPr>
                <w:sz w:val="18"/>
                <w:szCs w:val="18"/>
              </w:rPr>
              <w:t>6/8 = 0.75</w:t>
            </w:r>
          </w:p>
        </w:tc>
      </w:tr>
      <w:tr w:rsidR="009071A0" w:rsidRPr="000633B7" w14:paraId="5D00868B" w14:textId="77777777" w:rsidTr="00554038">
        <w:trPr>
          <w:gridAfter w:val="1"/>
          <w:wAfter w:w="6" w:type="dxa"/>
        </w:trPr>
        <w:tc>
          <w:tcPr>
            <w:tcW w:w="1061" w:type="dxa"/>
            <w:shd w:val="clear" w:color="auto" w:fill="D9D9D9" w:themeFill="background1" w:themeFillShade="D9"/>
          </w:tcPr>
          <w:p w14:paraId="0A9DE94C" w14:textId="77777777" w:rsidR="009071A0" w:rsidRPr="00D62278" w:rsidRDefault="009071A0" w:rsidP="00554038">
            <w:pPr>
              <w:spacing w:before="20" w:after="20" w:afterAutospacing="0" w:line="240" w:lineRule="auto"/>
              <w:ind w:firstLine="0"/>
              <w:rPr>
                <w:b/>
                <w:bCs/>
                <w:sz w:val="18"/>
                <w:szCs w:val="18"/>
              </w:rPr>
            </w:pPr>
            <w:r w:rsidRPr="00D62278">
              <w:rPr>
                <w:b/>
                <w:bCs/>
                <w:sz w:val="18"/>
                <w:szCs w:val="18"/>
              </w:rPr>
              <w:t>Source</w:t>
            </w:r>
          </w:p>
        </w:tc>
        <w:tc>
          <w:tcPr>
            <w:tcW w:w="3344" w:type="dxa"/>
          </w:tcPr>
          <w:p w14:paraId="670BC872" w14:textId="77777777" w:rsidR="009071A0" w:rsidRPr="000633B7" w:rsidRDefault="009071A0" w:rsidP="00554038">
            <w:pPr>
              <w:spacing w:before="20" w:after="20" w:afterAutospacing="0" w:line="240" w:lineRule="auto"/>
              <w:ind w:firstLine="0"/>
              <w:rPr>
                <w:sz w:val="18"/>
                <w:szCs w:val="18"/>
              </w:rPr>
            </w:pPr>
            <w:r>
              <w:rPr>
                <w:sz w:val="18"/>
                <w:szCs w:val="18"/>
              </w:rPr>
              <w:t>TheStar</w:t>
            </w:r>
          </w:p>
        </w:tc>
        <w:tc>
          <w:tcPr>
            <w:tcW w:w="1440" w:type="dxa"/>
          </w:tcPr>
          <w:p w14:paraId="4A15B453" w14:textId="77777777" w:rsidR="009071A0" w:rsidRPr="000633B7" w:rsidRDefault="009071A0" w:rsidP="00554038">
            <w:pPr>
              <w:spacing w:before="20" w:after="20" w:afterAutospacing="0" w:line="240" w:lineRule="auto"/>
              <w:ind w:firstLine="0"/>
              <w:rPr>
                <w:sz w:val="18"/>
                <w:szCs w:val="18"/>
              </w:rPr>
            </w:pPr>
          </w:p>
        </w:tc>
        <w:tc>
          <w:tcPr>
            <w:tcW w:w="1350" w:type="dxa"/>
          </w:tcPr>
          <w:p w14:paraId="3DB3B81B" w14:textId="77777777" w:rsidR="009071A0" w:rsidRPr="000633B7" w:rsidRDefault="009071A0" w:rsidP="00554038">
            <w:pPr>
              <w:spacing w:before="20" w:after="20" w:afterAutospacing="0" w:line="240" w:lineRule="auto"/>
              <w:ind w:firstLine="0"/>
              <w:rPr>
                <w:sz w:val="18"/>
                <w:szCs w:val="18"/>
              </w:rPr>
            </w:pPr>
          </w:p>
        </w:tc>
        <w:tc>
          <w:tcPr>
            <w:tcW w:w="1261" w:type="dxa"/>
            <w:gridSpan w:val="2"/>
          </w:tcPr>
          <w:p w14:paraId="32AAC97D" w14:textId="77777777" w:rsidR="009071A0" w:rsidRPr="000633B7" w:rsidRDefault="009071A0" w:rsidP="00554038">
            <w:pPr>
              <w:spacing w:before="20" w:after="20" w:afterAutospacing="0" w:line="240" w:lineRule="auto"/>
              <w:ind w:firstLine="0"/>
              <w:jc w:val="left"/>
              <w:rPr>
                <w:sz w:val="18"/>
                <w:szCs w:val="18"/>
              </w:rPr>
            </w:pPr>
          </w:p>
        </w:tc>
      </w:tr>
      <w:tr w:rsidR="009071A0" w:rsidRPr="000633B7" w14:paraId="7B2FD9A4" w14:textId="77777777" w:rsidTr="00554038">
        <w:tc>
          <w:tcPr>
            <w:tcW w:w="1061" w:type="dxa"/>
            <w:shd w:val="clear" w:color="auto" w:fill="D9D9D9" w:themeFill="background1" w:themeFillShade="D9"/>
          </w:tcPr>
          <w:p w14:paraId="78365CEE" w14:textId="77777777" w:rsidR="009071A0" w:rsidRPr="00D62278" w:rsidRDefault="009071A0" w:rsidP="00554038">
            <w:pPr>
              <w:spacing w:before="20" w:after="20" w:afterAutospacing="0" w:line="240" w:lineRule="auto"/>
              <w:ind w:firstLine="0"/>
              <w:rPr>
                <w:b/>
                <w:bCs/>
                <w:sz w:val="18"/>
                <w:szCs w:val="18"/>
              </w:rPr>
            </w:pPr>
          </w:p>
        </w:tc>
        <w:tc>
          <w:tcPr>
            <w:tcW w:w="6140" w:type="dxa"/>
            <w:gridSpan w:val="4"/>
            <w:vAlign w:val="center"/>
          </w:tcPr>
          <w:p w14:paraId="58981FE1" w14:textId="77777777" w:rsidR="009071A0" w:rsidRPr="000633B7" w:rsidRDefault="009071A0" w:rsidP="00554038">
            <w:pPr>
              <w:spacing w:before="20" w:after="2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5F0BD9AC" w14:textId="77777777" w:rsidR="009071A0" w:rsidRDefault="009071A0" w:rsidP="00554038">
            <w:pPr>
              <w:spacing w:before="20" w:after="20" w:afterAutospacing="0" w:line="240" w:lineRule="auto"/>
              <w:ind w:firstLine="0"/>
              <w:jc w:val="left"/>
              <w:rPr>
                <w:sz w:val="18"/>
                <w:szCs w:val="18"/>
              </w:rPr>
            </w:pPr>
            <w:r>
              <w:rPr>
                <w:sz w:val="18"/>
                <w:szCs w:val="18"/>
              </w:rPr>
              <w:t>(1 + 0.75)/2</w:t>
            </w:r>
          </w:p>
          <w:p w14:paraId="64AA7AA4" w14:textId="77777777" w:rsidR="009071A0" w:rsidRPr="000633B7" w:rsidRDefault="009071A0" w:rsidP="00554038">
            <w:pPr>
              <w:spacing w:before="20" w:after="2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t xml:space="preserve">Text Processing </w:t>
      </w:r>
      <w:r w:rsidR="004C0FF2">
        <w:t>Implementation</w:t>
      </w:r>
    </w:p>
    <w:p w14:paraId="73620A58" w14:textId="119ED0CF" w:rsidR="004C0FF2" w:rsidRPr="004C0FF2" w:rsidRDefault="005602A1" w:rsidP="004C0FF2">
      <w:r>
        <w:t xml:space="preserve">Every news article stored in News database (refer Section </w:t>
      </w:r>
      <w:r>
        <w:fldChar w:fldCharType="begin"/>
      </w:r>
      <w:r>
        <w:instrText xml:space="preserve"> REF _Ref38746816 \r \h </w:instrText>
      </w:r>
      <w:r>
        <w:fldChar w:fldCharType="separate"/>
      </w:r>
      <w:r w:rsidR="007929B0">
        <w:t>3.3</w:t>
      </w:r>
      <w:r>
        <w:fldChar w:fldCharType="end"/>
      </w:r>
      <w:r>
        <w:t xml:space="preserve"> above) is processed by computer program row by row to determine its sentiment score. The program workflow executes various calculation as defined in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first cleans up null value</w:t>
      </w:r>
      <w:r w:rsidR="00704CBE">
        <w:t xml:space="preserve"> with empty character replacement</w:t>
      </w:r>
      <w:r w:rsidR="00DA43FE">
        <w:t xml:space="preserve"> 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7929B0" w:rsidRPr="005F59C8">
        <w:t xml:space="preserve">Figure </w:t>
      </w:r>
      <w:r w:rsidR="007929B0">
        <w:rPr>
          <w:noProof/>
        </w:rPr>
        <w:t>3</w:t>
      </w:r>
      <w:r w:rsidR="007929B0">
        <w:t>.</w:t>
      </w:r>
      <w:r w:rsidR="007929B0">
        <w:rPr>
          <w:noProof/>
        </w:rPr>
        <w:t>10</w:t>
      </w:r>
      <w:r w:rsidR="00D74986">
        <w:fldChar w:fldCharType="end"/>
      </w:r>
      <w:r w:rsidR="00D74986">
        <w:t xml:space="preserve">. </w:t>
      </w:r>
    </w:p>
    <w:p w14:paraId="1A9FBDAB" w14:textId="66781E9B" w:rsidR="00BD754E" w:rsidRDefault="00A86D7B" w:rsidP="00A86D7B">
      <w:pPr>
        <w:jc w:val="center"/>
      </w:pPr>
      <w:r>
        <w:rPr>
          <w:noProof/>
        </w:rPr>
        <w:lastRenderedPageBreak/>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69B381CC" w:rsidR="00BD754E" w:rsidRPr="00B93BAD" w:rsidRDefault="00BD754E" w:rsidP="00BD754E">
      <w:pPr>
        <w:pStyle w:val="Caption"/>
      </w:pPr>
      <w:bookmarkStart w:id="124" w:name="_Ref38748501"/>
      <w:bookmarkStart w:id="125" w:name="_Toc39353536"/>
      <w:r w:rsidRPr="005F59C8">
        <w:t xml:space="preserve">Figure </w:t>
      </w:r>
      <w:fldSimple w:instr=" STYLEREF 1 \s ">
        <w:r w:rsidR="007929B0">
          <w:rPr>
            <w:noProof/>
          </w:rPr>
          <w:t>3</w:t>
        </w:r>
      </w:fldSimple>
      <w:r>
        <w:t>.</w:t>
      </w:r>
      <w:fldSimple w:instr=" SEQ Figure \* ARABIC \s 1 ">
        <w:r w:rsidR="007929B0">
          <w:rPr>
            <w:noProof/>
          </w:rPr>
          <w:t>10</w:t>
        </w:r>
      </w:fldSimple>
      <w:bookmarkEnd w:id="124"/>
      <w:r w:rsidRPr="005F59C8">
        <w:t xml:space="preserve">: </w:t>
      </w:r>
      <w:r>
        <w:t xml:space="preserve">Sentiment Score </w:t>
      </w:r>
      <w:r w:rsidR="00675743">
        <w:t>Processing</w:t>
      </w:r>
      <w:r>
        <w:t xml:space="preserve"> Flowchart</w:t>
      </w:r>
      <w:bookmarkEnd w:id="125"/>
    </w:p>
    <w:p w14:paraId="0263063A" w14:textId="5393660B" w:rsidR="00606AD9" w:rsidRDefault="00E04DD0" w:rsidP="00606AD9">
      <w:r>
        <w:t xml:space="preserve">As oppose to Machine Learning methods of NLP implementation, dictionary-based model such as used in this research does not require text stemming. This is because the terms that does not present in WN dictionary are automatically filtered. </w:t>
      </w:r>
      <w:r w:rsidR="002471CB">
        <w:t xml:space="preserve">Any stemming </w:t>
      </w:r>
      <w:r w:rsidR="003955E5">
        <w:t xml:space="preserve">will result in invalid words (unfound in WN dictionary).  </w:t>
      </w:r>
    </w:p>
    <w:p w14:paraId="58BE8584" w14:textId="1A6AF45C" w:rsidR="00E20F2D" w:rsidRDefault="00E20F2D" w:rsidP="00606AD9">
      <w:r>
        <w:t xml:space="preserve">As explained earlier, SWN requires that terms being POS-tagged. NLTK </w:t>
      </w:r>
      <w:r w:rsidR="00D74986">
        <w:t>included</w:t>
      </w:r>
      <w:r>
        <w:t xml:space="preserve"> 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8072C">
        <w:t xml:space="preserve">The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7929B0" w:rsidRPr="00D0021E">
        <w:t xml:space="preserve">Table </w:t>
      </w:r>
      <w:r w:rsidR="007929B0">
        <w:rPr>
          <w:noProof/>
        </w:rPr>
        <w:t>3</w:t>
      </w:r>
      <w:r w:rsidR="007929B0">
        <w:t>.</w:t>
      </w:r>
      <w:r w:rsidR="007929B0">
        <w:rPr>
          <w:noProof/>
        </w:rPr>
        <w:t>15</w:t>
      </w:r>
      <w:r w:rsidR="00B84B33">
        <w:fldChar w:fldCharType="end"/>
      </w:r>
      <w:r w:rsidR="00B84B33">
        <w:t xml:space="preserve"> below </w:t>
      </w:r>
      <w:r w:rsidR="00B8072C">
        <w:t>is necessary as part of the tagging process</w:t>
      </w:r>
      <w:r w:rsidR="00791A44">
        <w:t>.</w:t>
      </w:r>
      <w:r w:rsidR="00F4508C">
        <w:t xml:space="preserve"> Simple mapping rules that match first character of Penn tag is </w:t>
      </w:r>
      <w:proofErr w:type="gramStart"/>
      <w:r w:rsidR="00F4508C">
        <w:t>sufficient</w:t>
      </w:r>
      <w:proofErr w:type="gramEnd"/>
      <w:r w:rsidR="00F4508C">
        <w:t xml:space="preserve"> to this step.</w:t>
      </w:r>
    </w:p>
    <w:p w14:paraId="4359F306" w14:textId="0E7668BB" w:rsidR="00791A44" w:rsidRPr="00B43616" w:rsidRDefault="00791A44" w:rsidP="00791A44">
      <w:pPr>
        <w:pStyle w:val="Caption"/>
        <w:keepNext/>
      </w:pPr>
      <w:bookmarkStart w:id="126" w:name="_Ref38750802"/>
      <w:bookmarkStart w:id="127" w:name="_Toc39353573"/>
      <w:r w:rsidRPr="00D0021E">
        <w:lastRenderedPageBreak/>
        <w:t xml:space="preserve">Table </w:t>
      </w:r>
      <w:fldSimple w:instr=" STYLEREF 1 \s ">
        <w:r w:rsidR="007929B0">
          <w:rPr>
            <w:noProof/>
          </w:rPr>
          <w:t>3</w:t>
        </w:r>
      </w:fldSimple>
      <w:r w:rsidR="00F6091E">
        <w:t>.</w:t>
      </w:r>
      <w:fldSimple w:instr=" SEQ Table \* ARABIC \s 1 ">
        <w:r w:rsidR="007929B0">
          <w:rPr>
            <w:noProof/>
          </w:rPr>
          <w:t>15</w:t>
        </w:r>
      </w:fldSimple>
      <w:bookmarkEnd w:id="126"/>
      <w:r w:rsidRPr="00D0021E">
        <w:t xml:space="preserve">: </w:t>
      </w:r>
      <w:r>
        <w:t>Penn Treebank POS Tag Mapping to WordNet</w:t>
      </w:r>
      <w:bookmarkEnd w:id="127"/>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08FA2726" w:rsidR="008F1B84" w:rsidRDefault="008F1B84" w:rsidP="008F1B84">
      <w:r>
        <w:t xml:space="preserve">The output of this stage is an intermediate news DataFrame consists of key columns of Id, Created Date and Combined WordNet sentiment score. </w:t>
      </w:r>
      <w:r w:rsidR="00FF0082">
        <w:t xml:space="preserve">Other columns are kept at here only for validation purpose. </w:t>
      </w:r>
      <w:r>
        <w:t xml:space="preserve">At the aggregation </w:t>
      </w:r>
      <w:r w:rsidR="00FF0082">
        <w:t>phase (</w:t>
      </w:r>
      <w:r>
        <w:t>which will be discuss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39DA36E7" w:rsidR="008F1B84" w:rsidRDefault="008F1B84" w:rsidP="008F1B84">
      <w:pPr>
        <w:pStyle w:val="Caption"/>
      </w:pPr>
      <w:bookmarkStart w:id="128" w:name="_Toc39353537"/>
      <w:r w:rsidRPr="005F59C8">
        <w:t xml:space="preserve">Figure </w:t>
      </w:r>
      <w:fldSimple w:instr=" STYLEREF 1 \s ">
        <w:r w:rsidR="007929B0">
          <w:rPr>
            <w:noProof/>
          </w:rPr>
          <w:t>3</w:t>
        </w:r>
      </w:fldSimple>
      <w:r>
        <w:t>.</w:t>
      </w:r>
      <w:fldSimple w:instr=" SEQ Figure \* ARABIC \s 1 ">
        <w:r w:rsidR="007929B0">
          <w:rPr>
            <w:noProof/>
          </w:rPr>
          <w:t>11</w:t>
        </w:r>
      </w:fldSimple>
      <w:r w:rsidRPr="005F59C8">
        <w:t xml:space="preserve">: </w:t>
      </w:r>
      <w:r w:rsidR="00FF0082">
        <w:t>Example Sentiment Scores DataFrame</w:t>
      </w:r>
      <w:bookmarkEnd w:id="128"/>
    </w:p>
    <w:p w14:paraId="17523A38" w14:textId="017566E8" w:rsidR="00A15E0E" w:rsidRDefault="00A15E0E" w:rsidP="00606AD9"/>
    <w:p w14:paraId="0FF98A1B" w14:textId="77777777" w:rsidR="00A15E0E" w:rsidRPr="00606AD9" w:rsidRDefault="00A15E0E" w:rsidP="00606AD9"/>
    <w:p w14:paraId="5AB0CF9D" w14:textId="2F505EEF" w:rsidR="005C0C69" w:rsidRDefault="001A5EDF" w:rsidP="00F951CA">
      <w:pPr>
        <w:pStyle w:val="Heading3"/>
      </w:pPr>
      <w:bookmarkStart w:id="129" w:name="_Ref38831308"/>
      <w:bookmarkStart w:id="130" w:name="_Toc39354325"/>
      <w:r>
        <w:lastRenderedPageBreak/>
        <w:t xml:space="preserve">News </w:t>
      </w:r>
      <w:proofErr w:type="gramStart"/>
      <w:r w:rsidR="008233EB">
        <w:t>To</w:t>
      </w:r>
      <w:proofErr w:type="gramEnd"/>
      <w:r>
        <w:t xml:space="preserve"> </w:t>
      </w:r>
      <w:r w:rsidR="009E482B">
        <w:t>Stock Entity</w:t>
      </w:r>
      <w:r>
        <w:t xml:space="preserve"> Mapping</w:t>
      </w:r>
      <w:bookmarkEnd w:id="129"/>
      <w:bookmarkEnd w:id="130"/>
    </w:p>
    <w:p w14:paraId="57617572" w14:textId="5672AE97"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It is </w:t>
      </w:r>
      <w:r w:rsidR="00E36B08" w:rsidRPr="00E36B08">
        <w:t>the same</w:t>
      </w:r>
      <w:r w:rsidR="00A66FBC" w:rsidRPr="00E36B08">
        <w:t xml:space="preserve"> technique </w:t>
      </w:r>
      <w:r w:rsidR="00E36B08" w:rsidRPr="00E36B08">
        <w:t>applied</w:t>
      </w:r>
      <w:r w:rsidR="004447D5" w:rsidRPr="00E36B08">
        <w:t xml:space="preserve"> for searching relevant </w:t>
      </w:r>
      <w:r w:rsidR="00E36B08" w:rsidRPr="00E36B08">
        <w:t>content</w:t>
      </w:r>
      <w:r w:rsidR="004447D5" w:rsidRPr="00E36B08">
        <w:t xml:space="preserve"> during web scrapping phase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7929B0">
        <w:t>3.2.1</w:t>
      </w:r>
      <w:r w:rsidR="00A66FBC" w:rsidRPr="00E36B08">
        <w:fldChar w:fldCharType="end"/>
      </w:r>
      <w:r w:rsidR="004447D5" w:rsidRPr="00E36B08">
        <w:t>).</w:t>
      </w:r>
    </w:p>
    <w:p w14:paraId="7194B196" w14:textId="67227D6F" w:rsidR="003B7A7A" w:rsidRDefault="00E36B08" w:rsidP="003B7A7A">
      <w:r>
        <w:t xml:space="preserve">The relevancy mapping </w:t>
      </w:r>
      <w:r w:rsidR="00B918AE">
        <w:t>is represented in</w:t>
      </w:r>
      <w:r>
        <w:t xml:space="preserve"> a </w:t>
      </w:r>
      <w:r w:rsidR="00B918AE">
        <w:t>DataFrame</w:t>
      </w:r>
      <w:r>
        <w:t xml:space="preserve"> </w:t>
      </w:r>
      <w:r w:rsidR="00B918AE">
        <w:t xml:space="preserve">with RIC in columns and news id as row index. The cells with </w:t>
      </w:r>
      <w:r>
        <w:t xml:space="preserve">Boolean True </w:t>
      </w:r>
      <w:r w:rsidR="00B918AE">
        <w:t>indicates relevancy of news id to stock. The It is possible that n</w:t>
      </w:r>
      <w:r>
        <w:t xml:space="preserve">ews articles contain keywords from </w:t>
      </w:r>
      <w:r w:rsidR="00B918AE">
        <w:t>multiple</w:t>
      </w:r>
      <w:r>
        <w:t xml:space="preserve"> stock</w:t>
      </w:r>
      <w:r w:rsidR="00B918AE">
        <w:t xml:space="preserve">s </w:t>
      </w:r>
      <w:r>
        <w:t xml:space="preserve">hence </w:t>
      </w:r>
      <w:r w:rsidR="00B918AE">
        <w:t xml:space="preserve">multiple True value in a single row is observed in such scenario. </w:t>
      </w:r>
      <w:r w:rsidR="00B918AE">
        <w:fldChar w:fldCharType="begin"/>
      </w:r>
      <w:r w:rsidR="00B918AE" w:rsidRPr="00B918AE">
        <w:instrText xml:space="preserve"> REF _Ref38819059 \h </w:instrText>
      </w:r>
      <w:r w:rsidR="00B918AE">
        <w:fldChar w:fldCharType="separate"/>
      </w:r>
      <w:r w:rsidR="007929B0">
        <w:rPr>
          <w:b/>
          <w:bCs/>
        </w:rPr>
        <w:t>Error! Reference source not found.</w:t>
      </w:r>
      <w:r w:rsidR="00B918AE">
        <w:fldChar w:fldCharType="end"/>
      </w:r>
      <w:r w:rsidR="00B918AE">
        <w:t xml:space="preserve"> below shows a snapshot of news related to Financial Services sector stocks. The last news id (bottom row) is related to both PUBM.KL and HLBB.KL. </w:t>
      </w:r>
    </w:p>
    <w:p w14:paraId="189FA352" w14:textId="33B4E62A" w:rsidR="00E36B08" w:rsidRDefault="003B7A7A" w:rsidP="003B7A7A">
      <w:r>
        <w:t xml:space="preserve">Sector news relevancy is represented with two new columns, namely ‘FSI_INDEX’ and ‘TELCO_INDEX’. </w:t>
      </w:r>
      <w:r w:rsidR="00E400F0">
        <w:t xml:space="preserve">Their value will be True if news is relevant to any of its constituents. In computer programs, this is simply derived from logical operator OR </w:t>
      </w:r>
      <w:r w:rsidR="00693C5D">
        <w:t xml:space="preserve">applied </w:t>
      </w:r>
      <w:r w:rsidR="00E400F0">
        <w:t>column wise across all underlying stock</w:t>
      </w:r>
      <w:r w:rsidR="00693C5D">
        <w:t>s</w:t>
      </w:r>
      <w:r w:rsidR="00E400F0">
        <w:t xml:space="preserve">. </w:t>
      </w:r>
      <w:r w:rsidR="00BF357A">
        <w:t xml:space="preserve">The final DataFrame representation has eleven (11) columns for each sector, ten (10) </w:t>
      </w:r>
      <w:r w:rsidR="00DD2B0E">
        <w:t>component stocks</w:t>
      </w:r>
      <w:r w:rsidR="00BF357A">
        <w:t xml:space="preserve"> and one sector Index. This is convenient for data filtering and aggregation phase in the subsequent section.</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5CF1CE3A" w:rsidR="008D52C7" w:rsidRDefault="008D52C7" w:rsidP="008D52C7">
      <w:pPr>
        <w:pStyle w:val="Caption"/>
      </w:pPr>
      <w:bookmarkStart w:id="131" w:name="_Toc39353538"/>
      <w:r w:rsidRPr="005F59C8">
        <w:t xml:space="preserve">Figure </w:t>
      </w:r>
      <w:fldSimple w:instr=" STYLEREF 1 \s ">
        <w:r w:rsidR="007929B0">
          <w:rPr>
            <w:noProof/>
          </w:rPr>
          <w:t>3</w:t>
        </w:r>
      </w:fldSimple>
      <w:r>
        <w:t>.</w:t>
      </w:r>
      <w:fldSimple w:instr=" SEQ Figure \* ARABIC \s 1 ">
        <w:r w:rsidR="007929B0">
          <w:rPr>
            <w:noProof/>
          </w:rPr>
          <w:t>12</w:t>
        </w:r>
      </w:fldSimple>
      <w:r w:rsidRPr="005F59C8">
        <w:t xml:space="preserve">: </w:t>
      </w:r>
      <w:r>
        <w:t xml:space="preserve">Example News To </w:t>
      </w:r>
      <w:r w:rsidR="009E482B">
        <w:t>Stock Entity</w:t>
      </w:r>
      <w:r>
        <w:t xml:space="preserve"> Mapping DataFrame</w:t>
      </w:r>
      <w:bookmarkEnd w:id="131"/>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2" w:name="_Toc39354326"/>
      <w:r>
        <w:lastRenderedPageBreak/>
        <w:t>Data Aggregation</w:t>
      </w:r>
      <w:bookmarkEnd w:id="132"/>
    </w:p>
    <w:p w14:paraId="15A5C09E" w14:textId="0F874945"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7929B0">
        <w:t>3.4.2.3</w:t>
      </w:r>
      <w:r>
        <w:fldChar w:fldCharType="end"/>
      </w:r>
      <w:r>
        <w:t xml:space="preserve">) and News Sentiment DataFrame (output from Section </w:t>
      </w:r>
      <w:r>
        <w:fldChar w:fldCharType="begin"/>
      </w:r>
      <w:r>
        <w:instrText xml:space="preserve"> REF _Ref38831308 \r \h </w:instrText>
      </w:r>
      <w:r>
        <w:fldChar w:fldCharType="separate"/>
      </w:r>
      <w:r w:rsidR="007929B0">
        <w:t>3.4.3</w:t>
      </w:r>
      <w:r>
        <w:fldChar w:fldCharType="end"/>
      </w:r>
      <w:r>
        <w:t xml:space="preserve">) using news Id as the common key. The result of this join is a neat DataFrame that </w:t>
      </w:r>
      <w:r w:rsidR="003F48B0">
        <w:t xml:space="preserve">maps all news to stock entities (including Sector Index) together with its individual news sentiment. Shown in </w:t>
      </w:r>
      <w:r w:rsidR="003F48B0">
        <w:fldChar w:fldCharType="begin"/>
      </w:r>
      <w:r w:rsidR="003F48B0">
        <w:instrText xml:space="preserve"> REF _Ref38831769 \h </w:instrText>
      </w:r>
      <w:r w:rsidR="003F48B0">
        <w:fldChar w:fldCharType="separate"/>
      </w:r>
      <w:r w:rsidR="007929B0" w:rsidRPr="005F59C8">
        <w:t xml:space="preserve">Figure </w:t>
      </w:r>
      <w:r w:rsidR="007929B0">
        <w:rPr>
          <w:noProof/>
        </w:rPr>
        <w:t>3</w:t>
      </w:r>
      <w:r w:rsidR="007929B0">
        <w:t>.</w:t>
      </w:r>
      <w:r w:rsidR="007929B0">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2EF413E3" w:rsidR="009E482B" w:rsidRDefault="009E482B" w:rsidP="009E482B">
      <w:pPr>
        <w:pStyle w:val="Caption"/>
      </w:pPr>
      <w:bookmarkStart w:id="133" w:name="_Ref38831769"/>
      <w:bookmarkStart w:id="134" w:name="_Toc39353539"/>
      <w:r w:rsidRPr="005F59C8">
        <w:t xml:space="preserve">Figure </w:t>
      </w:r>
      <w:fldSimple w:instr=" STYLEREF 1 \s ">
        <w:r w:rsidR="007929B0">
          <w:rPr>
            <w:noProof/>
          </w:rPr>
          <w:t>3</w:t>
        </w:r>
      </w:fldSimple>
      <w:r>
        <w:t>.</w:t>
      </w:r>
      <w:fldSimple w:instr=" SEQ Figure \* ARABIC \s 1 ">
        <w:r w:rsidR="007929B0">
          <w:rPr>
            <w:noProof/>
          </w:rPr>
          <w:t>13</w:t>
        </w:r>
      </w:fldSimple>
      <w:bookmarkEnd w:id="133"/>
      <w:r w:rsidRPr="005F59C8">
        <w:t xml:space="preserve">: </w:t>
      </w:r>
      <w:r w:rsidR="00910ED8">
        <w:t xml:space="preserve">News </w:t>
      </w:r>
      <w:r>
        <w:t>Sentiment To Entity DataFrame Example</w:t>
      </w:r>
      <w:bookmarkEnd w:id="134"/>
    </w:p>
    <w:p w14:paraId="49E78683" w14:textId="36A1C2BD" w:rsidR="003F48B0" w:rsidRDefault="003F48B0" w:rsidP="003F48B0">
      <w:r>
        <w:t xml:space="preserve">Stock price analysis in this research focus on daily returns and modeled with news sentiment as predictor. Hence, news sentiment score data must be aligned to daily to match stock price data. This alignment </w:t>
      </w:r>
      <w:r w:rsidR="00067045">
        <w:t xml:space="preserve">only take place when a stock has multiple news within the same day. </w:t>
      </w:r>
      <w:r w:rsidR="004904D0">
        <w:t xml:space="preserve">This procedure involves looping through every stock to filter its related news sentiment scores and average them on daily basis. The </w:t>
      </w:r>
      <w:r w:rsidR="003E19E7">
        <w:t>average</w:t>
      </w:r>
      <w:r w:rsidR="004904D0">
        <w:t xml:space="preserve"> daily 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7929B0" w:rsidRPr="005F59C8">
        <w:t xml:space="preserve">Figure </w:t>
      </w:r>
      <w:r w:rsidR="007929B0">
        <w:rPr>
          <w:noProof/>
        </w:rPr>
        <w:t>3</w:t>
      </w:r>
      <w:r w:rsidR="007929B0">
        <w:t>.</w:t>
      </w:r>
      <w:r w:rsidR="007929B0">
        <w:rPr>
          <w:noProof/>
        </w:rPr>
        <w:t>14</w:t>
      </w:r>
      <w:r w:rsidR="004904D0">
        <w:fldChar w:fldCharType="end"/>
      </w:r>
      <w:r w:rsidR="009C055C">
        <w:t>)</w:t>
      </w:r>
      <w:r w:rsidR="004904D0">
        <w:t xml:space="preserve">. </w:t>
      </w:r>
      <w:r w:rsidR="003E19E7">
        <w:t xml:space="preserve">Value NaN (null) represents new unavailability 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621C4073" w:rsidR="004904D0" w:rsidRDefault="004904D0" w:rsidP="004904D0">
      <w:pPr>
        <w:pStyle w:val="Caption"/>
      </w:pPr>
      <w:bookmarkStart w:id="135" w:name="_Ref38833445"/>
      <w:bookmarkStart w:id="136" w:name="_Toc39353540"/>
      <w:r w:rsidRPr="005F59C8">
        <w:t xml:space="preserve">Figure </w:t>
      </w:r>
      <w:fldSimple w:instr=" STYLEREF 1 \s ">
        <w:r w:rsidR="007929B0">
          <w:rPr>
            <w:noProof/>
          </w:rPr>
          <w:t>3</w:t>
        </w:r>
      </w:fldSimple>
      <w:r>
        <w:t>.</w:t>
      </w:r>
      <w:fldSimple w:instr=" SEQ Figure \* ARABIC \s 1 ">
        <w:r w:rsidR="007929B0">
          <w:rPr>
            <w:noProof/>
          </w:rPr>
          <w:t>14</w:t>
        </w:r>
      </w:fldSimple>
      <w:bookmarkEnd w:id="135"/>
      <w:r w:rsidRPr="005F59C8">
        <w:t xml:space="preserve">: </w:t>
      </w:r>
      <w:r>
        <w:t>News Sentiment To Entity DataFrame Example</w:t>
      </w:r>
      <w:bookmarkEnd w:id="136"/>
    </w:p>
    <w:p w14:paraId="3F1A5A81" w14:textId="498C30CD" w:rsidR="00A7698B" w:rsidRDefault="001F77BE" w:rsidP="00A7698B">
      <w:pPr>
        <w:pStyle w:val="Heading3"/>
      </w:pPr>
      <w:bookmarkStart w:id="137" w:name="_Ref38993042"/>
      <w:bookmarkStart w:id="138" w:name="_Toc39354327"/>
      <w:r>
        <w:lastRenderedPageBreak/>
        <w:t>Returns</w:t>
      </w:r>
      <w:r w:rsidR="00A7698B">
        <w:t xml:space="preserve"> Labelling</w:t>
      </w:r>
      <w:bookmarkEnd w:id="137"/>
      <w:bookmarkEnd w:id="138"/>
    </w:p>
    <w:p w14:paraId="5E237CBF" w14:textId="4127FB13" w:rsidR="007F6A8D" w:rsidRDefault="007F6A8D" w:rsidP="007F6A8D">
      <w:r>
        <w:t xml:space="preserve">This research differs from </w:t>
      </w:r>
      <w:r w:rsidR="00932CB0">
        <w:t xml:space="preserve">majority work found in literature review </w:t>
      </w:r>
      <w:r w:rsidR="005525AD">
        <w:t xml:space="preserve">by its </w:t>
      </w:r>
      <w:r w:rsidR="00932CB0">
        <w:t xml:space="preserve">categorization of price movement. </w:t>
      </w:r>
      <w:r w:rsidR="005525AD">
        <w:t xml:space="preserve">Three categories of price direction, namely UP, DOWN and STAY is used as label in this research. The idea of “STAY” label is to mimic human decision as a reaction to external influence such as news sentiment. One obvious factor which may influence investor decision </w:t>
      </w:r>
      <w:r w:rsidR="00750399">
        <w:t>is the trading cost when buying or selling</w:t>
      </w:r>
      <w:r w:rsidR="00706668">
        <w:t xml:space="preserve"> shares.</w:t>
      </w:r>
    </w:p>
    <w:p w14:paraId="2B9373F9" w14:textId="14E72C30" w:rsidR="007F6A8D" w:rsidRDefault="00706668" w:rsidP="007F6A8D">
      <w:r>
        <w:t>Three (</w:t>
      </w:r>
      <w:r w:rsidR="007F6A8D">
        <w:t>3</w:t>
      </w:r>
      <w:r>
        <w:t>)</w:t>
      </w:r>
      <w:r w:rsidR="007F6A8D">
        <w:t xml:space="preserve"> types of trading cost </w:t>
      </w:r>
      <w:r>
        <w:t xml:space="preserve">involved for every transaction </w:t>
      </w:r>
      <w:r w:rsidR="007F6A8D">
        <w:t>in KLSE</w:t>
      </w:r>
      <w:r>
        <w:t xml:space="preserve"> according to </w:t>
      </w:r>
      <w:r>
        <w:fldChar w:fldCharType="begin"/>
      </w:r>
      <w:r>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fldChar w:fldCharType="separate"/>
      </w:r>
      <w:r>
        <w:rPr>
          <w:noProof/>
        </w:rPr>
        <w:t>(Bursa, 2020)</w:t>
      </w:r>
      <w:r>
        <w:fldChar w:fldCharType="end"/>
      </w:r>
      <w:r w:rsidR="002D5EC0">
        <w:t>. These costs can be summarized 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24F50CE1" w:rsidR="0042596E" w:rsidRDefault="00EA57BE" w:rsidP="00015694">
      <w:r>
        <w:t xml:space="preserve">This research considered </w:t>
      </w:r>
      <w:r w:rsidR="008466D4">
        <w:t>transaction cost of 0.</w:t>
      </w:r>
      <w:r w:rsidR="00AD42C2">
        <w:t>5</w:t>
      </w:r>
      <w:r w:rsidR="008466D4">
        <w:t>%</w:t>
      </w:r>
      <w:r w:rsidR="001C5A37">
        <w:t>, covering the cost for both way trades (buy and sell)</w:t>
      </w:r>
      <w:r w:rsidR="008466D4">
        <w:t xml:space="preserve">. This is based on thinking process </w:t>
      </w:r>
      <w:r w:rsidR="001C5A37">
        <w:t>of an</w:t>
      </w:r>
      <w:r w:rsidR="008466D4">
        <w:t xml:space="preserve"> investor </w:t>
      </w:r>
      <w:r w:rsidR="001C5A37">
        <w:t xml:space="preserve">who </w:t>
      </w:r>
      <w:r w:rsidR="008466D4">
        <w:t xml:space="preserve">buy only if he </w:t>
      </w:r>
      <w:r w:rsidR="001C5A37">
        <w:t>believes</w:t>
      </w:r>
      <w:r w:rsidR="008466D4">
        <w:t xml:space="preserve"> the stock </w:t>
      </w:r>
      <w:r w:rsidR="00095DE3">
        <w:t xml:space="preserve">price </w:t>
      </w:r>
      <w:r w:rsidR="008466D4">
        <w:t xml:space="preserve">will gain beyond this threshold (UP). Reversely, sell the stock if he thinks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(0.5%) is also justifiable based on analysis in Section </w:t>
      </w:r>
      <w:r w:rsidR="0042596E">
        <w:fldChar w:fldCharType="begin"/>
      </w:r>
      <w:r w:rsidR="0042596E">
        <w:instrText xml:space="preserve"> REF _Ref39004329 \r \h </w:instrText>
      </w:r>
      <w:r w:rsidR="0042596E">
        <w:fldChar w:fldCharType="separate"/>
      </w:r>
      <w:r w:rsidR="007929B0">
        <w:t>4.2.1</w:t>
      </w:r>
      <w:r w:rsidR="0042596E">
        <w:fldChar w:fldCharType="end"/>
      </w:r>
      <w:r w:rsidR="007D3500">
        <w:t>,</w:t>
      </w:r>
      <w:r w:rsidR="0042596E">
        <w:t xml:space="preserve"> where most the average returns fell within this boundary.</w:t>
      </w:r>
      <w:r w:rsidR="007D3500">
        <w:t xml:space="preserve"> This also means returns the research is investigating on abnormal returns.</w:t>
      </w:r>
    </w:p>
    <w:p w14:paraId="445403D0" w14:textId="270FE887" w:rsidR="00C61EF8" w:rsidRDefault="003223CB" w:rsidP="00C61EF8">
      <w:r>
        <w:lastRenderedPageBreak/>
        <w:t xml:space="preserve">Determination of labels with 0.5% threshold is implemented using </w:t>
      </w:r>
      <w:r w:rsidR="00C61EF8">
        <w:fldChar w:fldCharType="begin"/>
      </w:r>
      <w:r w:rsidR="00C61EF8">
        <w:instrText xml:space="preserve"> REF _Ref38923455 \h </w:instrText>
      </w:r>
      <w:r w:rsidR="00C61EF8">
        <w:fldChar w:fldCharType="separate"/>
      </w:r>
      <w:r w:rsidR="007929B0">
        <w:t xml:space="preserve">Equation </w:t>
      </w:r>
      <w:r w:rsidR="007929B0">
        <w:rPr>
          <w:noProof/>
        </w:rPr>
        <w:t>3</w:t>
      </w:r>
      <w:r w:rsidR="007929B0">
        <w:t>.</w:t>
      </w:r>
      <w:r w:rsidR="007929B0">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7929B0" w:rsidRPr="005F59C8">
        <w:t xml:space="preserve">Figure </w:t>
      </w:r>
      <w:r w:rsidR="007929B0">
        <w:rPr>
          <w:noProof/>
        </w:rPr>
        <w:t>3</w:t>
      </w:r>
      <w:r w:rsidR="007929B0">
        <w:t>.</w:t>
      </w:r>
      <w:r w:rsidR="007929B0">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and model building.</w:t>
      </w:r>
    </w:p>
    <w:p w14:paraId="2DF7C913" w14:textId="41141723" w:rsidR="000D6ACE" w:rsidRDefault="000D6ACE" w:rsidP="000D6ACE">
      <w:pPr>
        <w:pStyle w:val="Caption"/>
        <w:rPr>
          <w:sz w:val="22"/>
        </w:rPr>
      </w:pPr>
      <w:bookmarkStart w:id="139" w:name="_Ref38923455"/>
      <w:r>
        <w:t xml:space="preserve">Equation </w:t>
      </w:r>
      <w:fldSimple w:instr=" STYLEREF 1 \s ">
        <w:r w:rsidR="007929B0">
          <w:rPr>
            <w:noProof/>
          </w:rPr>
          <w:t>3</w:t>
        </w:r>
      </w:fldSimple>
      <w:r w:rsidR="00DA354F">
        <w:t>.</w:t>
      </w:r>
      <w:fldSimple w:instr=" SEQ Equation \* ARABIC \s 1 ">
        <w:r w:rsidR="007929B0">
          <w:rPr>
            <w:noProof/>
          </w:rPr>
          <w:t>3</w:t>
        </w:r>
      </w:fldSimple>
      <w:bookmarkEnd w:id="139"/>
      <w:r>
        <w:t>: Share Price Direction Labeling</w:t>
      </w:r>
    </w:p>
    <w:p w14:paraId="15E9BA11" w14:textId="4CF85AF6" w:rsidR="000D6ACE" w:rsidRPr="003223CB" w:rsidRDefault="000D6ACE" w:rsidP="000D6ACE">
      <w:pPr>
        <w:rPr>
          <w:sz w:val="20"/>
          <w:szCs w:val="20"/>
        </w:rPr>
      </w:pPr>
      <m:oMathPara>
        <m:oMathParaPr>
          <m:jc m:val="center"/>
        </m:oMathParaPr>
        <m:oMath>
          <m:r>
            <w:rPr>
              <w:rFonts w:ascii="Cambria Math" w:hAnsi="Cambria Math"/>
              <w:sz w:val="20"/>
              <w:szCs w:val="20"/>
            </w:rPr>
            <m:t xml:space="preserve">Price Direction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STAY  → -0.5≤Return≤ +0.5</m:t>
                  </m:r>
                </m:e>
                <m:e>
                  <m:r>
                    <w:rPr>
                      <w:rFonts w:ascii="Cambria Math" w:hAnsi="Cambria Math"/>
                      <w:sz w:val="20"/>
                      <w:szCs w:val="20"/>
                    </w:rPr>
                    <m:t xml:space="preserve">  DOWN →  Return&lt;-0.5               </m:t>
                  </m:r>
                </m:e>
              </m:eqArr>
            </m:e>
          </m:d>
        </m:oMath>
      </m:oMathPara>
    </w:p>
    <w:p w14:paraId="5B2FC016" w14:textId="02990B5E" w:rsidR="003223CB" w:rsidRDefault="003223CB" w:rsidP="003223CB">
      <w:pPr>
        <w:pStyle w:val="Caption"/>
      </w:pPr>
      <w:bookmarkStart w:id="140" w:name="_Ref38924041"/>
      <w:bookmarkStart w:id="141" w:name="_Toc39353541"/>
      <w:r w:rsidRPr="005F59C8">
        <w:t xml:space="preserve">Figure </w:t>
      </w:r>
      <w:fldSimple w:instr=" STYLEREF 1 \s ">
        <w:r w:rsidR="007929B0">
          <w:rPr>
            <w:noProof/>
          </w:rPr>
          <w:t>3</w:t>
        </w:r>
      </w:fldSimple>
      <w:r>
        <w:t>.</w:t>
      </w:r>
      <w:fldSimple w:instr=" SEQ Figure \* ARABIC \s 1 ">
        <w:r w:rsidR="007929B0">
          <w:rPr>
            <w:noProof/>
          </w:rPr>
          <w:t>15</w:t>
        </w:r>
      </w:fldSimple>
      <w:bookmarkEnd w:id="140"/>
      <w:r w:rsidRPr="005F59C8">
        <w:t xml:space="preserve">: </w:t>
      </w:r>
      <w:r>
        <w:t>Share Price Labels Example</w:t>
      </w:r>
      <w:bookmarkEnd w:id="141"/>
    </w:p>
    <w:p w14:paraId="6DA0EAD7" w14:textId="3F323DCB" w:rsidR="006248A1" w:rsidRDefault="006248A1" w:rsidP="006248A1">
      <w:pPr>
        <w:ind w:firstLine="0"/>
        <w:rPr>
          <w:sz w:val="20"/>
          <w:szCs w:val="20"/>
        </w:rPr>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52C6ED4" w14:textId="77777777" w:rsidR="006248A1" w:rsidRPr="006248A1" w:rsidRDefault="006248A1" w:rsidP="000D6ACE">
      <w:pPr>
        <w:rPr>
          <w:sz w:val="20"/>
          <w:szCs w:val="20"/>
        </w:rPr>
      </w:pPr>
    </w:p>
    <w:p w14:paraId="199B7FE4" w14:textId="7D861D19" w:rsidR="00C61EF8" w:rsidRDefault="00C61EF8" w:rsidP="000D6ACE">
      <w:pPr>
        <w:rPr>
          <w:sz w:val="20"/>
          <w:szCs w:val="20"/>
        </w:rPr>
      </w:pPr>
    </w:p>
    <w:p w14:paraId="1D174F08" w14:textId="77777777" w:rsidR="00C61EF8" w:rsidRPr="000D6ACE" w:rsidRDefault="00C61EF8" w:rsidP="000D6ACE">
      <w:pPr>
        <w:rPr>
          <w:sz w:val="20"/>
          <w:szCs w:val="20"/>
        </w:rPr>
      </w:pPr>
    </w:p>
    <w:p w14:paraId="5E09831D" w14:textId="77777777" w:rsidR="000D6ACE" w:rsidRDefault="000D6ACE" w:rsidP="002D5EC0"/>
    <w:p w14:paraId="21AC2CCF" w14:textId="77777777" w:rsidR="002D5EC0" w:rsidRPr="002D5EC0" w:rsidRDefault="002D5EC0" w:rsidP="002D5EC0"/>
    <w:p w14:paraId="31EA09BB" w14:textId="448B8874" w:rsidR="00631E2B" w:rsidRDefault="001B6FF0" w:rsidP="001B6FF0">
      <w:pPr>
        <w:pStyle w:val="Heading1"/>
      </w:pPr>
      <w:bookmarkStart w:id="142" w:name="_Toc39354328"/>
      <w:r>
        <w:lastRenderedPageBreak/>
        <w:t>Data Interpetation</w:t>
      </w:r>
      <w:bookmarkEnd w:id="142"/>
    </w:p>
    <w:p w14:paraId="37FEAC4C" w14:textId="7D2A5B58" w:rsidR="00E12A02" w:rsidRDefault="00AA2DDA" w:rsidP="00AA2DDA">
      <w:pPr>
        <w:pStyle w:val="Heading2"/>
      </w:pPr>
      <w:bookmarkStart w:id="143" w:name="_Toc39354329"/>
      <w:r>
        <w:t>News</w:t>
      </w:r>
      <w:bookmarkEnd w:id="143"/>
    </w:p>
    <w:p w14:paraId="5CFF48AF" w14:textId="167D6A14" w:rsidR="00AA2DDA" w:rsidRDefault="00047BF4" w:rsidP="00047BF4">
      <w:pPr>
        <w:pStyle w:val="Heading3"/>
      </w:pPr>
      <w:bookmarkStart w:id="144" w:name="_Toc39354330"/>
      <w:r>
        <w:t>Over</w:t>
      </w:r>
      <w:r w:rsidR="00726574">
        <w:t>all</w:t>
      </w:r>
      <w:r>
        <w:t xml:space="preserve"> News</w:t>
      </w:r>
      <w:bookmarkEnd w:id="144"/>
      <w:r>
        <w:t xml:space="preserve"> </w:t>
      </w:r>
    </w:p>
    <w:p w14:paraId="7AC3D876" w14:textId="618F2740" w:rsidR="00396CBD" w:rsidRDefault="00FA5CF7" w:rsidP="00396CBD">
      <w:r>
        <w:t>Total amount of</w:t>
      </w:r>
      <w:r w:rsidR="00A656C0">
        <w:t xml:space="preserve"> 1</w:t>
      </w:r>
      <w:r w:rsidR="00E35009">
        <w:t>47,930</w:t>
      </w:r>
      <w:r w:rsidR="00A656C0">
        <w:t xml:space="preserve"> news </w:t>
      </w:r>
      <w:proofErr w:type="gramStart"/>
      <w:r w:rsidR="00B4602C">
        <w:t>were</w:t>
      </w:r>
      <w:proofErr w:type="gramEnd"/>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 xml:space="preserve">%), which is 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20CC6B48" w:rsidR="00396CBD" w:rsidRDefault="00396CBD" w:rsidP="00396CBD">
      <w:pPr>
        <w:pStyle w:val="Caption"/>
      </w:pPr>
      <w:bookmarkStart w:id="145" w:name="_Toc39353542"/>
      <w:r w:rsidRPr="005F59C8">
        <w:t xml:space="preserve">Figure </w:t>
      </w:r>
      <w:fldSimple w:instr=" STYLEREF 1 \s ">
        <w:r w:rsidR="007929B0">
          <w:rPr>
            <w:noProof/>
          </w:rPr>
          <w:t>4</w:t>
        </w:r>
      </w:fldSimple>
      <w:r>
        <w:t>.</w:t>
      </w:r>
      <w:fldSimple w:instr=" SEQ Figure \* ARABIC \s 1 ">
        <w:r w:rsidR="007929B0">
          <w:rPr>
            <w:noProof/>
          </w:rPr>
          <w:t>1</w:t>
        </w:r>
      </w:fldSimple>
      <w:r w:rsidRPr="005F59C8">
        <w:t xml:space="preserve">: </w:t>
      </w:r>
      <w:r>
        <w:t>Overall News</w:t>
      </w:r>
      <w:r w:rsidR="00A656C0">
        <w:t xml:space="preserve"> </w:t>
      </w:r>
      <w:proofErr w:type="gramStart"/>
      <w:r w:rsidR="00A656C0">
        <w:t>By</w:t>
      </w:r>
      <w:proofErr w:type="gramEnd"/>
      <w:r w:rsidR="00A656C0">
        <w:t xml:space="preserve"> Sources</w:t>
      </w:r>
      <w:bookmarkEnd w:id="145"/>
    </w:p>
    <w:p w14:paraId="4EAC3363" w14:textId="6A902787" w:rsidR="0062406E" w:rsidRDefault="0062406E" w:rsidP="00A656C0">
      <w:r>
        <w:t xml:space="preserve">It is also found that generally the large capital stocks </w:t>
      </w:r>
      <w:r w:rsidR="00030C06">
        <w:t>generate</w:t>
      </w:r>
      <w:r>
        <w:t xml:space="preserve"> more interest </w:t>
      </w:r>
      <w:r w:rsidR="00030C06">
        <w:t>to</w:t>
      </w:r>
      <w:r>
        <w:t xml:space="preserve"> the news </w:t>
      </w:r>
      <w:r w:rsidR="00030C06">
        <w:t xml:space="preserve">publisher. </w:t>
      </w:r>
      <w:r w:rsidR="00BF4618">
        <w:t>W</w:t>
      </w:r>
      <w:r>
        <w:t>ith exception of CIMB.KL and MBBM.KL. Maybank (MBBM.KL) being the largest Malaysian bank (over RM80b) has only 5</w:t>
      </w:r>
      <w:r w:rsidR="000C59D6">
        <w:t>,375</w:t>
      </w:r>
      <w:r>
        <w:t xml:space="preserve"> news. </w:t>
      </w:r>
      <w:r w:rsidR="00A90538">
        <w:t xml:space="preserve">Whereas </w:t>
      </w:r>
      <w:r>
        <w:t>CIMB.KL</w:t>
      </w:r>
      <w:r w:rsidR="00A90538">
        <w:t xml:space="preserve"> </w:t>
      </w:r>
      <w:proofErr w:type="gramStart"/>
      <w:r w:rsidR="00030C06">
        <w:t xml:space="preserve">as </w:t>
      </w:r>
      <w:r w:rsidR="00A90538">
        <w:t xml:space="preserve"> the</w:t>
      </w:r>
      <w:proofErr w:type="gramEnd"/>
      <w:r w:rsidR="00A90538">
        <w:t xml:space="preserve"> fourth largest stock within the scope </w:t>
      </w:r>
      <w:r>
        <w:t>(over Rm36b) attracted most interest from publisher</w:t>
      </w:r>
      <w:r w:rsidR="00A90538">
        <w:t xml:space="preserve"> (2</w:t>
      </w:r>
      <w:r w:rsidR="000C59D6">
        <w:t>2</w:t>
      </w:r>
      <w:r w:rsidR="00A90538">
        <w:t>,</w:t>
      </w:r>
      <w:r w:rsidR="000C59D6">
        <w:t>715</w:t>
      </w:r>
      <w:r w:rsidR="00A90538">
        <w:t xml:space="preserve"> news).</w:t>
      </w:r>
      <w:r w:rsidR="00B54ECC">
        <w:t xml:space="preserve"> Correlation between News Count and company Market Capital is illustrated in scatter plot below (</w:t>
      </w:r>
      <w:r w:rsidR="00B54ECC">
        <w:fldChar w:fldCharType="begin"/>
      </w:r>
      <w:r w:rsidR="00B54ECC">
        <w:instrText xml:space="preserve"> REF _Ref38812582 \h </w:instrText>
      </w:r>
      <w:r w:rsidR="00B54ECC">
        <w:fldChar w:fldCharType="separate"/>
      </w:r>
      <w:r w:rsidR="007929B0" w:rsidRPr="005F59C8">
        <w:t xml:space="preserve">Figure </w:t>
      </w:r>
      <w:r w:rsidR="007929B0">
        <w:rPr>
          <w:noProof/>
        </w:rPr>
        <w:t>4</w:t>
      </w:r>
      <w:r w:rsidR="007929B0">
        <w:t>.</w:t>
      </w:r>
      <w:r w:rsidR="007929B0">
        <w:rPr>
          <w:noProof/>
        </w:rPr>
        <w:t>2</w:t>
      </w:r>
      <w:r w:rsidR="00B54ECC">
        <w:fldChar w:fldCharType="end"/>
      </w:r>
      <w:r w:rsidR="00B54ECC">
        <w:t>).</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4ED1B3D0">
            <wp:extent cx="4716145" cy="249976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9798" cy="2512297"/>
                    </a:xfrm>
                    <a:prstGeom prst="rect">
                      <a:avLst/>
                    </a:prstGeom>
                    <a:noFill/>
                  </pic:spPr>
                </pic:pic>
              </a:graphicData>
            </a:graphic>
          </wp:inline>
        </w:drawing>
      </w:r>
    </w:p>
    <w:p w14:paraId="5901CA55" w14:textId="46048644" w:rsidR="00A656C0" w:rsidRDefault="00A656C0" w:rsidP="00A656C0">
      <w:pPr>
        <w:pStyle w:val="Caption"/>
      </w:pPr>
      <w:bookmarkStart w:id="146" w:name="_Ref38812582"/>
      <w:bookmarkStart w:id="147" w:name="_Toc39353543"/>
      <w:r w:rsidRPr="005F59C8">
        <w:t xml:space="preserve">Figure </w:t>
      </w:r>
      <w:fldSimple w:instr=" STYLEREF 1 \s ">
        <w:r w:rsidR="007929B0">
          <w:rPr>
            <w:noProof/>
          </w:rPr>
          <w:t>4</w:t>
        </w:r>
      </w:fldSimple>
      <w:r>
        <w:t>.</w:t>
      </w:r>
      <w:fldSimple w:instr=" SEQ Figure \* ARABIC \s 1 ">
        <w:r w:rsidR="007929B0">
          <w:rPr>
            <w:noProof/>
          </w:rPr>
          <w:t>2</w:t>
        </w:r>
      </w:fldSimple>
      <w:bookmarkEnd w:id="146"/>
      <w:r w:rsidRPr="005F59C8">
        <w:t xml:space="preserve">: </w:t>
      </w:r>
      <w:r>
        <w:t>News and Market Capital Scatter Plot</w:t>
      </w:r>
      <w:bookmarkEnd w:id="147"/>
    </w:p>
    <w:p w14:paraId="6B274C08" w14:textId="409CBC5D" w:rsidR="00047BF4" w:rsidRDefault="00047BF4" w:rsidP="00047BF4">
      <w:pPr>
        <w:pStyle w:val="Heading3"/>
      </w:pPr>
      <w:bookmarkStart w:id="148" w:name="_Toc39354331"/>
      <w:r>
        <w:t>Sector News</w:t>
      </w:r>
      <w:bookmarkEnd w:id="148"/>
    </w:p>
    <w:p w14:paraId="57F3133A" w14:textId="0F31E557" w:rsidR="00726574" w:rsidRPr="00726574" w:rsidRDefault="00726574" w:rsidP="00726574">
      <w:r>
        <w:t xml:space="preserve">Financial Services (FS) sector news are more active as compared to Telecommunication &amp; Media sector (Telco). It is observed </w:t>
      </w:r>
      <w:r w:rsidR="00F349D0">
        <w:t xml:space="preserve">that </w:t>
      </w:r>
      <w:r>
        <w:t xml:space="preserve">FS </w:t>
      </w:r>
      <w:r w:rsidR="00F349D0">
        <w:t xml:space="preserve">stocks has 1.8x times more news than Telco, which also means </w:t>
      </w:r>
      <w:r>
        <w:t xml:space="preserve">64% of </w:t>
      </w:r>
      <w:r w:rsidR="00DC10E8">
        <w:t>entire</w:t>
      </w:r>
      <w:r>
        <w:t xml:space="preserve"> news</w:t>
      </w:r>
      <w:r w:rsidR="00F349D0">
        <w:t xml:space="preserve"> coverage in this database</w:t>
      </w:r>
      <w:r>
        <w:t xml:space="preserve">. </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6A17DBBD" w:rsidR="00AA2DDA" w:rsidRPr="00B93BAD" w:rsidRDefault="00AA2DDA" w:rsidP="00AA2DDA">
      <w:pPr>
        <w:pStyle w:val="Caption"/>
      </w:pPr>
      <w:bookmarkStart w:id="149" w:name="_Toc39353544"/>
      <w:r w:rsidRPr="005F59C8">
        <w:t xml:space="preserve">Figure </w:t>
      </w:r>
      <w:fldSimple w:instr=" STYLEREF 1 \s ">
        <w:r w:rsidR="007929B0">
          <w:rPr>
            <w:noProof/>
          </w:rPr>
          <w:t>4</w:t>
        </w:r>
      </w:fldSimple>
      <w:r>
        <w:t>.</w:t>
      </w:r>
      <w:fldSimple w:instr=" SEQ Figure \* ARABIC \s 1 ">
        <w:r w:rsidR="007929B0">
          <w:rPr>
            <w:noProof/>
          </w:rPr>
          <w:t>3</w:t>
        </w:r>
      </w:fldSimple>
      <w:r w:rsidRPr="005F59C8">
        <w:t xml:space="preserve">: </w:t>
      </w:r>
      <w:r w:rsidR="00396CBD">
        <w:t>Sector</w:t>
      </w:r>
      <w:r>
        <w:t xml:space="preserve"> News</w:t>
      </w:r>
      <w:bookmarkEnd w:id="149"/>
    </w:p>
    <w:p w14:paraId="7EBDB410" w14:textId="7FE3F77F" w:rsidR="00AA2DDA" w:rsidRDefault="007B7718" w:rsidP="00A7698B">
      <w:pPr>
        <w:pStyle w:val="Heading2"/>
      </w:pPr>
      <w:bookmarkStart w:id="150" w:name="_Ref39004102"/>
      <w:bookmarkStart w:id="151" w:name="_Toc39354332"/>
      <w:r>
        <w:t>Share</w:t>
      </w:r>
      <w:r w:rsidR="00A7698B">
        <w:t xml:space="preserve"> Price</w:t>
      </w:r>
      <w:bookmarkEnd w:id="150"/>
      <w:bookmarkEnd w:id="151"/>
    </w:p>
    <w:p w14:paraId="391C1D25" w14:textId="38B7C7EB" w:rsidR="009A2300" w:rsidRPr="00A01389" w:rsidRDefault="009A2300" w:rsidP="009A2300">
      <w:r>
        <w:t xml:space="preserve">This section analyzes share price returns (Section </w:t>
      </w:r>
      <w:r>
        <w:fldChar w:fldCharType="begin"/>
      </w:r>
      <w:r>
        <w:instrText xml:space="preserve"> REF _Ref38581672 \r \h </w:instrText>
      </w:r>
      <w:r>
        <w:fldChar w:fldCharType="separate"/>
      </w:r>
      <w:r w:rsidR="007929B0">
        <w:t>3.4.2.1</w:t>
      </w:r>
      <w:r>
        <w:fldChar w:fldCharType="end"/>
      </w:r>
      <w:r>
        <w:t xml:space="preserve">) and its direction labels as produced in Section </w:t>
      </w:r>
      <w:r>
        <w:fldChar w:fldCharType="begin"/>
      </w:r>
      <w:r>
        <w:instrText xml:space="preserve"> REF _Ref38993042 \r \h </w:instrText>
      </w:r>
      <w:r>
        <w:fldChar w:fldCharType="separate"/>
      </w:r>
      <w:r w:rsidR="007929B0">
        <w:t>3.4.5</w:t>
      </w:r>
      <w:r>
        <w:fldChar w:fldCharType="end"/>
      </w:r>
      <w:r>
        <w:t>.</w:t>
      </w:r>
    </w:p>
    <w:p w14:paraId="679ACFA0" w14:textId="77777777" w:rsidR="009A2300" w:rsidRPr="009A2300" w:rsidRDefault="009A2300" w:rsidP="009A2300"/>
    <w:p w14:paraId="1B78E0B2" w14:textId="5C9F0495" w:rsidR="00CD7F0D" w:rsidRDefault="0042596E" w:rsidP="00CD7F0D">
      <w:pPr>
        <w:pStyle w:val="Heading3"/>
      </w:pPr>
      <w:bookmarkStart w:id="152" w:name="_Ref39004329"/>
      <w:bookmarkStart w:id="153" w:name="_Toc39354333"/>
      <w:r>
        <w:lastRenderedPageBreak/>
        <w:t>Share Price Returns</w:t>
      </w:r>
      <w:bookmarkEnd w:id="152"/>
      <w:bookmarkEnd w:id="153"/>
    </w:p>
    <w:p w14:paraId="1B68676E" w14:textId="03DBC97E" w:rsidR="00935748" w:rsidRDefault="00935748" w:rsidP="00935748">
      <w:r>
        <w:t xml:space="preserve">Share price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7929B0" w:rsidRPr="005F59C8">
        <w:t xml:space="preserve">Figure </w:t>
      </w:r>
      <w:r w:rsidR="007929B0">
        <w:rPr>
          <w:noProof/>
        </w:rPr>
        <w:t>4</w:t>
      </w:r>
      <w:r w:rsidR="007929B0">
        <w:t>.</w:t>
      </w:r>
      <w:r w:rsidR="007929B0">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of price returns of FS stocks trend from 0.02 in RD00 to 0.13 (RD05). This boxplot can be interpreted together with individual stock breakdown in </w:t>
      </w:r>
      <w:r w:rsidR="00845718">
        <w:fldChar w:fldCharType="begin"/>
      </w:r>
      <w:r w:rsidR="00845718">
        <w:instrText xml:space="preserve"> REF _Ref38993995 \h </w:instrText>
      </w:r>
      <w:r w:rsidR="00845718">
        <w:fldChar w:fldCharType="separate"/>
      </w:r>
      <w:r w:rsidR="007929B0" w:rsidRPr="005F59C8">
        <w:t xml:space="preserve">Figure </w:t>
      </w:r>
      <w:r w:rsidR="007929B0">
        <w:rPr>
          <w:noProof/>
        </w:rPr>
        <w:t>4</w:t>
      </w:r>
      <w:r w:rsidR="007929B0">
        <w:t>.</w:t>
      </w:r>
      <w:r w:rsidR="007929B0">
        <w:rPr>
          <w:noProof/>
        </w:rPr>
        <w:t>5</w:t>
      </w:r>
      <w:r w:rsidR="00845718">
        <w:fldChar w:fldCharType="end"/>
      </w:r>
      <w:r w:rsidR="00845718">
        <w:t xml:space="preserve">. </w:t>
      </w:r>
      <w:r w:rsidR="00AE65FC">
        <w:t>Only two stocks (MBBS.KL and CIMB.KL) had dipped into negative returns in average.</w:t>
      </w:r>
    </w:p>
    <w:p w14:paraId="460FFB96" w14:textId="7EFFE5A1" w:rsidR="009A005C" w:rsidRDefault="009A005C" w:rsidP="00935748">
      <w:r>
        <w:t>Compared to FS, Telco stocks are more volatile in short terms</w:t>
      </w:r>
      <w:r w:rsidR="00AC120C">
        <w:t xml:space="preserve">, as seen in the heteroscedastic plots of individual stocks performance in </w:t>
      </w:r>
      <w:r w:rsidR="00AC120C">
        <w:fldChar w:fldCharType="begin"/>
      </w:r>
      <w:r w:rsidR="00AC120C">
        <w:instrText xml:space="preserve"> REF _Ref38993995 \h </w:instrText>
      </w:r>
      <w:r w:rsidR="00AC120C">
        <w:fldChar w:fldCharType="separate"/>
      </w:r>
      <w:r w:rsidR="007929B0" w:rsidRPr="005F59C8">
        <w:t xml:space="preserve">Figure </w:t>
      </w:r>
      <w:r w:rsidR="007929B0">
        <w:rPr>
          <w:noProof/>
        </w:rPr>
        <w:t>4</w:t>
      </w:r>
      <w:r w:rsidR="007929B0">
        <w:t>.</w:t>
      </w:r>
      <w:r w:rsidR="007929B0">
        <w:rPr>
          <w:noProof/>
        </w:rPr>
        <w:t>5</w:t>
      </w:r>
      <w:r w:rsidR="00AC120C">
        <w:fldChar w:fldCharType="end"/>
      </w:r>
      <w:r w:rsidR="00AC120C">
        <w:t xml:space="preserve">. However, when combined all Telco stocks, its </w:t>
      </w:r>
      <w:r>
        <w:t xml:space="preserve">return </w:t>
      </w:r>
      <w:r w:rsidR="00AC120C">
        <w:t xml:space="preserve">has </w:t>
      </w:r>
      <w:r>
        <w:t xml:space="preserve">very </w:t>
      </w:r>
      <w:r w:rsidR="00AC120C">
        <w:t xml:space="preserve">similar trend </w:t>
      </w:r>
      <w:r>
        <w:t xml:space="preserve">to FS, which </w:t>
      </w:r>
      <w:r w:rsidR="00AC120C">
        <w:t xml:space="preserve">trends up </w:t>
      </w:r>
      <w:r>
        <w:t xml:space="preserve">from 0.06 (RD00) to 0.15 (RD05). Trend on underlying stocks varies highly </w:t>
      </w:r>
      <w:r w:rsidR="00343B56">
        <w:t xml:space="preserve">within </w:t>
      </w:r>
      <w:r w:rsidR="00A57A75">
        <w:t>-0.4 to +0.8</w:t>
      </w:r>
      <w:r>
        <w:t>. Three stocks (STAR.KL, ASTR.KL, MDCH.KL) has negative trending</w:t>
      </w:r>
      <w:r w:rsidR="00A57A75">
        <w:t xml:space="preserve"> and two stocks (TCOM.KL, OCKG.KL)</w:t>
      </w:r>
      <w:r w:rsidR="00C11F07">
        <w:t xml:space="preserve"> has steepest gain in short term.</w:t>
      </w:r>
    </w:p>
    <w:p w14:paraId="1B1D4F08" w14:textId="3DF7DB65" w:rsidR="0005002A" w:rsidRDefault="0005002A" w:rsidP="00935748">
      <w:r>
        <w:t xml:space="preserve">For comparison purpose, below charts are arranged side by side </w:t>
      </w:r>
      <w:r w:rsidR="009F690A">
        <w:t xml:space="preserve">with the same scale. On the left is </w:t>
      </w:r>
      <w:r>
        <w:t xml:space="preserve">Financial Services and </w:t>
      </w:r>
      <w:r w:rsidR="00FE3DD1">
        <w:t xml:space="preserve">on the right is </w:t>
      </w:r>
      <w:r>
        <w:t>Telecommunication &amp; Media</w:t>
      </w:r>
      <w:r w:rsidR="00FE3DD1">
        <w:t>.</w:t>
      </w:r>
    </w:p>
    <w:p w14:paraId="546FB3A0" w14:textId="2FE14C4F" w:rsidR="00CD7F0D" w:rsidRDefault="00911CDA" w:rsidP="006F0A60">
      <w:pPr>
        <w:spacing w:line="240" w:lineRule="auto"/>
        <w:ind w:firstLine="0"/>
        <w:rPr>
          <w:noProof/>
        </w:rPr>
      </w:pPr>
      <w:r>
        <w:rPr>
          <w:noProof/>
        </w:rPr>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7C1A1868" w:rsidR="00911CDA" w:rsidRPr="00B93BAD" w:rsidRDefault="00911CDA" w:rsidP="00911CDA">
      <w:pPr>
        <w:pStyle w:val="Caption"/>
      </w:pPr>
      <w:bookmarkStart w:id="154" w:name="_Ref38993156"/>
      <w:bookmarkStart w:id="155" w:name="_Toc39353545"/>
      <w:r w:rsidRPr="005F59C8">
        <w:t xml:space="preserve">Figure </w:t>
      </w:r>
      <w:fldSimple w:instr=" STYLEREF 1 \s ">
        <w:r w:rsidR="007929B0">
          <w:rPr>
            <w:noProof/>
          </w:rPr>
          <w:t>4</w:t>
        </w:r>
      </w:fldSimple>
      <w:r>
        <w:t>.</w:t>
      </w:r>
      <w:fldSimple w:instr=" SEQ Figure \* ARABIC \s 1 ">
        <w:r w:rsidR="007929B0">
          <w:rPr>
            <w:noProof/>
          </w:rPr>
          <w:t>4</w:t>
        </w:r>
      </w:fldSimple>
      <w:bookmarkEnd w:id="154"/>
      <w:r w:rsidRPr="005F59C8">
        <w:t xml:space="preserve">: </w:t>
      </w:r>
      <w:r>
        <w:t xml:space="preserve">Sector </w:t>
      </w:r>
      <w:r w:rsidR="00E64D3E">
        <w:t>Price</w:t>
      </w:r>
      <w:r>
        <w:t xml:space="preserve"> Returns </w:t>
      </w:r>
      <w:r w:rsidR="00F32413">
        <w:t xml:space="preserve">Overall </w:t>
      </w:r>
      <w:r>
        <w:t>Chart</w:t>
      </w:r>
      <w:bookmarkEnd w:id="155"/>
    </w:p>
    <w:p w14:paraId="2FCF8D93" w14:textId="2AFC9304" w:rsidR="00E12A02" w:rsidRDefault="009A2300" w:rsidP="0042596E">
      <w:pPr>
        <w:spacing w:after="120" w:afterAutospacing="0" w:line="240" w:lineRule="auto"/>
        <w:ind w:firstLine="0"/>
      </w:pPr>
      <w:r>
        <w:rPr>
          <w:noProof/>
        </w:rPr>
        <w:lastRenderedPageBreak/>
        <w:drawing>
          <wp:inline distT="0" distB="0" distL="0" distR="0" wp14:anchorId="2AA3BFF0" wp14:editId="16CA8512">
            <wp:extent cx="5342130" cy="20082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0673" cy="2045252"/>
                    </a:xfrm>
                    <a:prstGeom prst="rect">
                      <a:avLst/>
                    </a:prstGeom>
                    <a:noFill/>
                  </pic:spPr>
                </pic:pic>
              </a:graphicData>
            </a:graphic>
          </wp:inline>
        </w:drawing>
      </w:r>
    </w:p>
    <w:p w14:paraId="454B435A" w14:textId="6463058D" w:rsidR="006F0A60" w:rsidRDefault="006F0A60" w:rsidP="006F0A60">
      <w:pPr>
        <w:pStyle w:val="Caption"/>
      </w:pPr>
      <w:bookmarkStart w:id="156" w:name="_Ref38993995"/>
      <w:bookmarkStart w:id="157" w:name="_Toc39353546"/>
      <w:r w:rsidRPr="005F59C8">
        <w:t xml:space="preserve">Figure </w:t>
      </w:r>
      <w:fldSimple w:instr=" STYLEREF 1 \s ">
        <w:r w:rsidR="007929B0">
          <w:rPr>
            <w:noProof/>
          </w:rPr>
          <w:t>4</w:t>
        </w:r>
      </w:fldSimple>
      <w:r>
        <w:t>.</w:t>
      </w:r>
      <w:fldSimple w:instr=" SEQ Figure \* ARABIC \s 1 ">
        <w:r w:rsidR="007929B0">
          <w:rPr>
            <w:noProof/>
          </w:rPr>
          <w:t>5</w:t>
        </w:r>
      </w:fldSimple>
      <w:bookmarkEnd w:id="156"/>
      <w:r w:rsidRPr="005F59C8">
        <w:t xml:space="preserve">: </w:t>
      </w:r>
      <w:r w:rsidR="00CD7F0D">
        <w:t>Shares Pr</w:t>
      </w:r>
      <w:r w:rsidR="00EB2E28">
        <w:t>ice</w:t>
      </w:r>
      <w:r w:rsidR="00CD7F0D">
        <w:t xml:space="preserve"> Returns </w:t>
      </w:r>
      <w:r w:rsidR="00EB2E28">
        <w:t>Chart By Stock</w:t>
      </w:r>
      <w:bookmarkEnd w:id="157"/>
    </w:p>
    <w:p w14:paraId="0DC88E05" w14:textId="53F1A6F1" w:rsidR="0042596E" w:rsidRDefault="00A5528F" w:rsidP="0042596E">
      <w:pPr>
        <w:pStyle w:val="Heading3"/>
      </w:pPr>
      <w:bookmarkStart w:id="158" w:name="_Toc39354334"/>
      <w:r>
        <w:t>Returns</w:t>
      </w:r>
      <w:r w:rsidR="0042596E">
        <w:t xml:space="preserve"> Label</w:t>
      </w:r>
      <w:bookmarkEnd w:id="158"/>
    </w:p>
    <w:p w14:paraId="5C582C11" w14:textId="13982320" w:rsidR="00A01389" w:rsidRDefault="00AD238B" w:rsidP="00A01389">
      <w:r>
        <w:t>Share price direction labels are being analyzed in the next chart below (</w:t>
      </w:r>
      <w:r>
        <w:fldChar w:fldCharType="begin"/>
      </w:r>
      <w:r>
        <w:instrText xml:space="preserve"> REF _Ref39000719 \h </w:instrText>
      </w:r>
      <w:r>
        <w:fldChar w:fldCharType="separate"/>
      </w:r>
      <w:r w:rsidR="007929B0" w:rsidRPr="005F59C8">
        <w:t xml:space="preserve">Figure </w:t>
      </w:r>
      <w:r w:rsidR="007929B0">
        <w:rPr>
          <w:noProof/>
        </w:rPr>
        <w:t>4</w:t>
      </w:r>
      <w:r w:rsidR="007929B0">
        <w:t>.</w:t>
      </w:r>
      <w:r w:rsidR="007929B0">
        <w:rPr>
          <w:noProof/>
        </w:rPr>
        <w:t>6</w:t>
      </w:r>
      <w:r>
        <w:fldChar w:fldCharType="end"/>
      </w:r>
      <w:r>
        <w:t xml:space="preserve">). Distribution of labels (UP/STAY/DOWN) is visualize over the current to near term (RD00 to RD05). Recalled that the threshold separating upper and lower boundaries </w:t>
      </w:r>
      <w:r w:rsidR="00786D76">
        <w:t xml:space="preserve">STAY label is at </w:t>
      </w:r>
      <w:r>
        <w:t>0.5%</w:t>
      </w:r>
      <w:r w:rsidR="00786D76">
        <w:t xml:space="preserve">. </w:t>
      </w:r>
    </w:p>
    <w:p w14:paraId="1249D15C" w14:textId="297677DB" w:rsidR="00786D76" w:rsidRPr="00A01389" w:rsidRDefault="00786D76" w:rsidP="00A01389">
      <w:r>
        <w:t>Both FS and TELCO sectors shows similar pattern where majority of 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boxplots and line charts above suggested up trends for price returns, the magnitude of hike is too subtle to push up the number of UP labels.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7929B0" w:rsidRPr="005F59C8">
        <w:t xml:space="preserve">Figure </w:t>
      </w:r>
      <w:r w:rsidR="007929B0">
        <w:rPr>
          <w:noProof/>
        </w:rPr>
        <w:t>4</w:t>
      </w:r>
      <w:r w:rsidR="007929B0">
        <w:t>.</w:t>
      </w:r>
      <w:r w:rsidR="007929B0">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UP/DOWN direction</w:t>
      </w:r>
      <w:r w:rsidR="00EA1AA1">
        <w:t>, though slightly upwards for TELCO.</w:t>
      </w:r>
    </w:p>
    <w:p w14:paraId="5E8D44A2" w14:textId="648FEE57" w:rsidR="006F0A60" w:rsidRDefault="005D3BB9" w:rsidP="00000449">
      <w:pPr>
        <w:spacing w:after="180" w:afterAutospacing="0" w:line="240" w:lineRule="auto"/>
        <w:ind w:firstLine="0"/>
        <w:rPr>
          <w:noProof/>
        </w:rPr>
      </w:pPr>
      <w:r>
        <w:rPr>
          <w:noProof/>
        </w:rPr>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1C8E833E" w:rsidR="00C93E5F" w:rsidRDefault="00C93E5F" w:rsidP="00BB107E">
      <w:pPr>
        <w:pStyle w:val="Caption"/>
        <w:spacing w:after="0" w:afterAutospacing="0" w:line="240" w:lineRule="auto"/>
      </w:pPr>
      <w:bookmarkStart w:id="159" w:name="_Ref39000719"/>
      <w:bookmarkStart w:id="160" w:name="_Toc39353547"/>
      <w:r w:rsidRPr="005F59C8">
        <w:t xml:space="preserve">Figure </w:t>
      </w:r>
      <w:fldSimple w:instr=" STYLEREF 1 \s ">
        <w:r w:rsidR="007929B0">
          <w:rPr>
            <w:noProof/>
          </w:rPr>
          <w:t>4</w:t>
        </w:r>
      </w:fldSimple>
      <w:r>
        <w:t>.</w:t>
      </w:r>
      <w:fldSimple w:instr=" SEQ Figure \* ARABIC \s 1 ">
        <w:r w:rsidR="007929B0">
          <w:rPr>
            <w:noProof/>
          </w:rPr>
          <w:t>6</w:t>
        </w:r>
      </w:fldSimple>
      <w:bookmarkEnd w:id="159"/>
      <w:r w:rsidRPr="005F59C8">
        <w:t xml:space="preserve">: </w:t>
      </w:r>
      <w:r w:rsidR="00D1733B">
        <w:t>Returns Label Distribution For Stocks</w:t>
      </w:r>
      <w:bookmarkEnd w:id="160"/>
    </w:p>
    <w:p w14:paraId="7B790699" w14:textId="521CBE06" w:rsidR="005D3BB9" w:rsidRDefault="005D3BB9" w:rsidP="005D3BB9">
      <w:r>
        <w:rPr>
          <w:noProof/>
        </w:rPr>
        <w:lastRenderedPageBreak/>
        <w:drawing>
          <wp:inline distT="0" distB="0" distL="0" distR="0" wp14:anchorId="1F41CEF3" wp14:editId="022E316E">
            <wp:extent cx="4941736" cy="21719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1208" cy="2184902"/>
                    </a:xfrm>
                    <a:prstGeom prst="rect">
                      <a:avLst/>
                    </a:prstGeom>
                    <a:noFill/>
                  </pic:spPr>
                </pic:pic>
              </a:graphicData>
            </a:graphic>
          </wp:inline>
        </w:drawing>
      </w:r>
    </w:p>
    <w:p w14:paraId="6ABFD25E" w14:textId="7B576C92" w:rsidR="00D1733B" w:rsidRDefault="00D1733B" w:rsidP="00D1733B">
      <w:pPr>
        <w:pStyle w:val="Caption"/>
        <w:spacing w:after="0" w:afterAutospacing="0" w:line="240" w:lineRule="auto"/>
      </w:pPr>
      <w:bookmarkStart w:id="161" w:name="_Toc39353548"/>
      <w:r w:rsidRPr="005F59C8">
        <w:t xml:space="preserve">Figure </w:t>
      </w:r>
      <w:fldSimple w:instr=" STYLEREF 1 \s ">
        <w:r w:rsidR="007929B0">
          <w:rPr>
            <w:noProof/>
          </w:rPr>
          <w:t>4</w:t>
        </w:r>
      </w:fldSimple>
      <w:r>
        <w:t>.</w:t>
      </w:r>
      <w:fldSimple w:instr=" SEQ Figure \* ARABIC \s 1 ">
        <w:r w:rsidR="007929B0">
          <w:rPr>
            <w:noProof/>
          </w:rPr>
          <w:t>7</w:t>
        </w:r>
      </w:fldSimple>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39354335"/>
      <w:r>
        <w:lastRenderedPageBreak/>
        <w:t>Data Modeling</w:t>
      </w:r>
      <w:bookmarkEnd w:id="162"/>
    </w:p>
    <w:p w14:paraId="09D89801" w14:textId="22390AEE" w:rsidR="000E63CA" w:rsidRDefault="00842298" w:rsidP="005005AA">
      <w:pPr>
        <w:pStyle w:val="Heading3"/>
      </w:pPr>
      <w:bookmarkStart w:id="163" w:name="_Toc39354336"/>
      <w:r>
        <w:t>The</w:t>
      </w:r>
      <w:r w:rsidR="000E63CA">
        <w:t xml:space="preserve"> Model</w:t>
      </w:r>
      <w:bookmarkEnd w:id="163"/>
    </w:p>
    <w:p w14:paraId="016519DE" w14:textId="4B3F671D" w:rsidR="001F77BE" w:rsidRDefault="001F77BE" w:rsidP="001F77BE">
      <w:r>
        <w:t xml:space="preserve">Modeling of sentiment scores to predict current and </w:t>
      </w:r>
      <w:r w:rsidR="002B4CB3">
        <w:t>near-term</w:t>
      </w:r>
      <w:r>
        <w:t xml:space="preserve"> returns involved multiple steps as depicted in </w:t>
      </w:r>
      <w:r>
        <w:fldChar w:fldCharType="begin"/>
      </w:r>
      <w:r>
        <w:instrText xml:space="preserve"> REF _Ref39314669 \h </w:instrText>
      </w:r>
      <w:r>
        <w:fldChar w:fldCharType="separate"/>
      </w:r>
      <w:r w:rsidR="007929B0" w:rsidRPr="005F59C8">
        <w:t xml:space="preserve">Figure </w:t>
      </w:r>
      <w:r w:rsidR="007929B0">
        <w:rPr>
          <w:noProof/>
        </w:rPr>
        <w:t>5</w:t>
      </w:r>
      <w:r w:rsidR="007929B0">
        <w:t>.</w:t>
      </w:r>
      <w:r w:rsidR="007929B0">
        <w:rPr>
          <w:noProof/>
        </w:rPr>
        <w:t>1</w:t>
      </w:r>
      <w:r>
        <w:fldChar w:fldCharType="end"/>
      </w:r>
      <w:r>
        <w:t xml:space="preserve"> below. </w:t>
      </w:r>
      <w:r w:rsidR="002B4CB3">
        <w:t xml:space="preserve">Sentiment scores generated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boundary mapped to STAY. A grid search is performed on the centre and threshold to discover the parameters </w:t>
      </w:r>
      <w:r w:rsidR="00213D86">
        <w:t xml:space="preserve">that </w:t>
      </w:r>
      <w:r w:rsidR="00C257B7">
        <w:t>optimizes different</w:t>
      </w:r>
      <w:r w:rsidR="002B4CB3">
        <w:t xml:space="preserve"> objectives</w:t>
      </w:r>
      <w:r w:rsidR="005763AE">
        <w:t>.</w:t>
      </w:r>
      <w:r w:rsidR="002B4CB3">
        <w:t xml:space="preserve"> </w:t>
      </w:r>
    </w:p>
    <w:p w14:paraId="3B0E25A9" w14:textId="3A824CF8" w:rsidR="004E4441" w:rsidRDefault="001937CF" w:rsidP="004E4441">
      <w:r>
        <w:t xml:space="preserve">This result from the mapping is used for prediction. The model’s prediction is evaluated against actual labels for current and next five (5) days – RD00 to RD05. </w:t>
      </w:r>
      <w:r w:rsidR="005763AE">
        <w:t xml:space="preserve">The evaluation used three (3) categories confusion matrix to measure performance of accuracy, precision, recall and F1 means (see Section </w:t>
      </w:r>
      <w:r w:rsidR="005763AE">
        <w:fldChar w:fldCharType="begin"/>
      </w:r>
      <w:r w:rsidR="005763AE">
        <w:instrText xml:space="preserve"> REF _Ref39316300 \r \h </w:instrText>
      </w:r>
      <w:r w:rsidR="005763AE">
        <w:fldChar w:fldCharType="separate"/>
      </w:r>
      <w:r w:rsidR="007929B0">
        <w:t>5.1.2</w:t>
      </w:r>
      <w:r w:rsidR="005763AE">
        <w:fldChar w:fldCharType="end"/>
      </w:r>
      <w:r w:rsidR="005763AE">
        <w:t xml:space="preserve"> later).</w:t>
      </w:r>
    </w:p>
    <w:p w14:paraId="1204397F" w14:textId="3D9F37DC" w:rsidR="0042284D" w:rsidRDefault="004E4441" w:rsidP="004E4441">
      <w:r>
        <w:t xml:space="preserve">Results from the evaluation are averaged to have overall representation of the model performance. The averaged result is compared to averaged baseline derived from labels using approach discussed in Section </w:t>
      </w:r>
      <w:r>
        <w:fldChar w:fldCharType="begin"/>
      </w:r>
      <w:r>
        <w:instrText xml:space="preserve"> REF _Ref39316134 \r \h </w:instrText>
      </w:r>
      <w:r>
        <w:fldChar w:fldCharType="separate"/>
      </w:r>
      <w:r w:rsidR="007929B0">
        <w:t>5.1.3</w:t>
      </w:r>
      <w:r>
        <w:fldChar w:fldCharType="end"/>
      </w:r>
      <w:r>
        <w:t xml:space="preserve"> later. </w:t>
      </w:r>
      <w:r w:rsidR="00A81DC6">
        <w:t>The process discussed here is repeated for various group of stocks and sector index within the scope of this research.</w:t>
      </w:r>
    </w:p>
    <w:p w14:paraId="0F9904D1" w14:textId="40D26C66" w:rsidR="00842298" w:rsidRDefault="00C257B7" w:rsidP="00C257B7">
      <w:pPr>
        <w:spacing w:after="180" w:afterAutospacing="0" w:line="240" w:lineRule="auto"/>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57909E3A" w:rsidR="00155C4B" w:rsidRPr="00E12A02" w:rsidRDefault="00155C4B" w:rsidP="00155C4B">
      <w:pPr>
        <w:pStyle w:val="Caption"/>
        <w:spacing w:after="0" w:afterAutospacing="0" w:line="240" w:lineRule="auto"/>
      </w:pPr>
      <w:bookmarkStart w:id="164" w:name="_Ref39314669"/>
      <w:bookmarkStart w:id="165" w:name="_Toc39353549"/>
      <w:r w:rsidRPr="005F59C8">
        <w:t xml:space="preserve">Figure </w:t>
      </w:r>
      <w:fldSimple w:instr=" STYLEREF 1 \s ">
        <w:r w:rsidR="007929B0">
          <w:rPr>
            <w:noProof/>
          </w:rPr>
          <w:t>5</w:t>
        </w:r>
      </w:fldSimple>
      <w:r>
        <w:t>.</w:t>
      </w:r>
      <w:fldSimple w:instr=" SEQ Figure \* ARABIC \s 1 ">
        <w:r w:rsidR="007929B0">
          <w:rPr>
            <w:noProof/>
          </w:rPr>
          <w:t>1</w:t>
        </w:r>
      </w:fldSimple>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39354337"/>
      <w:r>
        <w:lastRenderedPageBreak/>
        <w:t>Performance Metrics</w:t>
      </w:r>
      <w:bookmarkEnd w:id="166"/>
      <w:bookmarkEnd w:id="167"/>
      <w:bookmarkEnd w:id="168"/>
    </w:p>
    <w:p w14:paraId="3543F876" w14:textId="1864F458" w:rsidR="00FD7BA9" w:rsidRDefault="00283BA9" w:rsidP="00FD7BA9">
      <w:r>
        <w:t xml:space="preserve">Performance of three (3) categories classification is based on a confusion table, which is 3x3 matrix of actual and predicted count of each category. </w:t>
      </w:r>
      <w:r w:rsidR="00FD7BA9">
        <w:fldChar w:fldCharType="begin"/>
      </w:r>
      <w:r w:rsidR="00FD7BA9">
        <w:instrText xml:space="preserve"> REF _Ref39090116 \h </w:instrText>
      </w:r>
      <w:r w:rsidR="00FD7BA9">
        <w:fldChar w:fldCharType="separate"/>
      </w:r>
      <w:r w:rsidR="007929B0" w:rsidRPr="005F59C8">
        <w:t xml:space="preserve">Figure </w:t>
      </w:r>
      <w:r w:rsidR="007929B0">
        <w:rPr>
          <w:noProof/>
        </w:rPr>
        <w:t>5</w:t>
      </w:r>
      <w:r w:rsidR="007929B0">
        <w:t>.</w:t>
      </w:r>
      <w:r w:rsidR="007929B0">
        <w:rPr>
          <w:noProof/>
        </w:rPr>
        <w:t>2</w:t>
      </w:r>
      <w:r w:rsidR="00FD7BA9">
        <w:fldChar w:fldCharType="end"/>
      </w:r>
      <w:r w:rsidR="00FD7BA9">
        <w:t xml:space="preserve"> shows two ways how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564285F2" w:rsidR="00FD7BA9" w:rsidRDefault="008A4291" w:rsidP="008A4291">
      <w:pPr>
        <w:pStyle w:val="ListParagraph"/>
        <w:numPr>
          <w:ilvl w:val="0"/>
          <w:numId w:val="39"/>
        </w:numPr>
      </w:pPr>
      <w:r>
        <w:t>False Negative (FN)</w:t>
      </w:r>
      <w:r w:rsidR="00FD7BA9">
        <w:t xml:space="preserve"> </w:t>
      </w:r>
      <w:r>
        <w:t>– Was not predicted</w:t>
      </w:r>
    </w:p>
    <w:p w14:paraId="1FC09C75" w14:textId="029347D7" w:rsidR="00FD7BA9" w:rsidRDefault="00C80C09" w:rsidP="00FD7BA9">
      <w:r>
        <w:t xml:space="preserve">When the confusion matrix is read in a columnar manner calculation (illustrated in upper part of </w:t>
      </w:r>
      <w:r>
        <w:fldChar w:fldCharType="begin"/>
      </w:r>
      <w:r>
        <w:instrText xml:space="preserve"> REF _Ref39090116 \h </w:instrText>
      </w:r>
      <w:r>
        <w:fldChar w:fldCharType="separate"/>
      </w:r>
      <w:r w:rsidR="007929B0" w:rsidRPr="005F59C8">
        <w:t xml:space="preserve">Figure </w:t>
      </w:r>
      <w:r w:rsidR="007929B0">
        <w:rPr>
          <w:noProof/>
        </w:rPr>
        <w:t>5</w:t>
      </w:r>
      <w:r w:rsidR="007929B0">
        <w:t>.</w:t>
      </w:r>
      <w:r w:rsidR="007929B0">
        <w:rPr>
          <w:noProof/>
        </w:rPr>
        <w:t>2</w:t>
      </w:r>
      <w:r>
        <w:fldChar w:fldCharType="end"/>
      </w:r>
      <w:r>
        <w:t xml:space="preserve">), TP and FP values are used to calculate precision. </w:t>
      </w:r>
      <w:r w:rsidR="008A4291">
        <w:t xml:space="preserve">Precision </w:t>
      </w:r>
      <w:r>
        <w:t xml:space="preserve">for a specific label </w:t>
      </w:r>
      <w:r w:rsidR="008A4291">
        <w:t xml:space="preserve">is evaluated as </w:t>
      </w:r>
      <w:r w:rsidR="00916D30">
        <w:t>T</w:t>
      </w:r>
      <w:r w:rsidR="008A4291">
        <w:t xml:space="preserve">P over total prediction </w:t>
      </w:r>
      <w:r>
        <w:t>(TP+FP)</w:t>
      </w:r>
      <w:r w:rsidR="008A4291">
        <w:t xml:space="preserve">. </w:t>
      </w:r>
      <w:r>
        <w:t xml:space="preserve">It gives an idea </w:t>
      </w:r>
      <w:r w:rsidR="00FD7BA9">
        <w:t>how precise label</w:t>
      </w:r>
      <w:r w:rsidR="00916D30">
        <w:t>s</w:t>
      </w:r>
      <w:r w:rsidR="00FD7BA9">
        <w:t xml:space="preserve"> were predicted</w:t>
      </w:r>
      <w:r>
        <w:t>. I</w:t>
      </w:r>
      <w:r w:rsidR="00FD7BA9">
        <w:t xml:space="preserve">n other words, how many </w:t>
      </w:r>
      <w:r w:rsidR="00916D30">
        <w:t>predictions</w:t>
      </w:r>
      <w:r w:rsidR="00FD7BA9">
        <w:t xml:space="preserve"> </w:t>
      </w:r>
      <w:r>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11D9D1CC" w14:textId="28747BD4" w:rsidR="003E4584" w:rsidRDefault="003E4584" w:rsidP="00916D30">
      <w:r>
        <w:t xml:space="preserve">Accuracy is the only metric discussed here that evaluates the entire confusion table. It tells overall how many observations were correctly predicted. Accuracy may not be the best or only performance metric when there are overly too many TP in the </w:t>
      </w:r>
      <w:r w:rsidR="004A4649">
        <w:t xml:space="preserve">uninteresting category to investor, such as STAY. </w:t>
      </w:r>
      <w:r w:rsidR="006F568C">
        <w:t xml:space="preserve">A high accuracy due to STAY does not motivate investor </w:t>
      </w:r>
      <w:r w:rsidR="007C1C76">
        <w:t>to trade.</w:t>
      </w:r>
      <w:r w:rsidR="005A51A4">
        <w:t xml:space="preserve"> A more useful evaluation will be F1 means, which is a harmonic means between recall 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7929B0" w:rsidRPr="005F59C8">
        <w:t xml:space="preserve">Figure </w:t>
      </w:r>
      <w:r w:rsidR="007929B0">
        <w:rPr>
          <w:noProof/>
        </w:rPr>
        <w:t>5</w:t>
      </w:r>
      <w:r w:rsidR="007929B0">
        <w:t>.</w:t>
      </w:r>
      <w:r w:rsidR="007929B0">
        <w:rPr>
          <w:noProof/>
        </w:rPr>
        <w:t>2</w:t>
      </w:r>
      <w:r w:rsidR="009770CD">
        <w:fldChar w:fldCharType="end"/>
      </w:r>
      <w:r w:rsidR="009770CD">
        <w:t xml:space="preserve"> </w:t>
      </w:r>
      <w:r w:rsidR="00187DBD">
        <w:t>below.</w:t>
      </w:r>
    </w:p>
    <w:p w14:paraId="2EB2137D" w14:textId="5CC5BEF7" w:rsidR="00D76830" w:rsidRDefault="00D76830" w:rsidP="00916D30">
      <w:r>
        <w:t>In short, Accuracy and F1 means are two key performance metrics evaluated in this research.</w:t>
      </w:r>
    </w:p>
    <w:p w14:paraId="17F2F121" w14:textId="6349F2E6" w:rsidR="006C3938" w:rsidRDefault="00CB34DC" w:rsidP="00BE7E03">
      <w:pPr>
        <w:spacing w:line="360" w:lineRule="auto"/>
        <w:ind w:firstLine="0"/>
        <w:jc w:val="center"/>
      </w:pPr>
      <w:r>
        <w:rPr>
          <w:noProof/>
        </w:rPr>
        <w:lastRenderedPageBreak/>
        <w:drawing>
          <wp:inline distT="0" distB="0" distL="0" distR="0" wp14:anchorId="20479603" wp14:editId="1D0AD5A4">
            <wp:extent cx="5158221" cy="29757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7585" cy="2992704"/>
                    </a:xfrm>
                    <a:prstGeom prst="rect">
                      <a:avLst/>
                    </a:prstGeom>
                    <a:noFill/>
                  </pic:spPr>
                </pic:pic>
              </a:graphicData>
            </a:graphic>
          </wp:inline>
        </w:drawing>
      </w:r>
    </w:p>
    <w:p w14:paraId="7F74ECE3" w14:textId="482121EE" w:rsidR="00155C4B" w:rsidRDefault="00155C4B" w:rsidP="00155C4B">
      <w:pPr>
        <w:pStyle w:val="Caption"/>
        <w:spacing w:after="0" w:afterAutospacing="0" w:line="240" w:lineRule="auto"/>
      </w:pPr>
      <w:bookmarkStart w:id="169" w:name="_Ref39090116"/>
      <w:bookmarkStart w:id="170" w:name="_Toc39353550"/>
      <w:r w:rsidRPr="005F59C8">
        <w:t xml:space="preserve">Figure </w:t>
      </w:r>
      <w:fldSimple w:instr=" STYLEREF 1 \s ">
        <w:r w:rsidR="007929B0">
          <w:rPr>
            <w:noProof/>
          </w:rPr>
          <w:t>5</w:t>
        </w:r>
      </w:fldSimple>
      <w:r>
        <w:t>.</w:t>
      </w:r>
      <w:fldSimple w:instr=" SEQ Figure \* ARABIC \s 1 ">
        <w:r w:rsidR="007929B0">
          <w:rPr>
            <w:noProof/>
          </w:rPr>
          <w:t>2</w:t>
        </w:r>
      </w:fldSimple>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39354338"/>
      <w:r>
        <w:t>Performance Baseline</w:t>
      </w:r>
      <w:bookmarkEnd w:id="171"/>
      <w:bookmarkEnd w:id="172"/>
    </w:p>
    <w:p w14:paraId="29126DB4" w14:textId="3EA813D7" w:rsidR="00B529A5" w:rsidRDefault="005D23EA" w:rsidP="00402AF0">
      <w:r>
        <w:t xml:space="preserve">Baseline is derived from existing labels by naive human guessing. </w:t>
      </w:r>
      <w:r w:rsidR="00B529A5">
        <w:t>Two metrics are used as the overall measurement for model fitness, namely accuracy and F1 means.</w:t>
      </w:r>
      <w:r w:rsidR="00876BB6">
        <w:t xml:space="preserve"> As there are multiple sets of labels (RD00 to RD05), the average metrics are used as baselines. </w:t>
      </w:r>
    </w:p>
    <w:p w14:paraId="670138D4" w14:textId="4F27EC0A" w:rsidR="00402AF0" w:rsidRDefault="00B529A5" w:rsidP="00402AF0">
      <w:r>
        <w:t>Naïve human guessing</w:t>
      </w:r>
      <w:r w:rsidR="005D23EA">
        <w:t xml:space="preserve"> simply predicts label with the highest (max) probability for each set </w:t>
      </w:r>
      <w:r>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7929B0" w:rsidRPr="005F59C8">
        <w:t xml:space="preserve">Figure </w:t>
      </w:r>
      <w:r w:rsidR="007929B0">
        <w:rPr>
          <w:noProof/>
        </w:rPr>
        <w:t>5</w:t>
      </w:r>
      <w:r w:rsidR="007929B0">
        <w:t>.</w:t>
      </w:r>
      <w:r w:rsidR="007929B0">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t xml:space="preserve">would </w:t>
      </w:r>
      <w:r w:rsidR="00071B2E">
        <w:t>yield</w:t>
      </w:r>
      <w:r w:rsidR="00BD5339">
        <w:t>ed</w:t>
      </w:r>
      <w:r w:rsidR="00071B2E">
        <w:t xml:space="preserve"> 38.42% of accuracy. Accuracies</w:t>
      </w:r>
      <w:r>
        <w:t xml:space="preserve"> </w:t>
      </w:r>
      <w:r w:rsidR="00BD5339">
        <w:t>derived</w:t>
      </w:r>
      <w:r w:rsidR="00071B2E">
        <w:t xml:space="preserve"> from </w:t>
      </w:r>
      <w:r w:rsidR="00BD5339">
        <w:t xml:space="preserve">this </w:t>
      </w:r>
      <w:r w:rsidR="00071B2E">
        <w:t xml:space="preserve">approach </w:t>
      </w:r>
      <w:r>
        <w:t xml:space="preserve">across RD00 till RD05 </w:t>
      </w:r>
      <w:r w:rsidR="00071B2E">
        <w:t xml:space="preserve">are averaged to </w:t>
      </w:r>
      <w:r>
        <w:t>get the final</w:t>
      </w:r>
      <w:r w:rsidR="00BD5339">
        <w:t xml:space="preserve"> </w:t>
      </w:r>
      <w:r w:rsidR="00071B2E">
        <w:t>accuracy baseline.</w:t>
      </w:r>
    </w:p>
    <w:p w14:paraId="01C599C3" w14:textId="178CDC25" w:rsidR="0001188A" w:rsidRDefault="00BD5339" w:rsidP="00402AF0">
      <w:r>
        <w:t>Average of probability on each category signifies the baseline F1 means. It is from the same idea that if one placed ‘all-in’ to a specific label, precision and recall for that label will be equivalent to the probability of label. Hence, value of F1 means will be the same as the probability.</w:t>
      </w:r>
      <w:r w:rsidR="007A39F2">
        <w:t xml:space="preserve"> Each category will have a baseline F1 means.</w:t>
      </w:r>
    </w:p>
    <w:p w14:paraId="6843357B" w14:textId="48AB5DE8" w:rsidR="00F6091E" w:rsidRDefault="00402AF0" w:rsidP="00402AF0">
      <w:pPr>
        <w:spacing w:line="240" w:lineRule="auto"/>
        <w:ind w:firstLine="0"/>
        <w:jc w:val="center"/>
      </w:pPr>
      <w:r>
        <w:rPr>
          <w:noProof/>
        </w:rPr>
        <w:lastRenderedPageBreak/>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307C79D1" w:rsidR="00402AF0" w:rsidRDefault="00402AF0" w:rsidP="00402AF0">
      <w:pPr>
        <w:pStyle w:val="Caption"/>
        <w:spacing w:after="0" w:afterAutospacing="0" w:line="240" w:lineRule="auto"/>
      </w:pPr>
      <w:bookmarkStart w:id="173" w:name="_Ref39317624"/>
      <w:bookmarkStart w:id="174" w:name="_Toc39353551"/>
      <w:r w:rsidRPr="005F59C8">
        <w:t xml:space="preserve">Figure </w:t>
      </w:r>
      <w:fldSimple w:instr=" STYLEREF 1 \s ">
        <w:r w:rsidR="007929B0">
          <w:rPr>
            <w:noProof/>
          </w:rPr>
          <w:t>5</w:t>
        </w:r>
      </w:fldSimple>
      <w:r>
        <w:t>.</w:t>
      </w:r>
      <w:fldSimple w:instr=" SEQ Figure \* ARABIC \s 1 ">
        <w:r w:rsidR="007929B0">
          <w:rPr>
            <w:noProof/>
          </w:rPr>
          <w:t>3</w:t>
        </w:r>
      </w:fldSimple>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35A0CD2E" w:rsidR="007A39F2" w:rsidRDefault="007A39F2" w:rsidP="003B56F8">
      <w:r>
        <w:t>Using the baselining method discussed above, four (4) groups of baselines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7929B0">
        <w:t>Table 5.1</w:t>
      </w:r>
      <w:r w:rsidR="00E70540">
        <w:fldChar w:fldCharType="end"/>
      </w:r>
      <w:r w:rsidR="00E70540">
        <w:t xml:space="preserve"> below)</w:t>
      </w:r>
      <w:r>
        <w:t>. This is 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4C01E64C" w:rsidR="00F6091E" w:rsidRDefault="00F6091E" w:rsidP="00F6091E">
      <w:pPr>
        <w:pStyle w:val="Caption"/>
        <w:keepNext/>
      </w:pPr>
      <w:bookmarkStart w:id="175" w:name="_Ref39324468"/>
      <w:bookmarkStart w:id="176" w:name="_Toc39353574"/>
      <w:r>
        <w:t xml:space="preserve">Table </w:t>
      </w:r>
      <w:fldSimple w:instr=" STYLEREF 1 \s ">
        <w:r w:rsidR="007929B0">
          <w:rPr>
            <w:noProof/>
          </w:rPr>
          <w:t>5</w:t>
        </w:r>
      </w:fldSimple>
      <w:r>
        <w:t>.</w:t>
      </w:r>
      <w:fldSimple w:instr=" SEQ Table \* ARABIC \s 1 ">
        <w:r w:rsidR="007929B0">
          <w:rPr>
            <w:noProof/>
          </w:rPr>
          <w:t>1</w:t>
        </w:r>
      </w:fldSimple>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39354339"/>
      <w:r>
        <w:lastRenderedPageBreak/>
        <w:t>RESULTS</w:t>
      </w:r>
      <w:bookmarkEnd w:id="177"/>
    </w:p>
    <w:p w14:paraId="5A95EED6" w14:textId="18817321" w:rsidR="003B693E" w:rsidRDefault="00BE7E03" w:rsidP="00BE7E03">
      <w:r>
        <w:t>This section presents the result from model evaluation process discussed previously.  Baseline values from are summarized below with side by side comparison with model performance, together with the parameters that optimized the metrics.</w:t>
      </w:r>
    </w:p>
    <w:p w14:paraId="392A7B9A" w14:textId="1B989C4B" w:rsidR="00BE7E03" w:rsidRDefault="00321A9B" w:rsidP="00BE7E03">
      <w:r>
        <w:t>On accuracy</w:t>
      </w:r>
      <w:r w:rsidR="000A0AE4">
        <w:t xml:space="preserve">, the model </w:t>
      </w:r>
      <w:r w:rsidR="001160B6">
        <w:t>performs better than baseline only in TELCO group at 47.20%.</w:t>
      </w:r>
      <w:r>
        <w:t xml:space="preserve"> A</w:t>
      </w:r>
      <w:r w:rsidR="001160B6">
        <w:t xml:space="preserve">ccuracy </w:t>
      </w:r>
      <w:r>
        <w:t xml:space="preserve">prediction for all groups are below </w:t>
      </w:r>
      <w:r w:rsidR="001160B6">
        <w:t xml:space="preserve">50%. </w:t>
      </w:r>
    </w:p>
    <w:p w14:paraId="48B0A15E" w14:textId="1CCC8D46"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allows more predictions for UP labels where probability of this label increased from RD00 to RD05. </w:t>
      </w:r>
    </w:p>
    <w:p w14:paraId="71282B48" w14:textId="7210B9D5" w:rsidR="005D3BB9" w:rsidRDefault="009E36EE" w:rsidP="00535CA2">
      <w:r>
        <w:t xml:space="preserve">On </w:t>
      </w:r>
      <w:r w:rsidR="00535CA2">
        <w:t>the other hand</w:t>
      </w:r>
      <w:r>
        <w:t xml:space="preserve">, the optimum center parameter is lower for F1 means prediction </w:t>
      </w:r>
      <w:r w:rsidR="008619AF">
        <w:t xml:space="preserve">on </w:t>
      </w:r>
      <w:r>
        <w:t>DOWN category</w:t>
      </w:r>
      <w:r w:rsidR="008619AF">
        <w:t xml:space="preserve"> (between 0.80 and 0.90)</w:t>
      </w:r>
      <w:r>
        <w:t xml:space="preserve">. </w:t>
      </w:r>
      <w:r w:rsidR="008619AF">
        <w:t>For the same reason as UP labels, probability for DOWN label increased from RD00 to RD05 too. F1 means prediction for DOWN performs 5% to 33% better than baseline.</w:t>
      </w:r>
    </w:p>
    <w:p w14:paraId="06B60CE1" w14:textId="1F1D008B" w:rsidR="00535CA2" w:rsidRDefault="00535CA2" w:rsidP="00535CA2">
      <w:r>
        <w:t xml:space="preserve">As for STAY, only FS INDEX group did not outperform baseline, with F1 means 8% lower than baseline. </w:t>
      </w:r>
      <w:r w:rsidR="00285ADB">
        <w:t xml:space="preserve">The other groups outperform baseline within range of 16% to 36%. As STAY is the zone of ‘neutral’ opinion, its sentiment centers </w:t>
      </w:r>
      <w:proofErr w:type="gramStart"/>
      <w:r w:rsidR="00285ADB">
        <w:t>is</w:t>
      </w:r>
      <w:proofErr w:type="gramEnd"/>
      <w:r w:rsidR="00285ADB">
        <w:t xml:space="preserve"> quite balanced with 0.5 and 0.6. </w:t>
      </w:r>
    </w:p>
    <w:p w14:paraId="36AA9D67" w14:textId="2E49D0EF" w:rsidR="00A122E7" w:rsidRDefault="00A122E7" w:rsidP="00535CA2">
      <w:r>
        <w:t xml:space="preserve">The result is summarized with table and chart in </w:t>
      </w:r>
      <w:r>
        <w:fldChar w:fldCharType="begin"/>
      </w:r>
      <w:r>
        <w:instrText xml:space="preserve"> REF _Ref39331634 \h </w:instrText>
      </w:r>
      <w:r>
        <w:fldChar w:fldCharType="separate"/>
      </w:r>
      <w:r w:rsidR="007929B0">
        <w:t xml:space="preserve">Table </w:t>
      </w:r>
      <w:r w:rsidR="007929B0">
        <w:rPr>
          <w:noProof/>
        </w:rPr>
        <w:t>6</w:t>
      </w:r>
      <w:r w:rsidR="007929B0">
        <w:t>.</w:t>
      </w:r>
      <w:r w:rsidR="007929B0">
        <w:rPr>
          <w:noProof/>
        </w:rPr>
        <w:t>1</w:t>
      </w:r>
      <w:r>
        <w:fldChar w:fldCharType="end"/>
      </w:r>
      <w:r>
        <w:t xml:space="preserve"> below.</w:t>
      </w:r>
      <w:r w:rsidR="00430B93">
        <w:t xml:space="preserve"> The optimum parameters </w:t>
      </w:r>
      <w:r w:rsidR="00886516">
        <w:t xml:space="preserve">in the table is interpreted with “C” for center value and “T” for threshold. </w:t>
      </w:r>
    </w:p>
    <w:p w14:paraId="1BB38FEF" w14:textId="77777777" w:rsidR="00285ADB" w:rsidRDefault="00285ADB" w:rsidP="00285ADB">
      <w:pPr>
        <w:ind w:firstLine="0"/>
      </w:pPr>
    </w:p>
    <w:p w14:paraId="3ABAA953" w14:textId="73D3CF22" w:rsidR="00F6091E" w:rsidRDefault="00F6091E" w:rsidP="00F6091E">
      <w:pPr>
        <w:pStyle w:val="Caption"/>
        <w:keepNext/>
      </w:pPr>
      <w:bookmarkStart w:id="178" w:name="_Ref39331634"/>
      <w:bookmarkStart w:id="179" w:name="_Toc39353575"/>
      <w:r>
        <w:lastRenderedPageBreak/>
        <w:t xml:space="preserve">Table </w:t>
      </w:r>
      <w:fldSimple w:instr=" STYLEREF 1 \s ">
        <w:r w:rsidR="007929B0">
          <w:rPr>
            <w:noProof/>
          </w:rPr>
          <w:t>6</w:t>
        </w:r>
      </w:fldSimple>
      <w:r>
        <w:t>.</w:t>
      </w:r>
      <w:fldSimple w:instr=" SEQ Table \* ARABIC \s 1 ">
        <w:r w:rsidR="007929B0">
          <w:rPr>
            <w:noProof/>
          </w:rPr>
          <w:t>1</w:t>
        </w:r>
      </w:fldSimple>
      <w:bookmarkEnd w:id="178"/>
      <w:r>
        <w:t>: Model Performance</w:t>
      </w:r>
      <w:r w:rsidR="00383A1B">
        <w:t xml:space="preserve"> </w:t>
      </w:r>
      <w:r w:rsidR="00C300A7">
        <w:t>Per</w:t>
      </w:r>
      <w:r w:rsidR="00383A1B">
        <w:t xml:space="preserve"> Group</w:t>
      </w:r>
      <w:bookmarkEnd w:id="179"/>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131BD094" w14:textId="60E12AC7" w:rsidR="00383A1B" w:rsidRDefault="00383A1B" w:rsidP="00383A1B">
      <w:pPr>
        <w:pStyle w:val="Caption"/>
        <w:keepNext/>
      </w:pPr>
      <w:bookmarkStart w:id="180" w:name="_Ref39351031"/>
      <w:bookmarkStart w:id="181" w:name="_Toc39353576"/>
      <w:r>
        <w:t xml:space="preserve">Table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Table \* ARABIC \s 1 </w:instrText>
      </w:r>
      <w:r>
        <w:fldChar w:fldCharType="separate"/>
      </w:r>
      <w:r w:rsidR="00260403">
        <w:rPr>
          <w:noProof/>
        </w:rPr>
        <w:t>2</w:t>
      </w:r>
      <w:r>
        <w:rPr>
          <w:noProof/>
        </w:rPr>
        <w:fldChar w:fldCharType="end"/>
      </w:r>
      <w:bookmarkEnd w:id="180"/>
      <w:r>
        <w:t xml:space="preserve">: Model </w:t>
      </w:r>
      <w:r>
        <w:t xml:space="preserve">Performance </w:t>
      </w:r>
      <w:r w:rsidR="00C300A7">
        <w:t>Per Stock</w:t>
      </w:r>
      <w:bookmarkEnd w:id="181"/>
    </w:p>
    <w:p w14:paraId="4753C5EF" w14:textId="622099DD" w:rsidR="00525CAB" w:rsidRPr="00525CAB" w:rsidRDefault="00525CAB" w:rsidP="00525CAB">
      <w:r>
        <w:fldChar w:fldCharType="begin"/>
      </w:r>
      <w:r>
        <w:instrText xml:space="preserve"> REF _Ref39351031 \h </w:instrText>
      </w:r>
      <w:r>
        <w:fldChar w:fldCharType="separate"/>
      </w:r>
      <w:r>
        <w:t xml:space="preserve">Table </w:t>
      </w:r>
      <w:r>
        <w:rPr>
          <w:noProof/>
        </w:rPr>
        <w:t>6</w:t>
      </w:r>
      <w:r>
        <w:t>.</w:t>
      </w:r>
      <w:r>
        <w:rPr>
          <w:noProof/>
        </w:rPr>
        <w:t>2</w:t>
      </w:r>
      <w:r>
        <w:fldChar w:fldCharType="end"/>
      </w:r>
      <w:r>
        <w:t xml:space="preserve"> below broaden the evaluation by individual stock basis. The average model accuracy is less than 1% below baseline while F1 means outperform baseline by 15% to 19%. </w:t>
      </w:r>
    </w:p>
    <w:p w14:paraId="5507EDE9" w14:textId="024A9B70" w:rsidR="00383A1B" w:rsidRPr="003B693E" w:rsidRDefault="00383A1B" w:rsidP="00547D1F">
      <w:pPr>
        <w:ind w:firstLine="0"/>
        <w:sectPr w:rsidR="00383A1B" w:rsidRPr="003B693E" w:rsidSect="00F21D15">
          <w:pgSz w:w="11907" w:h="16840" w:code="9"/>
          <w:pgMar w:top="1134" w:right="1134" w:bottom="1134" w:left="2268" w:header="720" w:footer="567" w:gutter="0"/>
          <w:pgNumType w:start="1"/>
          <w:cols w:space="720"/>
          <w:docGrid w:linePitch="360"/>
        </w:sectPr>
      </w:pPr>
      <w:r w:rsidRPr="00383A1B">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2C3EEE58" w14:textId="6320738E" w:rsidR="008706E7" w:rsidRDefault="00EC6E21" w:rsidP="00F85E87">
      <w:pPr>
        <w:pStyle w:val="Heading1"/>
        <w:spacing w:before="0" w:beforeAutospacing="0"/>
      </w:pPr>
      <w:bookmarkStart w:id="182" w:name="_Toc39354340"/>
      <w:r>
        <w:lastRenderedPageBreak/>
        <w:t>CONCLUSION</w:t>
      </w:r>
      <w:bookmarkEnd w:id="182"/>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07B03EED"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ability of the model </w:t>
      </w:r>
      <w:r w:rsidR="007728C9">
        <w:t xml:space="preserve">producing </w:t>
      </w:r>
      <w:r w:rsidR="007A3A11">
        <w:t>within 38% to 62</w:t>
      </w:r>
      <w:r w:rsidR="00535403">
        <w:t xml:space="preserve">% </w:t>
      </w:r>
      <w:r w:rsidR="007728C9">
        <w:t xml:space="preserve">in F1 means across all categories indicates that news sentiment indeed related to short term stock price direction. In </w:t>
      </w:r>
      <w:r w:rsidR="004E6C3D">
        <w:t>short</w:t>
      </w:r>
      <w:r w:rsidR="007728C9">
        <w:t xml:space="preserve">, results obtained in this research opposed to randomness and </w:t>
      </w:r>
      <w:r w:rsidR="000A3BC3">
        <w:t>proved the relation between news sentiment to stock price direction</w:t>
      </w:r>
      <w:r w:rsidR="007728C9">
        <w:t>.</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3045ED52" w14:textId="71B1768B" w:rsidR="007364A8" w:rsidRDefault="004E6C3D" w:rsidP="007364A8">
      <w:pPr>
        <w:spacing w:after="200" w:afterAutospacing="0"/>
        <w:ind w:left="720" w:firstLine="0"/>
        <w:jc w:val="left"/>
      </w:pPr>
      <w:r>
        <w:t xml:space="preserve">Answer: </w:t>
      </w:r>
      <w:r w:rsidR="00FE7B2C">
        <w:t xml:space="preserve"> </w:t>
      </w:r>
      <w:r w:rsidR="007364A8">
        <w:t>For sector index group, m</w:t>
      </w:r>
      <w:r w:rsidR="004F6076">
        <w:t>odel performance against baseline</w:t>
      </w:r>
      <w:r w:rsidR="007364A8">
        <w:t xml:space="preserve"> ranged from -8% to 33.41% in F1 means. The </w:t>
      </w:r>
      <w:r w:rsidR="004F6076">
        <w:t xml:space="preserve">variability </w:t>
      </w:r>
      <w:r w:rsidR="007364A8">
        <w:t xml:space="preserve">is higher </w:t>
      </w:r>
      <w:r w:rsidR="004F6076">
        <w:t xml:space="preserve">compared to </w:t>
      </w:r>
      <w:r w:rsidR="007364A8">
        <w:t xml:space="preserve">stocks group. Sector news for Financial Services performs -8% weaker than baseline on STAY category.  </w:t>
      </w:r>
      <w:r w:rsidR="00FE7B2C">
        <w:t xml:space="preserve">As for accuracy, both sector Index performed weaker than baseline. In summary, the impact of sector news to index direction is not as strong as stocks groups. </w:t>
      </w:r>
    </w:p>
    <w:p w14:paraId="02E5B189" w14:textId="05AE40E7" w:rsidR="004F6076" w:rsidRDefault="004F6076" w:rsidP="004E6C3D">
      <w:pPr>
        <w:spacing w:after="200" w:afterAutospacing="0"/>
        <w:ind w:left="720" w:firstLine="0"/>
        <w:jc w:val="left"/>
      </w:pPr>
    </w:p>
    <w:p w14:paraId="71F85101" w14:textId="77777777" w:rsidR="004E6C3D" w:rsidRDefault="004E6C3D" w:rsidP="004E6C3D">
      <w:pPr>
        <w:spacing w:after="200" w:afterAutospacing="0"/>
        <w:ind w:left="720" w:firstLine="0"/>
        <w:jc w:val="left"/>
      </w:pPr>
    </w:p>
    <w:p w14:paraId="1B0F8A34" w14:textId="77777777" w:rsidR="00364F45" w:rsidRPr="006E16AE" w:rsidRDefault="00364F45" w:rsidP="00364F45">
      <w:pPr>
        <w:pStyle w:val="ListParagraph"/>
        <w:numPr>
          <w:ilvl w:val="0"/>
          <w:numId w:val="0"/>
        </w:numPr>
        <w:ind w:left="1287"/>
      </w:pPr>
    </w:p>
    <w:p w14:paraId="6EFDFE3A" w14:textId="77777777" w:rsidR="00364F45" w:rsidRPr="00364F45" w:rsidRDefault="00364F45" w:rsidP="00364F45"/>
    <w:p w14:paraId="033E80E5" w14:textId="0D8FF8CA" w:rsidR="008706E7" w:rsidRPr="005F59C8" w:rsidRDefault="00CD4976" w:rsidP="00CD4976">
      <w:pPr>
        <w:pStyle w:val="Heading1"/>
      </w:pPr>
      <w:bookmarkStart w:id="183" w:name="_Toc39354341"/>
      <w:r>
        <w:lastRenderedPageBreak/>
        <w:t>Future Works</w:t>
      </w:r>
      <w:bookmarkEnd w:id="183"/>
    </w:p>
    <w:p w14:paraId="0FE3959B" w14:textId="77777777" w:rsidR="008706E7" w:rsidRPr="005F59C8" w:rsidRDefault="008706E7" w:rsidP="008706E7">
      <w:pPr>
        <w:ind w:left="284" w:firstLine="0"/>
      </w:pPr>
    </w:p>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8278E8">
      <w:pPr>
        <w:pStyle w:val="Heading1"/>
      </w:pPr>
      <w:bookmarkStart w:id="184" w:name="_Toc39354342"/>
      <w:r>
        <w:lastRenderedPageBreak/>
        <w:t>R</w:t>
      </w:r>
      <w:r w:rsidRPr="008706E7">
        <w:t>eferences</w:t>
      </w:r>
      <w:bookmarkEnd w:id="184"/>
    </w:p>
    <w:p w14:paraId="06E86042" w14:textId="77777777" w:rsidR="00170A67" w:rsidRPr="00170A67" w:rsidRDefault="008706E7" w:rsidP="00170A67">
      <w:pPr>
        <w:pStyle w:val="EndNoteBibliography"/>
        <w:spacing w:after="0"/>
        <w:ind w:left="720" w:hanging="720"/>
      </w:pPr>
      <w:r>
        <w:fldChar w:fldCharType="begin"/>
      </w:r>
      <w:r>
        <w:instrText xml:space="preserve"> ADDIN EN.REFLIST </w:instrText>
      </w:r>
      <w:r>
        <w:fldChar w:fldCharType="separate"/>
      </w:r>
      <w:r w:rsidR="00170A67" w:rsidRPr="00170A67">
        <w:t xml:space="preserve">Baccianella, S., Esuli, A., &amp; Sebastiani, F. (2010). </w:t>
      </w:r>
      <w:r w:rsidR="00170A67" w:rsidRPr="00170A67">
        <w:rPr>
          <w:i/>
        </w:rPr>
        <w:t>Sentiwordnet 3.0: an enhanced lexical resource for sentiment analysis and opinion mining.</w:t>
      </w:r>
      <w:r w:rsidR="00170A67" w:rsidRPr="00170A67">
        <w:t xml:space="preserve"> Paper presented at the Lrec.</w:t>
      </w:r>
    </w:p>
    <w:p w14:paraId="4374284A" w14:textId="77777777" w:rsidR="00170A67" w:rsidRPr="00170A67" w:rsidRDefault="00170A67" w:rsidP="00170A67">
      <w:pPr>
        <w:pStyle w:val="EndNoteBibliography"/>
        <w:spacing w:after="0"/>
        <w:ind w:left="720" w:hanging="720"/>
      </w:pPr>
      <w:r w:rsidRPr="00170A67">
        <w:t xml:space="preserve">Bharathi, S., &amp; Geetha, A. (2017). Sentiment analysis for effective stock market prediction. </w:t>
      </w:r>
      <w:r w:rsidRPr="00170A67">
        <w:rPr>
          <w:i/>
        </w:rPr>
        <w:t>International Journal of Intelligent Engineering and Systems, 10</w:t>
      </w:r>
      <w:r w:rsidRPr="00170A67">
        <w:t xml:space="preserve">(3), 146-154. </w:t>
      </w:r>
    </w:p>
    <w:p w14:paraId="0D958125" w14:textId="749A72D6" w:rsidR="00170A67" w:rsidRPr="00170A67" w:rsidRDefault="00170A67" w:rsidP="00170A67">
      <w:pPr>
        <w:pStyle w:val="EndNoteBibliography"/>
        <w:spacing w:after="0"/>
        <w:ind w:left="720" w:hanging="720"/>
      </w:pPr>
      <w:r w:rsidRPr="00170A67">
        <w:t xml:space="preserve">Bursa, M. (2020). Transaction Costs. Retrieved from </w:t>
      </w:r>
      <w:hyperlink r:id="rId52" w:history="1">
        <w:r w:rsidRPr="00170A67">
          <w:rPr>
            <w:rStyle w:val="Hyperlink"/>
          </w:rPr>
          <w:t>https://www.bursamalaysia.com/trade/trading_resources/equities/transaction_costs</w:t>
        </w:r>
      </w:hyperlink>
    </w:p>
    <w:p w14:paraId="0D3E7064" w14:textId="77777777" w:rsidR="00170A67" w:rsidRPr="00170A67" w:rsidRDefault="00170A67" w:rsidP="00170A67">
      <w:pPr>
        <w:pStyle w:val="EndNoteBibliography"/>
        <w:spacing w:after="0"/>
        <w:ind w:left="720" w:hanging="720"/>
      </w:pPr>
      <w:r w:rsidRPr="00170A67">
        <w:t xml:space="preserve">Butler, M., &amp; Kešelj, V. (2009). </w:t>
      </w:r>
      <w:r w:rsidRPr="00170A67">
        <w:rPr>
          <w:i/>
        </w:rPr>
        <w:t>Financial forecasting using character n-gram analysis and readability scores of annual reports.</w:t>
      </w:r>
      <w:r w:rsidRPr="00170A67">
        <w:t xml:space="preserve"> Paper presented at the Canadian Conference on Artificial Intelligence.</w:t>
      </w:r>
    </w:p>
    <w:p w14:paraId="1B6F8578" w14:textId="643472E0" w:rsidR="00170A67" w:rsidRPr="00170A67" w:rsidRDefault="00170A67" w:rsidP="00170A67">
      <w:pPr>
        <w:pStyle w:val="EndNoteBibliography"/>
        <w:spacing w:after="0"/>
        <w:ind w:left="720" w:hanging="720"/>
      </w:pPr>
      <w:r w:rsidRPr="00170A67">
        <w:t xml:space="preserve">Chen, J. (2019). Capitalization Weighted Index. Retrieved from </w:t>
      </w:r>
      <w:hyperlink r:id="rId53" w:history="1">
        <w:r w:rsidRPr="00170A67">
          <w:rPr>
            <w:rStyle w:val="Hyperlink"/>
          </w:rPr>
          <w:t>https://www.investopedia.com/terms/c/capitalizationweightedindex.asp</w:t>
        </w:r>
      </w:hyperlink>
    </w:p>
    <w:p w14:paraId="3F85512F" w14:textId="77777777" w:rsidR="00170A67" w:rsidRPr="00170A67" w:rsidRDefault="00170A67" w:rsidP="00170A67">
      <w:pPr>
        <w:pStyle w:val="EndNoteBibliography"/>
        <w:spacing w:after="0"/>
        <w:ind w:left="720" w:hanging="720"/>
      </w:pPr>
      <w:r w:rsidRPr="00170A67">
        <w:t xml:space="preserve">Ding, X., Zhang, Y., Liu, T., &amp; Duan, J. (2014). </w:t>
      </w:r>
      <w:r w:rsidRPr="00170A67">
        <w:rPr>
          <w:i/>
        </w:rPr>
        <w:t>Using structured events to predict stock price movement: An empirical investigation.</w:t>
      </w:r>
      <w:r w:rsidRPr="00170A67">
        <w:t xml:space="preserve"> Paper presented at the Proceedings of the 2014 Conference on Empirical Methods in Natural Language Processing (EMNLP).</w:t>
      </w:r>
    </w:p>
    <w:p w14:paraId="2264BC8B" w14:textId="77777777" w:rsidR="00170A67" w:rsidRPr="00170A67" w:rsidRDefault="00170A67" w:rsidP="00170A67">
      <w:pPr>
        <w:pStyle w:val="EndNoteBibliography"/>
        <w:spacing w:after="0"/>
        <w:ind w:left="720" w:hanging="720"/>
      </w:pPr>
      <w:r w:rsidRPr="00170A67">
        <w:t xml:space="preserve">Esuli, A., &amp; Sebastiani, F. (2006). </w:t>
      </w:r>
      <w:r w:rsidRPr="00170A67">
        <w:rPr>
          <w:i/>
        </w:rPr>
        <w:t>Sentiwordnet: A publicly available lexical resource for opinion mining.</w:t>
      </w:r>
      <w:r w:rsidRPr="00170A67">
        <w:t xml:space="preserve"> Paper presented at the LREC.</w:t>
      </w:r>
    </w:p>
    <w:p w14:paraId="345DAB21" w14:textId="77777777" w:rsidR="00170A67" w:rsidRPr="00170A67" w:rsidRDefault="00170A67" w:rsidP="00170A67">
      <w:pPr>
        <w:pStyle w:val="EndNoteBibliography"/>
        <w:spacing w:after="0"/>
        <w:ind w:left="720" w:hanging="720"/>
      </w:pPr>
      <w:r w:rsidRPr="00170A67">
        <w:t>Fast, G. (1999). Lingua: EN: Syllable Perl module for estimating syllable count in words. Available at CPAN (1999). In.</w:t>
      </w:r>
    </w:p>
    <w:p w14:paraId="33429A09" w14:textId="77777777" w:rsidR="00170A67" w:rsidRPr="00170A67" w:rsidRDefault="00170A67" w:rsidP="00170A67">
      <w:pPr>
        <w:pStyle w:val="EndNoteBibliography"/>
        <w:spacing w:after="0"/>
        <w:ind w:left="720" w:hanging="720"/>
      </w:pPr>
      <w:r w:rsidRPr="00170A67">
        <w:t xml:space="preserve">Fisher, I. E., Garnsey, M. R., &amp; Hughes, M. E. (2016). Natural language processing in accounting, auditing and finance: A synthesis of the literature with a roadmap for future research. </w:t>
      </w:r>
      <w:r w:rsidRPr="00170A67">
        <w:rPr>
          <w:i/>
        </w:rPr>
        <w:t>Intelligent Systems in Accounting, Finance and Management, 23</w:t>
      </w:r>
      <w:r w:rsidRPr="00170A67">
        <w:t xml:space="preserve">(3), 157-214. </w:t>
      </w:r>
    </w:p>
    <w:p w14:paraId="52341619" w14:textId="77777777" w:rsidR="00170A67" w:rsidRPr="00170A67" w:rsidRDefault="00170A67" w:rsidP="00170A67">
      <w:pPr>
        <w:pStyle w:val="EndNoteBibliography"/>
        <w:spacing w:after="0"/>
        <w:ind w:left="720" w:hanging="720"/>
      </w:pPr>
      <w:r w:rsidRPr="00170A67">
        <w:t xml:space="preserve">Hagenau, M., Liebmann, M., Hedwig, M., &amp; Neumann, D. (2012). </w:t>
      </w:r>
      <w:r w:rsidRPr="00170A67">
        <w:rPr>
          <w:i/>
        </w:rPr>
        <w:t>Automated news reading: Stock price prediction based on financial news using context-specific features.</w:t>
      </w:r>
      <w:r w:rsidRPr="00170A67">
        <w:t xml:space="preserve"> Paper presented at the 2012 45th Hawaii International Conference on System Sciences.</w:t>
      </w:r>
    </w:p>
    <w:p w14:paraId="51F2F5FF" w14:textId="77777777" w:rsidR="00170A67" w:rsidRPr="00170A67" w:rsidRDefault="00170A67" w:rsidP="00170A67">
      <w:pPr>
        <w:pStyle w:val="EndNoteBibliography"/>
        <w:spacing w:after="0"/>
        <w:ind w:left="720" w:hanging="720"/>
      </w:pPr>
      <w:r w:rsidRPr="00170A67">
        <w:t xml:space="preserve">Hagenau, M., Liebmann, M., &amp; Neumann, D. (2013). Automated news reading: Stock price prediction based on financial news using context-capturing features. </w:t>
      </w:r>
      <w:r w:rsidRPr="00170A67">
        <w:rPr>
          <w:i/>
        </w:rPr>
        <w:t>Decision Support Systems, 55</w:t>
      </w:r>
      <w:r w:rsidRPr="00170A67">
        <w:t xml:space="preserve">(3), 685-697. </w:t>
      </w:r>
    </w:p>
    <w:p w14:paraId="1800BF3C" w14:textId="77777777" w:rsidR="00170A67" w:rsidRPr="00170A67" w:rsidRDefault="00170A67" w:rsidP="00170A67">
      <w:pPr>
        <w:pStyle w:val="EndNoteBibliography"/>
        <w:spacing w:after="0"/>
        <w:ind w:left="720" w:hanging="720"/>
      </w:pPr>
      <w:r w:rsidRPr="00170A67">
        <w:t xml:space="preserve">Hor, W. L., Goh, W. X., &amp; Ow, S. H. (2018). Impact of News Sentiment Analysis on Market Price Movement During the Dividend Period. </w:t>
      </w:r>
      <w:r w:rsidRPr="00170A67">
        <w:rPr>
          <w:i/>
        </w:rPr>
        <w:t>International Journal of Engineering \&amp; Technology, 7</w:t>
      </w:r>
      <w:r w:rsidRPr="00170A67">
        <w:t xml:space="preserve">(4.11), 168-173. </w:t>
      </w:r>
    </w:p>
    <w:p w14:paraId="5430F620" w14:textId="4B27F462" w:rsidR="00170A67" w:rsidRPr="00170A67" w:rsidRDefault="00170A67" w:rsidP="00170A67">
      <w:pPr>
        <w:pStyle w:val="EndNoteBibliography"/>
        <w:spacing w:after="0"/>
        <w:ind w:left="720" w:hanging="720"/>
      </w:pPr>
      <w:r w:rsidRPr="00170A67">
        <w:t xml:space="preserve">Investor.com. (2020). Broker Comparison. Retrieved from </w:t>
      </w:r>
      <w:hyperlink r:id="rId54" w:history="1">
        <w:r w:rsidRPr="00170A67">
          <w:rPr>
            <w:rStyle w:val="Hyperlink"/>
          </w:rPr>
          <w:t>https://klse.i3investor.com/jsp/hti/brokers.jsp</w:t>
        </w:r>
      </w:hyperlink>
    </w:p>
    <w:p w14:paraId="587C64C1" w14:textId="77777777" w:rsidR="00170A67" w:rsidRPr="00170A67" w:rsidRDefault="00170A67" w:rsidP="00170A67">
      <w:pPr>
        <w:pStyle w:val="EndNoteBibliography"/>
        <w:spacing w:after="0"/>
        <w:ind w:left="720" w:hanging="720"/>
      </w:pPr>
      <w:r w:rsidRPr="00170A67">
        <w:lastRenderedPageBreak/>
        <w:t xml:space="preserve">Jegadeesh, N., &amp; Wu, D. (2013). Word power: A new approach for content analysis. </w:t>
      </w:r>
      <w:r w:rsidRPr="00170A67">
        <w:rPr>
          <w:i/>
        </w:rPr>
        <w:t>Journal of Financial Economics, 110</w:t>
      </w:r>
      <w:r w:rsidRPr="00170A67">
        <w:t xml:space="preserve">(3), 712-729. </w:t>
      </w:r>
    </w:p>
    <w:p w14:paraId="0EA4D730" w14:textId="77777777" w:rsidR="00170A67" w:rsidRPr="00170A67" w:rsidRDefault="00170A67" w:rsidP="00170A67">
      <w:pPr>
        <w:pStyle w:val="EndNoteBibliography"/>
        <w:spacing w:after="0"/>
        <w:ind w:left="720" w:hanging="720"/>
      </w:pPr>
      <w:r w:rsidRPr="00170A67">
        <w:t>Keselj, V. (2009). Speech and Language Processing Daniel Jurafsky and James H. Martin (Stanford University and University of Colorado at Boulder) Pearson Prentice Hall, 2009, xxxi+ 988 pp; hardbound, ISBN 978-0-13-187321-6, $115.00. In: MIT Press.</w:t>
      </w:r>
    </w:p>
    <w:p w14:paraId="5574A526" w14:textId="77777777" w:rsidR="00170A67" w:rsidRPr="00170A67" w:rsidRDefault="00170A67" w:rsidP="00170A67">
      <w:pPr>
        <w:pStyle w:val="EndNoteBibliography"/>
        <w:spacing w:after="0"/>
        <w:ind w:left="720" w:hanging="720"/>
      </w:pPr>
      <w:r w:rsidRPr="00170A67">
        <w:t xml:space="preserve">Kim, Y., Jeong, S. R., &amp; Ghani, I. (2014). Text opinion mining to analyze news for stock market prediction. </w:t>
      </w:r>
      <w:r w:rsidRPr="00170A67">
        <w:rPr>
          <w:i/>
        </w:rPr>
        <w:t>Int. J. Advance. Soft Comput. Appl, 6</w:t>
      </w:r>
      <w:r w:rsidRPr="00170A67">
        <w:t xml:space="preserve">(1), 2074-8523. </w:t>
      </w:r>
    </w:p>
    <w:p w14:paraId="047D10FA" w14:textId="77777777" w:rsidR="00170A67" w:rsidRPr="00170A67" w:rsidRDefault="00170A67" w:rsidP="00170A67">
      <w:pPr>
        <w:pStyle w:val="EndNoteBibliography"/>
        <w:spacing w:after="0"/>
        <w:ind w:left="720" w:hanging="720"/>
      </w:pPr>
      <w:r w:rsidRPr="00170A67">
        <w:t xml:space="preserve">Lee, H., Surdeanu, M., MacCartney, B., &amp; Jurafsky, D. (2014). </w:t>
      </w:r>
      <w:r w:rsidRPr="00170A67">
        <w:rPr>
          <w:i/>
        </w:rPr>
        <w:t>On the Importance of Text Analysis for Stock Price Prediction.</w:t>
      </w:r>
      <w:r w:rsidRPr="00170A67">
        <w:t xml:space="preserve"> Paper presented at the LREC.</w:t>
      </w:r>
    </w:p>
    <w:p w14:paraId="62C894FA" w14:textId="77777777" w:rsidR="00170A67" w:rsidRPr="00170A67" w:rsidRDefault="00170A67" w:rsidP="00170A67">
      <w:pPr>
        <w:pStyle w:val="EndNoteBibliography"/>
        <w:spacing w:after="0"/>
        <w:ind w:left="720" w:hanging="720"/>
      </w:pPr>
      <w:r w:rsidRPr="00170A67">
        <w:t xml:space="preserve">Li, X., Xie, H., Chen, L., Wang, J., &amp; Deng, X. (2014). News impact on stock price return via sentiment analysis. </w:t>
      </w:r>
      <w:r w:rsidRPr="00170A67">
        <w:rPr>
          <w:i/>
        </w:rPr>
        <w:t>Knowledge-Based Systems, 69</w:t>
      </w:r>
      <w:r w:rsidRPr="00170A67">
        <w:t xml:space="preserve">, 14-23. </w:t>
      </w:r>
    </w:p>
    <w:p w14:paraId="7600FDB6" w14:textId="77777777" w:rsidR="00170A67" w:rsidRPr="00170A67" w:rsidRDefault="00170A67" w:rsidP="00170A67">
      <w:pPr>
        <w:pStyle w:val="EndNoteBibliography"/>
        <w:spacing w:after="0"/>
        <w:ind w:left="720" w:hanging="720"/>
      </w:pPr>
      <w:r w:rsidRPr="00170A67">
        <w:t xml:space="preserve">Loughran, T., &amp; McDonald, B. (2011). When is a liability not a liability? Textual analysis, dictionaries, and 10-Ks. </w:t>
      </w:r>
      <w:r w:rsidRPr="00170A67">
        <w:rPr>
          <w:i/>
        </w:rPr>
        <w:t>The Journal of Finance, 66</w:t>
      </w:r>
      <w:r w:rsidRPr="00170A67">
        <w:t xml:space="preserve">(1), 35-65. </w:t>
      </w:r>
    </w:p>
    <w:p w14:paraId="162CFFDE" w14:textId="77777777" w:rsidR="00170A67" w:rsidRPr="00170A67" w:rsidRDefault="00170A67" w:rsidP="00170A67">
      <w:pPr>
        <w:pStyle w:val="EndNoteBibliography"/>
        <w:spacing w:after="0"/>
        <w:ind w:left="720" w:hanging="720"/>
      </w:pPr>
      <w:r w:rsidRPr="00170A67">
        <w:t xml:space="preserve">Miller, G. A. (1995). WordNet: a lexical database for English. </w:t>
      </w:r>
      <w:r w:rsidRPr="00170A67">
        <w:rPr>
          <w:i/>
        </w:rPr>
        <w:t>Communications of the ACM, 38</w:t>
      </w:r>
      <w:r w:rsidRPr="00170A67">
        <w:t xml:space="preserve">(11), 39-41. </w:t>
      </w:r>
    </w:p>
    <w:p w14:paraId="336AA6EC" w14:textId="77777777" w:rsidR="00170A67" w:rsidRPr="00170A67" w:rsidRDefault="00170A67" w:rsidP="00170A67">
      <w:pPr>
        <w:pStyle w:val="EndNoteBibliography"/>
        <w:spacing w:after="0"/>
        <w:ind w:left="720" w:hanging="720"/>
      </w:pPr>
      <w:r w:rsidRPr="00170A67">
        <w:t xml:space="preserve">Mitra, G., &amp; Mitra, L. (2011). </w:t>
      </w:r>
      <w:r w:rsidRPr="00170A67">
        <w:rPr>
          <w:i/>
        </w:rPr>
        <w:t>The handbook of news analytics in finance</w:t>
      </w:r>
      <w:r w:rsidRPr="00170A67">
        <w:t xml:space="preserve"> (Vol. 596): John Wiley \&amp; Sons.</w:t>
      </w:r>
    </w:p>
    <w:p w14:paraId="442FF576" w14:textId="77777777" w:rsidR="00170A67" w:rsidRPr="00170A67" w:rsidRDefault="00170A67" w:rsidP="00170A67">
      <w:pPr>
        <w:pStyle w:val="EndNoteBibliography"/>
        <w:spacing w:after="0"/>
        <w:ind w:left="720" w:hanging="720"/>
      </w:pPr>
      <w:r w:rsidRPr="00170A67">
        <w:t xml:space="preserve">Nassirtoussi, A. K., Aghabozorgi, S., Wah, T. Y., &amp; Ngo, D. C. L. (2015). Text mining of news-headlines for FOREX market prediction: A Multi-layer Dimension Reduction Algorithm with semantics and sentiment. </w:t>
      </w:r>
      <w:r w:rsidRPr="00170A67">
        <w:rPr>
          <w:i/>
        </w:rPr>
        <w:t>Expert Systems with Applications, 42</w:t>
      </w:r>
      <w:r w:rsidRPr="00170A67">
        <w:t xml:space="preserve">(1), 306-324. </w:t>
      </w:r>
    </w:p>
    <w:p w14:paraId="416DFDF5" w14:textId="77777777" w:rsidR="00170A67" w:rsidRPr="00170A67" w:rsidRDefault="00170A67" w:rsidP="00170A67">
      <w:pPr>
        <w:pStyle w:val="EndNoteBibliography"/>
        <w:spacing w:after="0"/>
        <w:ind w:left="720" w:hanging="720"/>
      </w:pPr>
      <w:r w:rsidRPr="00170A67">
        <w:t xml:space="preserve">Nuij, W., Milea, V., Hogenboom, F., Frasincar, F., &amp; Kaymak, U. (2013). An automated framework for incorporating news into stock trading strategies. </w:t>
      </w:r>
      <w:r w:rsidRPr="00170A67">
        <w:rPr>
          <w:i/>
        </w:rPr>
        <w:t>IEEE transactions on knowledge and data engineering, 26</w:t>
      </w:r>
      <w:r w:rsidRPr="00170A67">
        <w:t xml:space="preserve">(4), 823-835. </w:t>
      </w:r>
    </w:p>
    <w:p w14:paraId="29126625" w14:textId="56D73ADA" w:rsidR="00170A67" w:rsidRPr="00170A67" w:rsidRDefault="00170A67" w:rsidP="00170A67">
      <w:pPr>
        <w:pStyle w:val="EndNoteBibliography"/>
        <w:spacing w:after="0"/>
        <w:ind w:left="720" w:hanging="720"/>
      </w:pPr>
      <w:r w:rsidRPr="00170A67">
        <w:t xml:space="preserve">Priceton, U. (2020). What Is WordNet. Retrieved from </w:t>
      </w:r>
      <w:hyperlink r:id="rId55" w:history="1">
        <w:r w:rsidRPr="00170A67">
          <w:rPr>
            <w:rStyle w:val="Hyperlink"/>
          </w:rPr>
          <w:t>https://wordnet.princeton.edu/</w:t>
        </w:r>
      </w:hyperlink>
    </w:p>
    <w:p w14:paraId="16CA0DC4" w14:textId="19F9A293" w:rsidR="00170A67" w:rsidRPr="00170A67" w:rsidRDefault="00170A67" w:rsidP="00170A67">
      <w:pPr>
        <w:pStyle w:val="EndNoteBibliography"/>
        <w:spacing w:after="0"/>
        <w:ind w:left="720" w:hanging="720"/>
      </w:pPr>
      <w:r w:rsidRPr="00170A67">
        <w:t xml:space="preserve">Raj, G. (2013). WordNet A Lexical Knowledgebase. Retrieved from </w:t>
      </w:r>
      <w:hyperlink r:id="rId56" w:history="1">
        <w:r w:rsidRPr="00170A67">
          <w:rPr>
            <w:rStyle w:val="Hyperlink"/>
          </w:rPr>
          <w:t>https://www.slideshare.net/govindraj15/wordnet-27805299/</w:t>
        </w:r>
      </w:hyperlink>
    </w:p>
    <w:p w14:paraId="727215F8" w14:textId="77777777" w:rsidR="00170A67" w:rsidRPr="00170A67" w:rsidRDefault="00170A67" w:rsidP="00170A67">
      <w:pPr>
        <w:pStyle w:val="EndNoteBibliography"/>
        <w:spacing w:after="0"/>
        <w:ind w:left="720" w:hanging="720"/>
      </w:pPr>
      <w:r w:rsidRPr="00170A67">
        <w:t xml:space="preserve">Robertson, S. (2004). Understanding inverse document frequency: on theoretical arguments for IDF. </w:t>
      </w:r>
      <w:r w:rsidRPr="00170A67">
        <w:rPr>
          <w:i/>
        </w:rPr>
        <w:t>Journal of documentation, 60</w:t>
      </w:r>
      <w:r w:rsidRPr="00170A67">
        <w:t xml:space="preserve">(5), 503-520. </w:t>
      </w:r>
    </w:p>
    <w:p w14:paraId="2E6776F2" w14:textId="77777777" w:rsidR="00170A67" w:rsidRPr="00170A67" w:rsidRDefault="00170A67" w:rsidP="00170A67">
      <w:pPr>
        <w:pStyle w:val="EndNoteBibliography"/>
        <w:spacing w:after="0"/>
        <w:ind w:left="720" w:hanging="720"/>
      </w:pPr>
      <w:r w:rsidRPr="00170A67">
        <w:t xml:space="preserve">Santorini, B. (1990). Part-of-speech tagging guidelines for the Penn Treebank Project. </w:t>
      </w:r>
    </w:p>
    <w:p w14:paraId="12925892" w14:textId="77777777" w:rsidR="00170A67" w:rsidRPr="00170A67" w:rsidRDefault="00170A67" w:rsidP="00170A67">
      <w:pPr>
        <w:pStyle w:val="EndNoteBibliography"/>
        <w:spacing w:after="0"/>
        <w:ind w:left="720" w:hanging="720"/>
      </w:pPr>
      <w:r w:rsidRPr="00170A67">
        <w:t xml:space="preserve">Schumaker, R. P., &amp; Chen, H. (2009). Textual analysis of stock market prediction using breaking financial news: The AZFin text system. </w:t>
      </w:r>
      <w:r w:rsidRPr="00170A67">
        <w:rPr>
          <w:i/>
        </w:rPr>
        <w:t>ACM Transactions on Information Systems (TOIS), 27</w:t>
      </w:r>
      <w:r w:rsidRPr="00170A67">
        <w:t xml:space="preserve">(2), 12. </w:t>
      </w:r>
    </w:p>
    <w:p w14:paraId="086D8C56" w14:textId="77777777" w:rsidR="00170A67" w:rsidRPr="00170A67" w:rsidRDefault="00170A67" w:rsidP="00170A67">
      <w:pPr>
        <w:pStyle w:val="EndNoteBibliography"/>
        <w:spacing w:after="0"/>
        <w:ind w:left="720" w:hanging="720"/>
      </w:pPr>
      <w:r w:rsidRPr="00170A67">
        <w:t xml:space="preserve">Shynkevich, Y., McGinnity, T. M., Coleman, S. A., &amp; Belatreche, A. (2016). Forecasting movements of health-care stock prices based on different categories of news articles using multiple kernel learning. </w:t>
      </w:r>
      <w:r w:rsidRPr="00170A67">
        <w:rPr>
          <w:i/>
        </w:rPr>
        <w:t>Decision Support Systems, 85</w:t>
      </w:r>
      <w:r w:rsidRPr="00170A67">
        <w:t xml:space="preserve">, 74-83. </w:t>
      </w:r>
    </w:p>
    <w:p w14:paraId="32E8A513" w14:textId="77777777" w:rsidR="00170A67" w:rsidRPr="00170A67" w:rsidRDefault="00170A67" w:rsidP="00170A67">
      <w:pPr>
        <w:pStyle w:val="EndNoteBibliography"/>
        <w:spacing w:after="0"/>
        <w:ind w:left="720" w:hanging="720"/>
      </w:pPr>
      <w:r w:rsidRPr="00170A67">
        <w:lastRenderedPageBreak/>
        <w:t xml:space="preserve">Sparck Jones, K. (1972). A statistical interpretation of term specificity and its application in retrieval. </w:t>
      </w:r>
      <w:r w:rsidRPr="00170A67">
        <w:rPr>
          <w:i/>
        </w:rPr>
        <w:t>Journal of documentation, 28</w:t>
      </w:r>
      <w:r w:rsidRPr="00170A67">
        <w:t xml:space="preserve">(1), 11-21. </w:t>
      </w:r>
    </w:p>
    <w:p w14:paraId="393AD2BF" w14:textId="77777777" w:rsidR="00170A67" w:rsidRPr="00170A67" w:rsidRDefault="00170A67" w:rsidP="00170A67">
      <w:pPr>
        <w:pStyle w:val="EndNoteBibliography"/>
        <w:spacing w:after="0"/>
        <w:ind w:left="720" w:hanging="720"/>
      </w:pPr>
      <w:r w:rsidRPr="00170A67">
        <w:t xml:space="preserve">Stone, P. J., Dunphy, D. C., &amp; Smith, M. S. (1966). The general inquirer: A computer approach to content analysis. </w:t>
      </w:r>
    </w:p>
    <w:p w14:paraId="281C5EDC" w14:textId="77777777" w:rsidR="00170A67" w:rsidRPr="00170A67" w:rsidRDefault="00170A67" w:rsidP="00170A67">
      <w:pPr>
        <w:pStyle w:val="EndNoteBibliography"/>
        <w:spacing w:after="0"/>
        <w:ind w:left="720" w:hanging="720"/>
      </w:pPr>
      <w:r w:rsidRPr="00170A67">
        <w:t xml:space="preserve">Tan, L. I., Phang, W. S., Chin, K. O., Alfred, R., &amp; Anthony, P. (2014). Impact of financial news headline and content to market sentiment. </w:t>
      </w:r>
    </w:p>
    <w:p w14:paraId="2C919426" w14:textId="77777777" w:rsidR="00170A67" w:rsidRPr="00170A67" w:rsidRDefault="00170A67" w:rsidP="00170A67">
      <w:pPr>
        <w:pStyle w:val="EndNoteBibliography"/>
        <w:spacing w:after="0"/>
        <w:ind w:left="720" w:hanging="720"/>
      </w:pPr>
      <w:r w:rsidRPr="00170A67">
        <w:t xml:space="preserve">Tetlock, P. C. (2007). Giving content to investor sentiment: The role of media in the stock market. </w:t>
      </w:r>
      <w:r w:rsidRPr="00170A67">
        <w:rPr>
          <w:i/>
        </w:rPr>
        <w:t>The Journal of Finance, 62</w:t>
      </w:r>
      <w:r w:rsidRPr="00170A67">
        <w:t xml:space="preserve">(3), 1139-1168. </w:t>
      </w:r>
    </w:p>
    <w:p w14:paraId="425B3A3C" w14:textId="77777777" w:rsidR="00170A67" w:rsidRPr="00170A67" w:rsidRDefault="00170A67" w:rsidP="00170A67">
      <w:pPr>
        <w:pStyle w:val="EndNoteBibliography"/>
        <w:spacing w:after="0"/>
        <w:ind w:left="720" w:hanging="720"/>
      </w:pPr>
      <w:r w:rsidRPr="00170A67">
        <w:t xml:space="preserve">Tetlock, P. C., Saar-Tsechansky, M., &amp; Macskassy, S. (2008). More than words: Quantifying language to measure firms' fundamentals. </w:t>
      </w:r>
      <w:r w:rsidRPr="00170A67">
        <w:rPr>
          <w:i/>
        </w:rPr>
        <w:t>The Journal of Finance, 63</w:t>
      </w:r>
      <w:r w:rsidRPr="00170A67">
        <w:t xml:space="preserve">(3), 1437-1467. </w:t>
      </w:r>
    </w:p>
    <w:p w14:paraId="6762DB8D" w14:textId="77777777" w:rsidR="00170A67" w:rsidRPr="00170A67" w:rsidRDefault="00170A67" w:rsidP="00170A67">
      <w:pPr>
        <w:pStyle w:val="EndNoteBibliography"/>
        <w:spacing w:after="0"/>
        <w:ind w:left="720" w:hanging="720"/>
      </w:pPr>
      <w:r w:rsidRPr="00170A67">
        <w:t xml:space="preserve">Wang, S., Zhe, Z., Kang, Y., Wang, H., &amp; Chen, X. (2008). An ontology for causal relationships between news and financial instruments. </w:t>
      </w:r>
      <w:r w:rsidRPr="00170A67">
        <w:rPr>
          <w:i/>
        </w:rPr>
        <w:t>Expert Systems with Applications, 35</w:t>
      </w:r>
      <w:r w:rsidRPr="00170A67">
        <w:t xml:space="preserve">(3), 569-580. </w:t>
      </w:r>
    </w:p>
    <w:p w14:paraId="30DEAD3F" w14:textId="77777777" w:rsidR="00170A67" w:rsidRPr="00170A67" w:rsidRDefault="00170A67" w:rsidP="00170A67">
      <w:pPr>
        <w:pStyle w:val="EndNoteBibliography"/>
        <w:ind w:left="720" w:hanging="720"/>
      </w:pPr>
      <w:r w:rsidRPr="00170A67">
        <w:t xml:space="preserve">Xing, F. Z., Cambria, E., &amp; Welsch, R. E. (2018). Natural language based financial forecasting: a survey. </w:t>
      </w:r>
      <w:r w:rsidRPr="00170A67">
        <w:rPr>
          <w:i/>
        </w:rPr>
        <w:t>Artificial Intelligence Review, 50</w:t>
      </w:r>
      <w:r w:rsidRPr="00170A67">
        <w:t xml:space="preserve">(1), 49-73. </w:t>
      </w:r>
    </w:p>
    <w:p w14:paraId="24B27E3A" w14:textId="12ADCEAE"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1FF44667" w:rsidR="000B3C1C" w:rsidRPr="00FE19D1" w:rsidRDefault="000B3C1C" w:rsidP="000B3C1C">
      <w:pPr>
        <w:pStyle w:val="Othertitle"/>
      </w:pPr>
      <w:bookmarkStart w:id="185" w:name="_Toc39354343"/>
      <w:r w:rsidRPr="00FE19D1">
        <w:lastRenderedPageBreak/>
        <w:t>Appendix</w:t>
      </w:r>
      <w:r w:rsidR="00213D1D">
        <w:t xml:space="preserve"> A: News Database Code </w:t>
      </w:r>
      <w:bookmarkEnd w:id="185"/>
    </w:p>
    <w:p w14:paraId="0380B281" w14:textId="77777777" w:rsidR="000B3C1C" w:rsidRPr="00213D1D" w:rsidRDefault="00213D1D" w:rsidP="00213D1D">
      <w:pPr>
        <w:spacing w:after="0" w:afterAutospacing="0" w:line="240" w:lineRule="auto"/>
        <w:ind w:firstLine="0"/>
        <w:rPr>
          <w:sz w:val="18"/>
          <w:szCs w:val="18"/>
        </w:rPr>
      </w:pPr>
      <w:proofErr w:type="spellStart"/>
      <w:r w:rsidRPr="00213D1D">
        <w:rPr>
          <w:sz w:val="18"/>
          <w:szCs w:val="18"/>
        </w:rPr>
        <w:t>NewsDatabase</w:t>
      </w:r>
      <w:proofErr w:type="spellEnd"/>
      <w:r w:rsidR="007713BB" w:rsidRPr="00213D1D">
        <w:rPr>
          <w:sz w:val="18"/>
          <w:szCs w:val="18"/>
        </w:rPr>
        <w:fldChar w:fldCharType="begin"/>
      </w:r>
      <w:r w:rsidR="007713BB" w:rsidRPr="00213D1D">
        <w:rPr>
          <w:sz w:val="18"/>
          <w:szCs w:val="18"/>
        </w:rPr>
        <w:instrText xml:space="preserve"> ADDIN </w:instrText>
      </w:r>
      <w:r w:rsidR="007713BB" w:rsidRPr="00213D1D">
        <w:rPr>
          <w:sz w:val="18"/>
          <w:szCs w:val="18"/>
        </w:rPr>
        <w:fldChar w:fldCharType="end"/>
      </w:r>
    </w:p>
    <w:sectPr w:rsidR="000B3C1C" w:rsidRPr="00213D1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3465" w14:textId="77777777" w:rsidR="001D09EC" w:rsidRDefault="001D09EC" w:rsidP="0034361F">
      <w:pPr>
        <w:spacing w:after="240" w:line="240" w:lineRule="auto"/>
      </w:pPr>
      <w:r>
        <w:separator/>
      </w:r>
    </w:p>
  </w:endnote>
  <w:endnote w:type="continuationSeparator" w:id="0">
    <w:p w14:paraId="2EA6DEC6" w14:textId="77777777" w:rsidR="001D09EC" w:rsidRDefault="001D09EC"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0E17" w14:textId="77777777" w:rsidR="001D09EC" w:rsidRDefault="001D09EC"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32406398"/>
      <w:docPartObj>
        <w:docPartGallery w:val="Page Numbers (Bottom of Page)"/>
        <w:docPartUnique/>
      </w:docPartObj>
    </w:sdtPr>
    <w:sdtEndPr>
      <w:rPr>
        <w:noProof/>
      </w:rPr>
    </w:sdtEndPr>
    <w:sdtContent>
      <w:p w14:paraId="5D37BB38" w14:textId="77777777" w:rsidR="001D09EC" w:rsidRPr="00DD3819" w:rsidRDefault="001D09EC"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84087456"/>
      <w:docPartObj>
        <w:docPartGallery w:val="Page Numbers (Bottom of Page)"/>
        <w:docPartUnique/>
      </w:docPartObj>
    </w:sdtPr>
    <w:sdtContent>
      <w:p w14:paraId="78B29D7C" w14:textId="77777777" w:rsidR="001D09EC" w:rsidRPr="00DD3819" w:rsidRDefault="001D09EC"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2804E" w14:textId="77777777" w:rsidR="001D09EC" w:rsidRDefault="001D09EC" w:rsidP="0034361F">
      <w:pPr>
        <w:spacing w:after="240" w:line="240" w:lineRule="auto"/>
      </w:pPr>
      <w:r>
        <w:separator/>
      </w:r>
    </w:p>
  </w:footnote>
  <w:footnote w:type="continuationSeparator" w:id="0">
    <w:p w14:paraId="3D1A31F7" w14:textId="77777777" w:rsidR="001D09EC" w:rsidRDefault="001D09EC"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9"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2" w15:restartNumberingAfterBreak="0">
    <w:nsid w:val="40635097"/>
    <w:multiLevelType w:val="multilevel"/>
    <w:tmpl w:val="EFBCAB70"/>
    <w:numStyleLink w:val="StyleUM"/>
  </w:abstractNum>
  <w:abstractNum w:abstractNumId="13"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6"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19"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0"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2"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D12973"/>
    <w:multiLevelType w:val="multilevel"/>
    <w:tmpl w:val="C966E3B4"/>
    <w:numStyleLink w:val="Style2"/>
  </w:abstractNum>
  <w:abstractNum w:abstractNumId="24"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6"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20"/>
  </w:num>
  <w:num w:numId="3">
    <w:abstractNumId w:val="8"/>
  </w:num>
  <w:num w:numId="4">
    <w:abstractNumId w:val="26"/>
  </w:num>
  <w:num w:numId="5">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2"/>
  </w:num>
  <w:num w:numId="7">
    <w:abstractNumId w:val="7"/>
  </w:num>
  <w:num w:numId="8">
    <w:abstractNumId w:val="5"/>
  </w:num>
  <w:num w:numId="9">
    <w:abstractNumId w:val="3"/>
  </w:num>
  <w:num w:numId="10">
    <w:abstractNumId w:val="11"/>
  </w:num>
  <w:num w:numId="11">
    <w:abstractNumId w:val="14"/>
  </w:num>
  <w:num w:numId="12">
    <w:abstractNumId w:val="2"/>
  </w:num>
  <w:num w:numId="13">
    <w:abstractNumId w:val="15"/>
  </w:num>
  <w:num w:numId="14">
    <w:abstractNumId w:val="4"/>
  </w:num>
  <w:num w:numId="15">
    <w:abstractNumId w:val="19"/>
  </w:num>
  <w:num w:numId="1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3"/>
  </w:num>
  <w:num w:numId="18">
    <w:abstractNumId w:val="20"/>
  </w:num>
  <w:num w:numId="19">
    <w:abstractNumId w:val="20"/>
  </w:num>
  <w:num w:numId="20">
    <w:abstractNumId w:val="20"/>
  </w:num>
  <w:num w:numId="21">
    <w:abstractNumId w:val="1"/>
  </w:num>
  <w:num w:numId="22">
    <w:abstractNumId w:val="20"/>
  </w:num>
  <w:num w:numId="23">
    <w:abstractNumId w:val="17"/>
  </w:num>
  <w:num w:numId="24">
    <w:abstractNumId w:val="20"/>
  </w:num>
  <w:num w:numId="25">
    <w:abstractNumId w:val="20"/>
  </w:num>
  <w:num w:numId="26">
    <w:abstractNumId w:val="20"/>
  </w:num>
  <w:num w:numId="27">
    <w:abstractNumId w:val="20"/>
  </w:num>
  <w:num w:numId="28">
    <w:abstractNumId w:val="23"/>
  </w:num>
  <w:num w:numId="29">
    <w:abstractNumId w:val="10"/>
  </w:num>
  <w:num w:numId="30">
    <w:abstractNumId w:val="18"/>
  </w:num>
  <w:num w:numId="31">
    <w:abstractNumId w:val="9"/>
  </w:num>
  <w:num w:numId="32">
    <w:abstractNumId w:val="20"/>
  </w:num>
  <w:num w:numId="33">
    <w:abstractNumId w:val="20"/>
  </w:num>
  <w:num w:numId="34">
    <w:abstractNumId w:val="16"/>
  </w:num>
  <w:num w:numId="35">
    <w:abstractNumId w:val="6"/>
  </w:num>
  <w:num w:numId="3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1"/>
  </w:num>
  <w:num w:numId="40">
    <w:abstractNumId w:val="24"/>
  </w:num>
  <w:num w:numId="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113"/>
    <w:rsid w:val="00005A2E"/>
    <w:rsid w:val="00007F1C"/>
    <w:rsid w:val="00011444"/>
    <w:rsid w:val="0001188A"/>
    <w:rsid w:val="00015694"/>
    <w:rsid w:val="000176FB"/>
    <w:rsid w:val="00023790"/>
    <w:rsid w:val="00026A93"/>
    <w:rsid w:val="00030C06"/>
    <w:rsid w:val="00035CA5"/>
    <w:rsid w:val="00036015"/>
    <w:rsid w:val="00036131"/>
    <w:rsid w:val="00037800"/>
    <w:rsid w:val="00040108"/>
    <w:rsid w:val="00045FCD"/>
    <w:rsid w:val="0004694F"/>
    <w:rsid w:val="00047BF4"/>
    <w:rsid w:val="00047CDF"/>
    <w:rsid w:val="00047D12"/>
    <w:rsid w:val="0005002A"/>
    <w:rsid w:val="00050E70"/>
    <w:rsid w:val="00051550"/>
    <w:rsid w:val="00053760"/>
    <w:rsid w:val="00054E4E"/>
    <w:rsid w:val="0005765C"/>
    <w:rsid w:val="00062C48"/>
    <w:rsid w:val="000633B7"/>
    <w:rsid w:val="0006363C"/>
    <w:rsid w:val="00065338"/>
    <w:rsid w:val="000653D0"/>
    <w:rsid w:val="00067045"/>
    <w:rsid w:val="0006770E"/>
    <w:rsid w:val="00071762"/>
    <w:rsid w:val="00071B2E"/>
    <w:rsid w:val="000803A9"/>
    <w:rsid w:val="000910F5"/>
    <w:rsid w:val="00093749"/>
    <w:rsid w:val="00095DE3"/>
    <w:rsid w:val="000A0AE4"/>
    <w:rsid w:val="000A3BC3"/>
    <w:rsid w:val="000A7582"/>
    <w:rsid w:val="000B2E9A"/>
    <w:rsid w:val="000B3128"/>
    <w:rsid w:val="000B3C1C"/>
    <w:rsid w:val="000C2083"/>
    <w:rsid w:val="000C293A"/>
    <w:rsid w:val="000C59D6"/>
    <w:rsid w:val="000C7B3C"/>
    <w:rsid w:val="000D065D"/>
    <w:rsid w:val="000D12F3"/>
    <w:rsid w:val="000D5204"/>
    <w:rsid w:val="000D6ACE"/>
    <w:rsid w:val="000E2207"/>
    <w:rsid w:val="000E3AF2"/>
    <w:rsid w:val="000E63CA"/>
    <w:rsid w:val="000E7F94"/>
    <w:rsid w:val="000F1E77"/>
    <w:rsid w:val="00101FDA"/>
    <w:rsid w:val="00104270"/>
    <w:rsid w:val="001160B6"/>
    <w:rsid w:val="001229B6"/>
    <w:rsid w:val="00123FD7"/>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70A67"/>
    <w:rsid w:val="00170D26"/>
    <w:rsid w:val="0018580D"/>
    <w:rsid w:val="001860FD"/>
    <w:rsid w:val="00187DBD"/>
    <w:rsid w:val="00192641"/>
    <w:rsid w:val="001937CF"/>
    <w:rsid w:val="00195F47"/>
    <w:rsid w:val="001A197D"/>
    <w:rsid w:val="001A25AC"/>
    <w:rsid w:val="001A4A5D"/>
    <w:rsid w:val="001A5EDF"/>
    <w:rsid w:val="001B27F8"/>
    <w:rsid w:val="001B6FF0"/>
    <w:rsid w:val="001C0A30"/>
    <w:rsid w:val="001C163E"/>
    <w:rsid w:val="001C5A37"/>
    <w:rsid w:val="001C5E4E"/>
    <w:rsid w:val="001C67B2"/>
    <w:rsid w:val="001D0438"/>
    <w:rsid w:val="001D0685"/>
    <w:rsid w:val="001D09EC"/>
    <w:rsid w:val="001D0E7F"/>
    <w:rsid w:val="001D214F"/>
    <w:rsid w:val="001E09EF"/>
    <w:rsid w:val="001E2860"/>
    <w:rsid w:val="001E737F"/>
    <w:rsid w:val="001F1942"/>
    <w:rsid w:val="001F4BFA"/>
    <w:rsid w:val="001F6FBD"/>
    <w:rsid w:val="001F77BE"/>
    <w:rsid w:val="00204814"/>
    <w:rsid w:val="002117AA"/>
    <w:rsid w:val="00213D1D"/>
    <w:rsid w:val="00213D86"/>
    <w:rsid w:val="002148B2"/>
    <w:rsid w:val="00215A63"/>
    <w:rsid w:val="002241E9"/>
    <w:rsid w:val="00235A99"/>
    <w:rsid w:val="002471CB"/>
    <w:rsid w:val="002548B1"/>
    <w:rsid w:val="00260403"/>
    <w:rsid w:val="00260E08"/>
    <w:rsid w:val="00262A54"/>
    <w:rsid w:val="00264168"/>
    <w:rsid w:val="00264590"/>
    <w:rsid w:val="00267A2F"/>
    <w:rsid w:val="00267C3F"/>
    <w:rsid w:val="0027106E"/>
    <w:rsid w:val="0027117F"/>
    <w:rsid w:val="0027443D"/>
    <w:rsid w:val="00280D85"/>
    <w:rsid w:val="0028186C"/>
    <w:rsid w:val="00283BA9"/>
    <w:rsid w:val="002853E4"/>
    <w:rsid w:val="0028582D"/>
    <w:rsid w:val="00285ADB"/>
    <w:rsid w:val="0029111A"/>
    <w:rsid w:val="00291982"/>
    <w:rsid w:val="002927C1"/>
    <w:rsid w:val="00295319"/>
    <w:rsid w:val="002A2930"/>
    <w:rsid w:val="002A6A59"/>
    <w:rsid w:val="002A76DB"/>
    <w:rsid w:val="002B16B5"/>
    <w:rsid w:val="002B2E16"/>
    <w:rsid w:val="002B4CB3"/>
    <w:rsid w:val="002C308A"/>
    <w:rsid w:val="002C619E"/>
    <w:rsid w:val="002C657A"/>
    <w:rsid w:val="002C6E26"/>
    <w:rsid w:val="002D252F"/>
    <w:rsid w:val="002D4550"/>
    <w:rsid w:val="002D5EC0"/>
    <w:rsid w:val="002E0FB0"/>
    <w:rsid w:val="002E1784"/>
    <w:rsid w:val="002E1D87"/>
    <w:rsid w:val="002E3E70"/>
    <w:rsid w:val="002E4A1F"/>
    <w:rsid w:val="002F027B"/>
    <w:rsid w:val="002F1702"/>
    <w:rsid w:val="00301F85"/>
    <w:rsid w:val="00304E1D"/>
    <w:rsid w:val="003059EF"/>
    <w:rsid w:val="00310D22"/>
    <w:rsid w:val="003116A4"/>
    <w:rsid w:val="00311EA8"/>
    <w:rsid w:val="00314378"/>
    <w:rsid w:val="00321898"/>
    <w:rsid w:val="00321A9B"/>
    <w:rsid w:val="003223CB"/>
    <w:rsid w:val="00322C63"/>
    <w:rsid w:val="003272ED"/>
    <w:rsid w:val="00333793"/>
    <w:rsid w:val="00334329"/>
    <w:rsid w:val="00334682"/>
    <w:rsid w:val="00334E3E"/>
    <w:rsid w:val="00334E90"/>
    <w:rsid w:val="00342597"/>
    <w:rsid w:val="00342DAB"/>
    <w:rsid w:val="0034327D"/>
    <w:rsid w:val="0034361F"/>
    <w:rsid w:val="00343B56"/>
    <w:rsid w:val="00343D43"/>
    <w:rsid w:val="00352757"/>
    <w:rsid w:val="00362613"/>
    <w:rsid w:val="00364F45"/>
    <w:rsid w:val="0037054C"/>
    <w:rsid w:val="00376966"/>
    <w:rsid w:val="00376D09"/>
    <w:rsid w:val="00381C08"/>
    <w:rsid w:val="003820D9"/>
    <w:rsid w:val="00383A1B"/>
    <w:rsid w:val="00383D0E"/>
    <w:rsid w:val="00384F5B"/>
    <w:rsid w:val="00385D5A"/>
    <w:rsid w:val="00387311"/>
    <w:rsid w:val="00387572"/>
    <w:rsid w:val="00394776"/>
    <w:rsid w:val="003955E5"/>
    <w:rsid w:val="00395BC7"/>
    <w:rsid w:val="00395F3D"/>
    <w:rsid w:val="00396CBD"/>
    <w:rsid w:val="00397D20"/>
    <w:rsid w:val="003A23B2"/>
    <w:rsid w:val="003A66DB"/>
    <w:rsid w:val="003B0478"/>
    <w:rsid w:val="003B2024"/>
    <w:rsid w:val="003B56F8"/>
    <w:rsid w:val="003B693E"/>
    <w:rsid w:val="003B6F3D"/>
    <w:rsid w:val="003B7A7A"/>
    <w:rsid w:val="003B7D32"/>
    <w:rsid w:val="003C0D21"/>
    <w:rsid w:val="003C1984"/>
    <w:rsid w:val="003C3E4D"/>
    <w:rsid w:val="003C4772"/>
    <w:rsid w:val="003C5B96"/>
    <w:rsid w:val="003D22C3"/>
    <w:rsid w:val="003E19E7"/>
    <w:rsid w:val="003E1D14"/>
    <w:rsid w:val="003E4584"/>
    <w:rsid w:val="003F0A17"/>
    <w:rsid w:val="003F0CE8"/>
    <w:rsid w:val="003F0E5D"/>
    <w:rsid w:val="003F377B"/>
    <w:rsid w:val="003F48B0"/>
    <w:rsid w:val="003F5C93"/>
    <w:rsid w:val="003F6006"/>
    <w:rsid w:val="003F7447"/>
    <w:rsid w:val="00402AF0"/>
    <w:rsid w:val="00404449"/>
    <w:rsid w:val="00406AA0"/>
    <w:rsid w:val="00411428"/>
    <w:rsid w:val="00411FEB"/>
    <w:rsid w:val="00420434"/>
    <w:rsid w:val="0042284D"/>
    <w:rsid w:val="00424574"/>
    <w:rsid w:val="0042596E"/>
    <w:rsid w:val="0042735A"/>
    <w:rsid w:val="00427B10"/>
    <w:rsid w:val="00430985"/>
    <w:rsid w:val="00430B93"/>
    <w:rsid w:val="00431CDA"/>
    <w:rsid w:val="004359B1"/>
    <w:rsid w:val="004447D5"/>
    <w:rsid w:val="00444B71"/>
    <w:rsid w:val="0044535D"/>
    <w:rsid w:val="00452BC4"/>
    <w:rsid w:val="00453B94"/>
    <w:rsid w:val="004604A9"/>
    <w:rsid w:val="00463114"/>
    <w:rsid w:val="0046464A"/>
    <w:rsid w:val="004717F5"/>
    <w:rsid w:val="00476183"/>
    <w:rsid w:val="00481CCF"/>
    <w:rsid w:val="00484D60"/>
    <w:rsid w:val="00485ABE"/>
    <w:rsid w:val="004904D0"/>
    <w:rsid w:val="0049206E"/>
    <w:rsid w:val="004A24AF"/>
    <w:rsid w:val="004A3576"/>
    <w:rsid w:val="004A4649"/>
    <w:rsid w:val="004B4063"/>
    <w:rsid w:val="004B5794"/>
    <w:rsid w:val="004B6E25"/>
    <w:rsid w:val="004C0FF2"/>
    <w:rsid w:val="004C48CA"/>
    <w:rsid w:val="004C507D"/>
    <w:rsid w:val="004C6312"/>
    <w:rsid w:val="004C712F"/>
    <w:rsid w:val="004D1613"/>
    <w:rsid w:val="004D5CD8"/>
    <w:rsid w:val="004D748A"/>
    <w:rsid w:val="004E203A"/>
    <w:rsid w:val="004E4441"/>
    <w:rsid w:val="004E6BD1"/>
    <w:rsid w:val="004E6C3D"/>
    <w:rsid w:val="004F17E7"/>
    <w:rsid w:val="004F1A09"/>
    <w:rsid w:val="004F367F"/>
    <w:rsid w:val="004F6076"/>
    <w:rsid w:val="004F7C3D"/>
    <w:rsid w:val="005005AA"/>
    <w:rsid w:val="00502C88"/>
    <w:rsid w:val="0050342A"/>
    <w:rsid w:val="00504956"/>
    <w:rsid w:val="0050552B"/>
    <w:rsid w:val="00507A71"/>
    <w:rsid w:val="00510E91"/>
    <w:rsid w:val="005157CF"/>
    <w:rsid w:val="005167BF"/>
    <w:rsid w:val="00516D28"/>
    <w:rsid w:val="00525CAB"/>
    <w:rsid w:val="00534550"/>
    <w:rsid w:val="00535403"/>
    <w:rsid w:val="00535CA2"/>
    <w:rsid w:val="00537B12"/>
    <w:rsid w:val="00541024"/>
    <w:rsid w:val="00541D4E"/>
    <w:rsid w:val="00547D1F"/>
    <w:rsid w:val="00550078"/>
    <w:rsid w:val="005525AD"/>
    <w:rsid w:val="00552996"/>
    <w:rsid w:val="00552B52"/>
    <w:rsid w:val="0055361D"/>
    <w:rsid w:val="00553EFA"/>
    <w:rsid w:val="00554038"/>
    <w:rsid w:val="005602A1"/>
    <w:rsid w:val="005619FC"/>
    <w:rsid w:val="00561D9F"/>
    <w:rsid w:val="00565C9D"/>
    <w:rsid w:val="00571B24"/>
    <w:rsid w:val="00572D3C"/>
    <w:rsid w:val="00573C9E"/>
    <w:rsid w:val="005763AE"/>
    <w:rsid w:val="00577A6F"/>
    <w:rsid w:val="005828EC"/>
    <w:rsid w:val="0058420A"/>
    <w:rsid w:val="005858E1"/>
    <w:rsid w:val="00585A8B"/>
    <w:rsid w:val="005900E4"/>
    <w:rsid w:val="00593CE1"/>
    <w:rsid w:val="0059671D"/>
    <w:rsid w:val="00596B53"/>
    <w:rsid w:val="005A08C5"/>
    <w:rsid w:val="005A1D52"/>
    <w:rsid w:val="005A51A4"/>
    <w:rsid w:val="005B06C3"/>
    <w:rsid w:val="005B115F"/>
    <w:rsid w:val="005B11EB"/>
    <w:rsid w:val="005B3345"/>
    <w:rsid w:val="005C0C69"/>
    <w:rsid w:val="005C135B"/>
    <w:rsid w:val="005D0F72"/>
    <w:rsid w:val="005D23EA"/>
    <w:rsid w:val="005D3BB9"/>
    <w:rsid w:val="005D41B5"/>
    <w:rsid w:val="005E3D58"/>
    <w:rsid w:val="005F0FB0"/>
    <w:rsid w:val="005F2E55"/>
    <w:rsid w:val="005F30DD"/>
    <w:rsid w:val="005F3B08"/>
    <w:rsid w:val="005F577C"/>
    <w:rsid w:val="00601D05"/>
    <w:rsid w:val="006029D8"/>
    <w:rsid w:val="0060357B"/>
    <w:rsid w:val="00606AD9"/>
    <w:rsid w:val="00607F88"/>
    <w:rsid w:val="00610B0B"/>
    <w:rsid w:val="00610FA3"/>
    <w:rsid w:val="0061711D"/>
    <w:rsid w:val="00620D31"/>
    <w:rsid w:val="00620DC9"/>
    <w:rsid w:val="0062136C"/>
    <w:rsid w:val="0062406E"/>
    <w:rsid w:val="006248A1"/>
    <w:rsid w:val="00631E2B"/>
    <w:rsid w:val="0063274E"/>
    <w:rsid w:val="00633FE4"/>
    <w:rsid w:val="00636D03"/>
    <w:rsid w:val="00641B76"/>
    <w:rsid w:val="006437D2"/>
    <w:rsid w:val="00644E86"/>
    <w:rsid w:val="00655FD5"/>
    <w:rsid w:val="006635B7"/>
    <w:rsid w:val="00665446"/>
    <w:rsid w:val="0066656D"/>
    <w:rsid w:val="0067260C"/>
    <w:rsid w:val="00675743"/>
    <w:rsid w:val="00675DA6"/>
    <w:rsid w:val="0068128A"/>
    <w:rsid w:val="00681A9D"/>
    <w:rsid w:val="00693C5D"/>
    <w:rsid w:val="00696106"/>
    <w:rsid w:val="00697783"/>
    <w:rsid w:val="00697952"/>
    <w:rsid w:val="006A197E"/>
    <w:rsid w:val="006A2EB3"/>
    <w:rsid w:val="006B01BD"/>
    <w:rsid w:val="006B5B1C"/>
    <w:rsid w:val="006C3938"/>
    <w:rsid w:val="006C550A"/>
    <w:rsid w:val="006D05F4"/>
    <w:rsid w:val="006D4E80"/>
    <w:rsid w:val="006D5A57"/>
    <w:rsid w:val="006E011E"/>
    <w:rsid w:val="006E1398"/>
    <w:rsid w:val="006E16AE"/>
    <w:rsid w:val="006E5C0A"/>
    <w:rsid w:val="006F0A60"/>
    <w:rsid w:val="006F5463"/>
    <w:rsid w:val="006F568C"/>
    <w:rsid w:val="006F5EB1"/>
    <w:rsid w:val="00703B84"/>
    <w:rsid w:val="00704CBE"/>
    <w:rsid w:val="00706668"/>
    <w:rsid w:val="0071067F"/>
    <w:rsid w:val="00711002"/>
    <w:rsid w:val="00711451"/>
    <w:rsid w:val="00724BB5"/>
    <w:rsid w:val="00726574"/>
    <w:rsid w:val="00733DA7"/>
    <w:rsid w:val="0073409F"/>
    <w:rsid w:val="00734C4A"/>
    <w:rsid w:val="007364A8"/>
    <w:rsid w:val="007443EB"/>
    <w:rsid w:val="00745289"/>
    <w:rsid w:val="00750399"/>
    <w:rsid w:val="007554D5"/>
    <w:rsid w:val="0076055D"/>
    <w:rsid w:val="00760BA0"/>
    <w:rsid w:val="00761D4C"/>
    <w:rsid w:val="007624BE"/>
    <w:rsid w:val="0077016A"/>
    <w:rsid w:val="0077103D"/>
    <w:rsid w:val="007713BB"/>
    <w:rsid w:val="007728C9"/>
    <w:rsid w:val="00774A4A"/>
    <w:rsid w:val="0077614D"/>
    <w:rsid w:val="007773E3"/>
    <w:rsid w:val="00782672"/>
    <w:rsid w:val="00786D76"/>
    <w:rsid w:val="007879E9"/>
    <w:rsid w:val="00787AA8"/>
    <w:rsid w:val="00790B5E"/>
    <w:rsid w:val="00791483"/>
    <w:rsid w:val="00791A44"/>
    <w:rsid w:val="00792735"/>
    <w:rsid w:val="007929B0"/>
    <w:rsid w:val="00792E83"/>
    <w:rsid w:val="007A0868"/>
    <w:rsid w:val="007A0DC5"/>
    <w:rsid w:val="007A39F2"/>
    <w:rsid w:val="007A3A11"/>
    <w:rsid w:val="007A3FA8"/>
    <w:rsid w:val="007A4AA5"/>
    <w:rsid w:val="007A73DF"/>
    <w:rsid w:val="007B26A9"/>
    <w:rsid w:val="007B32E9"/>
    <w:rsid w:val="007B6A8F"/>
    <w:rsid w:val="007B763A"/>
    <w:rsid w:val="007B7718"/>
    <w:rsid w:val="007C1C76"/>
    <w:rsid w:val="007C3A5A"/>
    <w:rsid w:val="007C6A81"/>
    <w:rsid w:val="007D09DC"/>
    <w:rsid w:val="007D3500"/>
    <w:rsid w:val="007D5805"/>
    <w:rsid w:val="007D7B56"/>
    <w:rsid w:val="007E1DAC"/>
    <w:rsid w:val="007F50ED"/>
    <w:rsid w:val="007F5A01"/>
    <w:rsid w:val="007F6A8D"/>
    <w:rsid w:val="00805A8C"/>
    <w:rsid w:val="008065BC"/>
    <w:rsid w:val="00806A3A"/>
    <w:rsid w:val="00807923"/>
    <w:rsid w:val="00807F38"/>
    <w:rsid w:val="00810DD0"/>
    <w:rsid w:val="008118BD"/>
    <w:rsid w:val="0081288C"/>
    <w:rsid w:val="008172B0"/>
    <w:rsid w:val="00820481"/>
    <w:rsid w:val="008212C4"/>
    <w:rsid w:val="00821639"/>
    <w:rsid w:val="008233EB"/>
    <w:rsid w:val="008248A3"/>
    <w:rsid w:val="00826E45"/>
    <w:rsid w:val="008278E8"/>
    <w:rsid w:val="008340B6"/>
    <w:rsid w:val="00834752"/>
    <w:rsid w:val="00841B0C"/>
    <w:rsid w:val="00842298"/>
    <w:rsid w:val="00845718"/>
    <w:rsid w:val="00845BBB"/>
    <w:rsid w:val="008466D4"/>
    <w:rsid w:val="00847DF2"/>
    <w:rsid w:val="00850520"/>
    <w:rsid w:val="008619AF"/>
    <w:rsid w:val="008631B8"/>
    <w:rsid w:val="0086543B"/>
    <w:rsid w:val="0086616A"/>
    <w:rsid w:val="00866225"/>
    <w:rsid w:val="00867021"/>
    <w:rsid w:val="00867366"/>
    <w:rsid w:val="00867961"/>
    <w:rsid w:val="008706E7"/>
    <w:rsid w:val="00870F56"/>
    <w:rsid w:val="00876BB6"/>
    <w:rsid w:val="00880041"/>
    <w:rsid w:val="008824C9"/>
    <w:rsid w:val="00883830"/>
    <w:rsid w:val="0088567E"/>
    <w:rsid w:val="00886063"/>
    <w:rsid w:val="0088621E"/>
    <w:rsid w:val="00886516"/>
    <w:rsid w:val="0089243B"/>
    <w:rsid w:val="00897F43"/>
    <w:rsid w:val="008A28E8"/>
    <w:rsid w:val="008A30B4"/>
    <w:rsid w:val="008A4291"/>
    <w:rsid w:val="008A54E6"/>
    <w:rsid w:val="008A56DB"/>
    <w:rsid w:val="008B17EE"/>
    <w:rsid w:val="008B32C8"/>
    <w:rsid w:val="008B4A4E"/>
    <w:rsid w:val="008B72CA"/>
    <w:rsid w:val="008C2864"/>
    <w:rsid w:val="008C354D"/>
    <w:rsid w:val="008D52C7"/>
    <w:rsid w:val="008E030F"/>
    <w:rsid w:val="008E093D"/>
    <w:rsid w:val="008E1305"/>
    <w:rsid w:val="008E1BF9"/>
    <w:rsid w:val="008E2CAF"/>
    <w:rsid w:val="008E590A"/>
    <w:rsid w:val="008E705A"/>
    <w:rsid w:val="008E7148"/>
    <w:rsid w:val="008F1B84"/>
    <w:rsid w:val="008F23BD"/>
    <w:rsid w:val="008F60AA"/>
    <w:rsid w:val="008F7E84"/>
    <w:rsid w:val="00901547"/>
    <w:rsid w:val="0090173C"/>
    <w:rsid w:val="009071A0"/>
    <w:rsid w:val="00910ED8"/>
    <w:rsid w:val="00911CDA"/>
    <w:rsid w:val="00916D30"/>
    <w:rsid w:val="009221B4"/>
    <w:rsid w:val="0092244E"/>
    <w:rsid w:val="0092689B"/>
    <w:rsid w:val="00930289"/>
    <w:rsid w:val="00931D8F"/>
    <w:rsid w:val="00932CB0"/>
    <w:rsid w:val="009340BF"/>
    <w:rsid w:val="00934FD0"/>
    <w:rsid w:val="00935748"/>
    <w:rsid w:val="00941E69"/>
    <w:rsid w:val="0094240C"/>
    <w:rsid w:val="00951A16"/>
    <w:rsid w:val="00954303"/>
    <w:rsid w:val="00960E4A"/>
    <w:rsid w:val="009647B5"/>
    <w:rsid w:val="00965E15"/>
    <w:rsid w:val="00966BE7"/>
    <w:rsid w:val="00970B0B"/>
    <w:rsid w:val="009741AA"/>
    <w:rsid w:val="00975F8B"/>
    <w:rsid w:val="009770CD"/>
    <w:rsid w:val="009811FC"/>
    <w:rsid w:val="00983105"/>
    <w:rsid w:val="00991371"/>
    <w:rsid w:val="009946BB"/>
    <w:rsid w:val="009A005C"/>
    <w:rsid w:val="009A0F14"/>
    <w:rsid w:val="009A20F1"/>
    <w:rsid w:val="009A2300"/>
    <w:rsid w:val="009B4501"/>
    <w:rsid w:val="009B5171"/>
    <w:rsid w:val="009C055C"/>
    <w:rsid w:val="009C4059"/>
    <w:rsid w:val="009D2544"/>
    <w:rsid w:val="009D3569"/>
    <w:rsid w:val="009E1452"/>
    <w:rsid w:val="009E36EE"/>
    <w:rsid w:val="009E391F"/>
    <w:rsid w:val="009E3BE9"/>
    <w:rsid w:val="009E482B"/>
    <w:rsid w:val="009E7143"/>
    <w:rsid w:val="009E76F9"/>
    <w:rsid w:val="009F12CF"/>
    <w:rsid w:val="009F1517"/>
    <w:rsid w:val="009F15C8"/>
    <w:rsid w:val="009F3ADB"/>
    <w:rsid w:val="009F690A"/>
    <w:rsid w:val="009F7D70"/>
    <w:rsid w:val="00A00535"/>
    <w:rsid w:val="00A00AEB"/>
    <w:rsid w:val="00A01389"/>
    <w:rsid w:val="00A017D7"/>
    <w:rsid w:val="00A0267F"/>
    <w:rsid w:val="00A0499F"/>
    <w:rsid w:val="00A100A2"/>
    <w:rsid w:val="00A100C4"/>
    <w:rsid w:val="00A122E7"/>
    <w:rsid w:val="00A134BD"/>
    <w:rsid w:val="00A15E0E"/>
    <w:rsid w:val="00A30006"/>
    <w:rsid w:val="00A33F01"/>
    <w:rsid w:val="00A33FB4"/>
    <w:rsid w:val="00A35572"/>
    <w:rsid w:val="00A35F28"/>
    <w:rsid w:val="00A365BE"/>
    <w:rsid w:val="00A42E95"/>
    <w:rsid w:val="00A44757"/>
    <w:rsid w:val="00A44D4D"/>
    <w:rsid w:val="00A51DB0"/>
    <w:rsid w:val="00A53E24"/>
    <w:rsid w:val="00A543BA"/>
    <w:rsid w:val="00A551E1"/>
    <w:rsid w:val="00A5528F"/>
    <w:rsid w:val="00A56113"/>
    <w:rsid w:val="00A574A4"/>
    <w:rsid w:val="00A57A75"/>
    <w:rsid w:val="00A611FD"/>
    <w:rsid w:val="00A6388F"/>
    <w:rsid w:val="00A639CA"/>
    <w:rsid w:val="00A63D33"/>
    <w:rsid w:val="00A6477A"/>
    <w:rsid w:val="00A64C77"/>
    <w:rsid w:val="00A656C0"/>
    <w:rsid w:val="00A66FBC"/>
    <w:rsid w:val="00A7372D"/>
    <w:rsid w:val="00A76651"/>
    <w:rsid w:val="00A7698B"/>
    <w:rsid w:val="00A81DC6"/>
    <w:rsid w:val="00A84618"/>
    <w:rsid w:val="00A86D7B"/>
    <w:rsid w:val="00A90538"/>
    <w:rsid w:val="00A90781"/>
    <w:rsid w:val="00A95263"/>
    <w:rsid w:val="00AA2DDA"/>
    <w:rsid w:val="00AA30A0"/>
    <w:rsid w:val="00AA7977"/>
    <w:rsid w:val="00AB6409"/>
    <w:rsid w:val="00AB67D4"/>
    <w:rsid w:val="00AC120C"/>
    <w:rsid w:val="00AC159E"/>
    <w:rsid w:val="00AC2C4F"/>
    <w:rsid w:val="00AC47F1"/>
    <w:rsid w:val="00AC49B4"/>
    <w:rsid w:val="00AD238B"/>
    <w:rsid w:val="00AD42C2"/>
    <w:rsid w:val="00AD60BB"/>
    <w:rsid w:val="00AD6C3B"/>
    <w:rsid w:val="00AE162E"/>
    <w:rsid w:val="00AE4F1E"/>
    <w:rsid w:val="00AE50D8"/>
    <w:rsid w:val="00AE65FC"/>
    <w:rsid w:val="00AE72E3"/>
    <w:rsid w:val="00AF3EA6"/>
    <w:rsid w:val="00B03314"/>
    <w:rsid w:val="00B04651"/>
    <w:rsid w:val="00B061D3"/>
    <w:rsid w:val="00B07A1F"/>
    <w:rsid w:val="00B10DC3"/>
    <w:rsid w:val="00B1102B"/>
    <w:rsid w:val="00B12957"/>
    <w:rsid w:val="00B13092"/>
    <w:rsid w:val="00B14A85"/>
    <w:rsid w:val="00B16EF3"/>
    <w:rsid w:val="00B1748D"/>
    <w:rsid w:val="00B202AD"/>
    <w:rsid w:val="00B203A5"/>
    <w:rsid w:val="00B2415C"/>
    <w:rsid w:val="00B311CE"/>
    <w:rsid w:val="00B31D09"/>
    <w:rsid w:val="00B3272D"/>
    <w:rsid w:val="00B36108"/>
    <w:rsid w:val="00B43616"/>
    <w:rsid w:val="00B4602C"/>
    <w:rsid w:val="00B47D33"/>
    <w:rsid w:val="00B47ED4"/>
    <w:rsid w:val="00B529A5"/>
    <w:rsid w:val="00B54C59"/>
    <w:rsid w:val="00B54ECC"/>
    <w:rsid w:val="00B55A22"/>
    <w:rsid w:val="00B5748E"/>
    <w:rsid w:val="00B604DB"/>
    <w:rsid w:val="00B73A40"/>
    <w:rsid w:val="00B73D11"/>
    <w:rsid w:val="00B77CBC"/>
    <w:rsid w:val="00B8072C"/>
    <w:rsid w:val="00B81825"/>
    <w:rsid w:val="00B837CB"/>
    <w:rsid w:val="00B84B33"/>
    <w:rsid w:val="00B900E7"/>
    <w:rsid w:val="00B911A0"/>
    <w:rsid w:val="00B918AE"/>
    <w:rsid w:val="00B93BAD"/>
    <w:rsid w:val="00B960CD"/>
    <w:rsid w:val="00B96A8C"/>
    <w:rsid w:val="00B97C61"/>
    <w:rsid w:val="00BA3859"/>
    <w:rsid w:val="00BB034C"/>
    <w:rsid w:val="00BB0A4C"/>
    <w:rsid w:val="00BB0ABE"/>
    <w:rsid w:val="00BB107E"/>
    <w:rsid w:val="00BB339D"/>
    <w:rsid w:val="00BB7B9C"/>
    <w:rsid w:val="00BC0A24"/>
    <w:rsid w:val="00BC24C1"/>
    <w:rsid w:val="00BC52B5"/>
    <w:rsid w:val="00BD5339"/>
    <w:rsid w:val="00BD754E"/>
    <w:rsid w:val="00BE2B7A"/>
    <w:rsid w:val="00BE3AD2"/>
    <w:rsid w:val="00BE7E03"/>
    <w:rsid w:val="00BF2253"/>
    <w:rsid w:val="00BF357A"/>
    <w:rsid w:val="00BF4618"/>
    <w:rsid w:val="00C11F07"/>
    <w:rsid w:val="00C13BAE"/>
    <w:rsid w:val="00C257B7"/>
    <w:rsid w:val="00C27916"/>
    <w:rsid w:val="00C300A7"/>
    <w:rsid w:val="00C36F72"/>
    <w:rsid w:val="00C43536"/>
    <w:rsid w:val="00C445C7"/>
    <w:rsid w:val="00C46C2B"/>
    <w:rsid w:val="00C47128"/>
    <w:rsid w:val="00C57950"/>
    <w:rsid w:val="00C57D57"/>
    <w:rsid w:val="00C61555"/>
    <w:rsid w:val="00C617F2"/>
    <w:rsid w:val="00C61EF8"/>
    <w:rsid w:val="00C63CA0"/>
    <w:rsid w:val="00C72A1B"/>
    <w:rsid w:val="00C80C09"/>
    <w:rsid w:val="00C93561"/>
    <w:rsid w:val="00C93E5F"/>
    <w:rsid w:val="00CA12FE"/>
    <w:rsid w:val="00CA24D3"/>
    <w:rsid w:val="00CA2DBE"/>
    <w:rsid w:val="00CA343D"/>
    <w:rsid w:val="00CA70AE"/>
    <w:rsid w:val="00CB0F07"/>
    <w:rsid w:val="00CB1913"/>
    <w:rsid w:val="00CB2833"/>
    <w:rsid w:val="00CB34DC"/>
    <w:rsid w:val="00CB3711"/>
    <w:rsid w:val="00CB4C80"/>
    <w:rsid w:val="00CC2084"/>
    <w:rsid w:val="00CC217D"/>
    <w:rsid w:val="00CC4EF5"/>
    <w:rsid w:val="00CC7107"/>
    <w:rsid w:val="00CD2ED9"/>
    <w:rsid w:val="00CD44A4"/>
    <w:rsid w:val="00CD4976"/>
    <w:rsid w:val="00CD4EE0"/>
    <w:rsid w:val="00CD7F0D"/>
    <w:rsid w:val="00CE3719"/>
    <w:rsid w:val="00CE5622"/>
    <w:rsid w:val="00CE7B73"/>
    <w:rsid w:val="00CE7D48"/>
    <w:rsid w:val="00CF172B"/>
    <w:rsid w:val="00CF4429"/>
    <w:rsid w:val="00CF489B"/>
    <w:rsid w:val="00CF6298"/>
    <w:rsid w:val="00CF7C20"/>
    <w:rsid w:val="00CF7E8D"/>
    <w:rsid w:val="00D0021E"/>
    <w:rsid w:val="00D01050"/>
    <w:rsid w:val="00D07AC8"/>
    <w:rsid w:val="00D07E6E"/>
    <w:rsid w:val="00D1139E"/>
    <w:rsid w:val="00D1684A"/>
    <w:rsid w:val="00D172B6"/>
    <w:rsid w:val="00D1733B"/>
    <w:rsid w:val="00D22E5F"/>
    <w:rsid w:val="00D24634"/>
    <w:rsid w:val="00D254F8"/>
    <w:rsid w:val="00D25A29"/>
    <w:rsid w:val="00D307CA"/>
    <w:rsid w:val="00D31420"/>
    <w:rsid w:val="00D3282A"/>
    <w:rsid w:val="00D37F70"/>
    <w:rsid w:val="00D40AAD"/>
    <w:rsid w:val="00D51E83"/>
    <w:rsid w:val="00D51FDC"/>
    <w:rsid w:val="00D578B5"/>
    <w:rsid w:val="00D57DBE"/>
    <w:rsid w:val="00D62278"/>
    <w:rsid w:val="00D629C2"/>
    <w:rsid w:val="00D6365A"/>
    <w:rsid w:val="00D641A5"/>
    <w:rsid w:val="00D74986"/>
    <w:rsid w:val="00D74ED1"/>
    <w:rsid w:val="00D76830"/>
    <w:rsid w:val="00D858E0"/>
    <w:rsid w:val="00D87736"/>
    <w:rsid w:val="00D949D1"/>
    <w:rsid w:val="00D94A88"/>
    <w:rsid w:val="00D9548E"/>
    <w:rsid w:val="00D96B01"/>
    <w:rsid w:val="00DA0573"/>
    <w:rsid w:val="00DA1216"/>
    <w:rsid w:val="00DA1DE4"/>
    <w:rsid w:val="00DA354F"/>
    <w:rsid w:val="00DA3C40"/>
    <w:rsid w:val="00DA43FE"/>
    <w:rsid w:val="00DB0487"/>
    <w:rsid w:val="00DB65CB"/>
    <w:rsid w:val="00DB72E0"/>
    <w:rsid w:val="00DC05F8"/>
    <w:rsid w:val="00DC10E8"/>
    <w:rsid w:val="00DC4E5C"/>
    <w:rsid w:val="00DC54E8"/>
    <w:rsid w:val="00DC5553"/>
    <w:rsid w:val="00DD0A63"/>
    <w:rsid w:val="00DD0DA0"/>
    <w:rsid w:val="00DD2B0E"/>
    <w:rsid w:val="00DD3819"/>
    <w:rsid w:val="00DE2474"/>
    <w:rsid w:val="00DE32AB"/>
    <w:rsid w:val="00DE6FCF"/>
    <w:rsid w:val="00DF21C1"/>
    <w:rsid w:val="00DF35C2"/>
    <w:rsid w:val="00DF460A"/>
    <w:rsid w:val="00DF588F"/>
    <w:rsid w:val="00DF5973"/>
    <w:rsid w:val="00E00A26"/>
    <w:rsid w:val="00E01546"/>
    <w:rsid w:val="00E02493"/>
    <w:rsid w:val="00E04DD0"/>
    <w:rsid w:val="00E05FF6"/>
    <w:rsid w:val="00E1144C"/>
    <w:rsid w:val="00E11D11"/>
    <w:rsid w:val="00E12A02"/>
    <w:rsid w:val="00E20F2D"/>
    <w:rsid w:val="00E23746"/>
    <w:rsid w:val="00E24F97"/>
    <w:rsid w:val="00E35009"/>
    <w:rsid w:val="00E35C5F"/>
    <w:rsid w:val="00E36B08"/>
    <w:rsid w:val="00E400F0"/>
    <w:rsid w:val="00E42F88"/>
    <w:rsid w:val="00E4538F"/>
    <w:rsid w:val="00E52DF0"/>
    <w:rsid w:val="00E55368"/>
    <w:rsid w:val="00E55965"/>
    <w:rsid w:val="00E62308"/>
    <w:rsid w:val="00E64D3E"/>
    <w:rsid w:val="00E654C6"/>
    <w:rsid w:val="00E66240"/>
    <w:rsid w:val="00E70540"/>
    <w:rsid w:val="00E77B52"/>
    <w:rsid w:val="00E82BBD"/>
    <w:rsid w:val="00E84BCE"/>
    <w:rsid w:val="00E877C0"/>
    <w:rsid w:val="00E9335A"/>
    <w:rsid w:val="00E95AD8"/>
    <w:rsid w:val="00EA12CB"/>
    <w:rsid w:val="00EA1AA1"/>
    <w:rsid w:val="00EA57BE"/>
    <w:rsid w:val="00EA7950"/>
    <w:rsid w:val="00EB266A"/>
    <w:rsid w:val="00EB2E28"/>
    <w:rsid w:val="00EB3278"/>
    <w:rsid w:val="00EC10C3"/>
    <w:rsid w:val="00EC6E21"/>
    <w:rsid w:val="00ED60BE"/>
    <w:rsid w:val="00ED7654"/>
    <w:rsid w:val="00EE2F89"/>
    <w:rsid w:val="00EE37AC"/>
    <w:rsid w:val="00EE5BC6"/>
    <w:rsid w:val="00EF047E"/>
    <w:rsid w:val="00EF3EC7"/>
    <w:rsid w:val="00EF43BC"/>
    <w:rsid w:val="00EF6425"/>
    <w:rsid w:val="00F0251A"/>
    <w:rsid w:val="00F061CE"/>
    <w:rsid w:val="00F14F3E"/>
    <w:rsid w:val="00F15228"/>
    <w:rsid w:val="00F15A7B"/>
    <w:rsid w:val="00F163B3"/>
    <w:rsid w:val="00F208C6"/>
    <w:rsid w:val="00F21D15"/>
    <w:rsid w:val="00F24BED"/>
    <w:rsid w:val="00F32413"/>
    <w:rsid w:val="00F347DF"/>
    <w:rsid w:val="00F349D0"/>
    <w:rsid w:val="00F354BB"/>
    <w:rsid w:val="00F3557B"/>
    <w:rsid w:val="00F37F69"/>
    <w:rsid w:val="00F410D2"/>
    <w:rsid w:val="00F425CC"/>
    <w:rsid w:val="00F4508C"/>
    <w:rsid w:val="00F4754C"/>
    <w:rsid w:val="00F50DF3"/>
    <w:rsid w:val="00F5735B"/>
    <w:rsid w:val="00F57E76"/>
    <w:rsid w:val="00F6091E"/>
    <w:rsid w:val="00F60F26"/>
    <w:rsid w:val="00F64D92"/>
    <w:rsid w:val="00F65A1F"/>
    <w:rsid w:val="00F66D8F"/>
    <w:rsid w:val="00F7103B"/>
    <w:rsid w:val="00F736A1"/>
    <w:rsid w:val="00F74316"/>
    <w:rsid w:val="00F800A6"/>
    <w:rsid w:val="00F8015A"/>
    <w:rsid w:val="00F826AC"/>
    <w:rsid w:val="00F82BBA"/>
    <w:rsid w:val="00F85E87"/>
    <w:rsid w:val="00F85FD7"/>
    <w:rsid w:val="00F92D96"/>
    <w:rsid w:val="00F94909"/>
    <w:rsid w:val="00F951CA"/>
    <w:rsid w:val="00F962A8"/>
    <w:rsid w:val="00FA0AFB"/>
    <w:rsid w:val="00FA5CF7"/>
    <w:rsid w:val="00FB0A55"/>
    <w:rsid w:val="00FB1717"/>
    <w:rsid w:val="00FB40A4"/>
    <w:rsid w:val="00FC3C3D"/>
    <w:rsid w:val="00FC6398"/>
    <w:rsid w:val="00FD09A9"/>
    <w:rsid w:val="00FD14AB"/>
    <w:rsid w:val="00FD65FA"/>
    <w:rsid w:val="00FD7BA9"/>
    <w:rsid w:val="00FE3DD1"/>
    <w:rsid w:val="00FE659E"/>
    <w:rsid w:val="00FE76EF"/>
    <w:rsid w:val="00FE7B2C"/>
    <w:rsid w:val="00FF0082"/>
    <w:rsid w:val="00FF059B"/>
    <w:rsid w:val="00FF1D27"/>
    <w:rsid w:val="00FF2B6F"/>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0FB64F-4EC4-41BB-AC15-5598C19435F5}">
  <ds:schemaRefs>
    <ds:schemaRef ds:uri="http://schemas.microsoft.com/office/2006/metadata/properties"/>
    <ds:schemaRef ds:uri="http://purl.org/dc/terms/"/>
    <ds:schemaRef ds:uri="http://purl.org/dc/elements/1.1/"/>
    <ds:schemaRef ds:uri="http://schemas.microsoft.com/office/2006/documentManagement/types"/>
    <ds:schemaRef ds:uri="http://purl.org/dc/dcmitype/"/>
    <ds:schemaRef ds:uri="63b3769b-4ff8-48f0-85bd-7bc3c13bb464"/>
    <ds:schemaRef ds:uri="http://schemas.microsoft.com/office/infopath/2007/PartnerControls"/>
    <ds:schemaRef ds:uri="http://schemas.openxmlformats.org/package/2006/metadata/core-properties"/>
    <ds:schemaRef ds:uri="http://www.w3.org/XML/1998/namespace"/>
  </ds:schemaRefs>
</ds:datastoreItem>
</file>

<file path=customXml/itemProps3.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4.xml><?xml version="1.0" encoding="utf-8"?>
<ds:datastoreItem xmlns:ds="http://schemas.openxmlformats.org/officeDocument/2006/customXml" ds:itemID="{3D8AB81E-59F4-45F7-822B-323F2452A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9712</TotalTime>
  <Pages>74</Pages>
  <Words>22606</Words>
  <Characters>128857</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Company>
  <LinksUpToDate>false</LinksUpToDate>
  <CharactersWithSpaces>151161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Keh-Soon Yong (AP)</cp:lastModifiedBy>
  <cp:revision>488</cp:revision>
  <cp:lastPrinted>2016-04-14T05:21:00Z</cp:lastPrinted>
  <dcterms:created xsi:type="dcterms:W3CDTF">2020-04-19T15:08:00Z</dcterms:created>
  <dcterms:modified xsi:type="dcterms:W3CDTF">2020-05-02T15:27:00Z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